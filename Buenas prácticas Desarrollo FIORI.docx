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1135"/>
        <w:gridCol w:w="2267"/>
        <w:gridCol w:w="3077"/>
        <w:gridCol w:w="1430"/>
        <w:gridCol w:w="2637"/>
      </w:tblGrid>
      <w:tr w:rsidR="00317B46" w:rsidRPr="00C9191F" w14:paraId="319362CF" w14:textId="77777777" w:rsidTr="00922FF9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E11128" w14:textId="2A19B057" w:rsidR="00317B46" w:rsidRPr="00C9191F" w:rsidRDefault="00700D9B" w:rsidP="00922FF9">
            <w:pPr>
              <w:pStyle w:val="TableHeading1"/>
              <w:jc w:val="left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DATOS</w:t>
            </w:r>
          </w:p>
          <w:p w14:paraId="295C05D2" w14:textId="77777777" w:rsidR="00317B46" w:rsidRPr="00C9191F" w:rsidRDefault="00317B46" w:rsidP="00922FF9">
            <w:pPr>
              <w:pStyle w:val="90InstructionsText"/>
              <w:rPr>
                <w:rFonts w:asciiTheme="minorHAnsi" w:hAnsiTheme="minorHAnsi" w:cstheme="minorHAnsi"/>
              </w:rPr>
            </w:pPr>
          </w:p>
          <w:p w14:paraId="4A581E68" w14:textId="77777777" w:rsidR="00317B46" w:rsidRPr="00C9191F" w:rsidRDefault="00317B46" w:rsidP="00922FF9">
            <w:pPr>
              <w:pStyle w:val="90InstructionsText"/>
              <w:rPr>
                <w:rFonts w:asciiTheme="minorHAnsi" w:hAnsiTheme="minorHAnsi" w:cstheme="minorHAnsi"/>
              </w:rPr>
            </w:pPr>
          </w:p>
        </w:tc>
      </w:tr>
      <w:tr w:rsidR="00317B46" w:rsidRPr="00C9191F" w14:paraId="0922B218" w14:textId="77777777" w:rsidTr="00922FF9">
        <w:trPr>
          <w:cantSplit/>
          <w:trHeight w:val="315"/>
        </w:trPr>
        <w:tc>
          <w:tcPr>
            <w:tcW w:w="307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645EC17" w14:textId="77777777" w:rsidR="00317B46" w:rsidRPr="00C9191F" w:rsidRDefault="00317B46" w:rsidP="00922FF9">
            <w:pPr>
              <w:pStyle w:val="TableHeading2"/>
              <w:rPr>
                <w:rFonts w:asciiTheme="minorHAnsi" w:hAnsiTheme="minorHAnsi" w:cstheme="minorHAnsi"/>
                <w:sz w:val="20"/>
                <w:highlight w:val="lightGray"/>
                <w:lang w:val="es-CO"/>
              </w:rPr>
            </w:pPr>
            <w:r w:rsidRPr="00C9191F">
              <w:rPr>
                <w:rFonts w:asciiTheme="minorHAnsi" w:hAnsiTheme="minorHAnsi" w:cstheme="minorHAnsi"/>
                <w:sz w:val="20"/>
                <w:lang w:val="es-CO"/>
              </w:rPr>
              <w:t>Autor</w:t>
            </w:r>
          </w:p>
        </w:tc>
        <w:tc>
          <w:tcPr>
            <w:tcW w:w="192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37EF8FD" w14:textId="77777777" w:rsidR="00317B46" w:rsidRPr="00C9191F" w:rsidRDefault="00317B46" w:rsidP="00922FF9">
            <w:pPr>
              <w:pStyle w:val="TableHeading2"/>
              <w:rPr>
                <w:rFonts w:asciiTheme="minorHAnsi" w:hAnsiTheme="minorHAnsi" w:cstheme="minorHAnsi"/>
                <w:sz w:val="20"/>
                <w:highlight w:val="lightGray"/>
                <w:lang w:val="es-CO"/>
              </w:rPr>
            </w:pPr>
            <w:r w:rsidRPr="00C9191F">
              <w:rPr>
                <w:rFonts w:asciiTheme="minorHAnsi" w:hAnsiTheme="minorHAnsi" w:cstheme="minorHAnsi"/>
                <w:sz w:val="20"/>
                <w:lang w:val="es-CO"/>
              </w:rPr>
              <w:t>Ubicación del Documento</w:t>
            </w:r>
          </w:p>
        </w:tc>
      </w:tr>
      <w:tr w:rsidR="00317B46" w:rsidRPr="002206F3" w14:paraId="350B559D" w14:textId="77777777" w:rsidTr="00922FF9">
        <w:trPr>
          <w:cantSplit/>
          <w:trHeight w:val="315"/>
        </w:trPr>
        <w:tc>
          <w:tcPr>
            <w:tcW w:w="307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16EE55" w14:textId="6546E2C3" w:rsidR="00317B46" w:rsidRPr="00C9191F" w:rsidRDefault="00700D9B" w:rsidP="00922FF9">
            <w:pPr>
              <w:pStyle w:val="TableText"/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</w:pPr>
            <w:r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  <w:t>Gonzalo Ruiz</w:t>
            </w:r>
          </w:p>
        </w:tc>
        <w:tc>
          <w:tcPr>
            <w:tcW w:w="192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C1DB6A" w14:textId="77777777" w:rsidR="00317B46" w:rsidRPr="00C370BC" w:rsidRDefault="00317B46" w:rsidP="00922FF9">
            <w:pPr>
              <w:pStyle w:val="TableText"/>
              <w:rPr>
                <w:rFonts w:asciiTheme="minorHAnsi" w:hAnsiTheme="minorHAnsi" w:cstheme="minorHAnsi"/>
                <w:noProof w:val="0"/>
                <w:sz w:val="18"/>
                <w:szCs w:val="18"/>
                <w:highlight w:val="yellow"/>
                <w:lang w:val="es-CO"/>
              </w:rPr>
            </w:pPr>
          </w:p>
        </w:tc>
      </w:tr>
      <w:tr w:rsidR="00317B46" w:rsidRPr="00C9191F" w14:paraId="767D892B" w14:textId="77777777" w:rsidTr="00922FF9">
        <w:trPr>
          <w:cantSplit/>
          <w:trHeight w:val="315"/>
        </w:trPr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14:paraId="0EE0354A" w14:textId="77777777" w:rsidR="00317B46" w:rsidRPr="00C9191F" w:rsidRDefault="00317B46" w:rsidP="00922FF9">
            <w:pPr>
              <w:pStyle w:val="TableHeading2"/>
              <w:rPr>
                <w:rFonts w:asciiTheme="minorHAnsi" w:hAnsiTheme="minorHAnsi" w:cstheme="minorHAnsi"/>
                <w:sz w:val="20"/>
                <w:lang w:val="es-CO"/>
              </w:rPr>
            </w:pPr>
            <w:r w:rsidRPr="00C9191F">
              <w:rPr>
                <w:rFonts w:asciiTheme="minorHAnsi" w:hAnsiTheme="minorHAnsi" w:cstheme="minorHAnsi"/>
                <w:sz w:val="20"/>
                <w:lang w:val="es-CO"/>
              </w:rPr>
              <w:t xml:space="preserve"> Versión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14:paraId="4A6915C6" w14:textId="77777777" w:rsidR="00317B46" w:rsidRPr="00C9191F" w:rsidRDefault="00317B46" w:rsidP="00922FF9">
            <w:pPr>
              <w:pStyle w:val="TableHeading2"/>
              <w:rPr>
                <w:rFonts w:asciiTheme="minorHAnsi" w:hAnsiTheme="minorHAnsi" w:cstheme="minorHAnsi"/>
                <w:sz w:val="20"/>
                <w:lang w:val="es-CO"/>
              </w:rPr>
            </w:pPr>
            <w:proofErr w:type="gramStart"/>
            <w:r w:rsidRPr="00C9191F">
              <w:rPr>
                <w:rFonts w:asciiTheme="minorHAnsi" w:hAnsiTheme="minorHAnsi" w:cstheme="minorHAnsi"/>
                <w:sz w:val="20"/>
                <w:lang w:val="es-CO"/>
              </w:rPr>
              <w:t>Status</w:t>
            </w:r>
            <w:proofErr w:type="gramEnd"/>
          </w:p>
        </w:tc>
        <w:tc>
          <w:tcPr>
            <w:tcW w:w="145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C75281E" w14:textId="77777777" w:rsidR="00317B46" w:rsidRPr="00C9191F" w:rsidRDefault="00317B46" w:rsidP="00922FF9">
            <w:pPr>
              <w:pStyle w:val="TableHeading2"/>
              <w:rPr>
                <w:rFonts w:asciiTheme="minorHAnsi" w:hAnsiTheme="minorHAnsi" w:cstheme="minorHAnsi"/>
                <w:sz w:val="20"/>
                <w:lang w:val="es-CO"/>
              </w:rPr>
            </w:pPr>
            <w:r>
              <w:rPr>
                <w:rFonts w:asciiTheme="minorHAnsi" w:hAnsiTheme="minorHAnsi" w:cstheme="minorHAnsi"/>
                <w:sz w:val="20"/>
                <w:lang w:val="es-CO"/>
              </w:rPr>
              <w:t>Autor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14:paraId="7590E2E8" w14:textId="77777777" w:rsidR="00317B46" w:rsidRPr="00C9191F" w:rsidRDefault="00317B46" w:rsidP="00922FF9">
            <w:pPr>
              <w:pStyle w:val="TableHeading2"/>
              <w:rPr>
                <w:rFonts w:asciiTheme="minorHAnsi" w:hAnsiTheme="minorHAnsi" w:cstheme="minorHAnsi"/>
                <w:sz w:val="20"/>
                <w:lang w:val="es-CO"/>
              </w:rPr>
            </w:pPr>
            <w:r w:rsidRPr="00C9191F">
              <w:rPr>
                <w:rFonts w:asciiTheme="minorHAnsi" w:hAnsiTheme="minorHAnsi" w:cstheme="minorHAnsi"/>
                <w:sz w:val="20"/>
                <w:lang w:val="es-CO"/>
              </w:rPr>
              <w:t>Fecha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</w:tcPr>
          <w:p w14:paraId="525DE095" w14:textId="77777777" w:rsidR="00317B46" w:rsidRPr="00C9191F" w:rsidRDefault="00317B46" w:rsidP="00922FF9">
            <w:pPr>
              <w:pStyle w:val="TableHeading2"/>
              <w:rPr>
                <w:rFonts w:asciiTheme="minorHAnsi" w:hAnsiTheme="minorHAnsi" w:cstheme="minorHAnsi"/>
                <w:sz w:val="20"/>
                <w:lang w:val="es-CO"/>
              </w:rPr>
            </w:pPr>
            <w:r w:rsidRPr="00C9191F">
              <w:rPr>
                <w:rFonts w:asciiTheme="minorHAnsi" w:hAnsiTheme="minorHAnsi" w:cstheme="minorHAnsi"/>
                <w:sz w:val="20"/>
                <w:lang w:val="es-CO"/>
              </w:rPr>
              <w:t>Descripción del Cambio</w:t>
            </w:r>
          </w:p>
        </w:tc>
      </w:tr>
      <w:tr w:rsidR="00137B0C" w:rsidRPr="00830C07" w14:paraId="737C1385" w14:textId="77777777" w:rsidTr="00922FF9">
        <w:trPr>
          <w:cantSplit/>
          <w:trHeight w:val="315"/>
        </w:trPr>
        <w:tc>
          <w:tcPr>
            <w:tcW w:w="5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219DC9" w14:textId="2468199E" w:rsidR="00137B0C" w:rsidRDefault="001566A8" w:rsidP="00922FF9">
            <w:pPr>
              <w:pStyle w:val="TableText"/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</w:pPr>
            <w:r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  <w:t>2</w:t>
            </w:r>
            <w:r w:rsidR="00137B0C"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  <w:t>.0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F1364" w14:textId="4A9C31AE" w:rsidR="00137B0C" w:rsidRDefault="00137B0C" w:rsidP="00922FF9">
            <w:pPr>
              <w:pStyle w:val="TableText"/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</w:pPr>
            <w:r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  <w:t xml:space="preserve">Versión </w:t>
            </w:r>
            <w:r w:rsidR="00C46455"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  <w:t>Inicial</w:t>
            </w:r>
          </w:p>
        </w:tc>
        <w:tc>
          <w:tcPr>
            <w:tcW w:w="1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7C854" w14:textId="2095EA29" w:rsidR="00137B0C" w:rsidRPr="00C9191F" w:rsidRDefault="00700D9B" w:rsidP="00922FF9">
            <w:pPr>
              <w:pStyle w:val="TableText"/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</w:pPr>
            <w:r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  <w:t>Gonzalo Ruiz</w:t>
            </w:r>
          </w:p>
        </w:tc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1D3907" w14:textId="36A1BBA1" w:rsidR="00137B0C" w:rsidRDefault="0014160B" w:rsidP="00922FF9">
            <w:pPr>
              <w:pStyle w:val="TableText"/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</w:pPr>
            <w:r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  <w:t>02</w:t>
            </w:r>
            <w:r w:rsidR="00700D9B">
              <w:rPr>
                <w:rFonts w:asciiTheme="minorHAnsi" w:hAnsiTheme="minorHAnsi" w:cstheme="minorHAnsi"/>
                <w:noProof w:val="0"/>
                <w:sz w:val="18"/>
                <w:szCs w:val="18"/>
                <w:lang w:val="es-CO"/>
              </w:rPr>
              <w:t>/04/2021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1746B" w14:textId="77777777" w:rsidR="00137B0C" w:rsidRPr="00C9191F" w:rsidRDefault="00137B0C" w:rsidP="00922FF9">
            <w:pPr>
              <w:pStyle w:val="TableText"/>
              <w:rPr>
                <w:rFonts w:asciiTheme="minorHAnsi" w:hAnsiTheme="minorHAnsi" w:cstheme="minorHAnsi"/>
                <w:noProof w:val="0"/>
                <w:highlight w:val="yellow"/>
                <w:lang w:val="es-CO"/>
              </w:rPr>
            </w:pPr>
          </w:p>
        </w:tc>
      </w:tr>
    </w:tbl>
    <w:p w14:paraId="480BDBBF" w14:textId="77777777" w:rsidR="00317B46" w:rsidRPr="00C9191F" w:rsidRDefault="00317B46" w:rsidP="00317B46">
      <w:pPr>
        <w:rPr>
          <w:rFonts w:cs="Arial"/>
          <w:caps/>
          <w:color w:val="F0AB00"/>
          <w:sz w:val="36"/>
          <w:lang w:val="es-CO"/>
        </w:rPr>
      </w:pPr>
      <w:r w:rsidRPr="00C9191F">
        <w:rPr>
          <w:rFonts w:cs="Arial"/>
          <w:lang w:val="es-CO"/>
        </w:rPr>
        <w:br w:type="page"/>
      </w:r>
    </w:p>
    <w:p w14:paraId="7477EF8A" w14:textId="77777777" w:rsidR="008F070F" w:rsidRPr="00C9191F" w:rsidRDefault="00D32433" w:rsidP="008770AB">
      <w:pPr>
        <w:pStyle w:val="TOC1"/>
      </w:pPr>
      <w:r w:rsidRPr="00C9191F">
        <w:lastRenderedPageBreak/>
        <w:t>Tabla de contenido</w:t>
      </w:r>
    </w:p>
    <w:p w14:paraId="6B1EA33F" w14:textId="27BB55B9" w:rsidR="009C3DA7" w:rsidRDefault="006C01E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r w:rsidRPr="00C9191F">
        <w:rPr>
          <w:rStyle w:val="Hyperlink"/>
          <w:rFonts w:cstheme="minorHAnsi"/>
          <w:caps/>
          <w:color w:val="1F497D" w:themeColor="text2"/>
          <w:sz w:val="20"/>
          <w:szCs w:val="24"/>
          <w:lang w:val="es-CO"/>
        </w:rPr>
        <w:fldChar w:fldCharType="begin"/>
      </w:r>
      <w:r w:rsidRPr="00C9191F">
        <w:rPr>
          <w:rStyle w:val="Hyperlink"/>
          <w:rFonts w:cstheme="minorHAnsi"/>
          <w:caps/>
          <w:color w:val="1F497D" w:themeColor="text2"/>
          <w:sz w:val="20"/>
          <w:szCs w:val="24"/>
          <w:lang w:val="es-CO"/>
        </w:rPr>
        <w:instrText xml:space="preserve"> TOC \o "1-3" \h \z \t "02_Headline,1,03_Body_copy_Subhead,2,04_Body_copy_Subhead,3" </w:instrText>
      </w:r>
      <w:r w:rsidRPr="00C9191F">
        <w:rPr>
          <w:rStyle w:val="Hyperlink"/>
          <w:rFonts w:cstheme="minorHAnsi"/>
          <w:caps/>
          <w:color w:val="1F497D" w:themeColor="text2"/>
          <w:sz w:val="20"/>
          <w:szCs w:val="24"/>
          <w:lang w:val="es-CO"/>
        </w:rPr>
        <w:fldChar w:fldCharType="separate"/>
      </w:r>
      <w:hyperlink w:anchor="_Toc73785250" w:history="1">
        <w:r w:rsidR="009C3DA7" w:rsidRPr="008268F9">
          <w:rPr>
            <w:rStyle w:val="Hyperlink"/>
          </w:rPr>
          <w:t>Descripción</w:t>
        </w:r>
        <w:r w:rsidR="009C3DA7">
          <w:rPr>
            <w:webHidden/>
          </w:rPr>
          <w:tab/>
        </w:r>
        <w:r w:rsidR="009C3DA7">
          <w:rPr>
            <w:webHidden/>
          </w:rPr>
          <w:fldChar w:fldCharType="begin"/>
        </w:r>
        <w:r w:rsidR="009C3DA7">
          <w:rPr>
            <w:webHidden/>
          </w:rPr>
          <w:instrText xml:space="preserve"> PAGEREF _Toc73785250 \h </w:instrText>
        </w:r>
        <w:r w:rsidR="009C3DA7">
          <w:rPr>
            <w:webHidden/>
          </w:rPr>
        </w:r>
        <w:r w:rsidR="009C3DA7">
          <w:rPr>
            <w:webHidden/>
          </w:rPr>
          <w:fldChar w:fldCharType="separate"/>
        </w:r>
        <w:r w:rsidR="009C3DA7">
          <w:rPr>
            <w:webHidden/>
          </w:rPr>
          <w:t>3</w:t>
        </w:r>
        <w:r w:rsidR="009C3DA7">
          <w:rPr>
            <w:webHidden/>
          </w:rPr>
          <w:fldChar w:fldCharType="end"/>
        </w:r>
      </w:hyperlink>
    </w:p>
    <w:p w14:paraId="1169974F" w14:textId="799C3553" w:rsidR="009C3DA7" w:rsidRDefault="009C3DA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73785251" w:history="1">
        <w:r w:rsidRPr="008268F9">
          <w:rPr>
            <w:rStyle w:val="Hyperlink"/>
          </w:rPr>
          <w:t>Seccion 1 : Nombre de la App Fiori UI5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_Toc73785251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DE6913" w14:textId="03BC6173" w:rsidR="009C3DA7" w:rsidRDefault="009C3DA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73785252" w:history="1">
        <w:r w:rsidRPr="008268F9">
          <w:rPr>
            <w:rStyle w:val="Hyperlink"/>
          </w:rPr>
          <w:t>Seccion 2 : Nombre de la App Fiori UI5 (Extension de Standard)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_Toc73785252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71BA4B" w14:textId="1C633267" w:rsidR="009C3DA7" w:rsidRDefault="009C3DA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73785253" w:history="1">
        <w:r w:rsidRPr="008268F9">
          <w:rPr>
            <w:rStyle w:val="Hyperlink"/>
          </w:rPr>
          <w:t>Seccion 3 : Extension de lineamientos de Desarrollo SAPUI5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_Toc73785253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304B885" w14:textId="0569DC6B" w:rsidR="009C3DA7" w:rsidRDefault="009C3DA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73785254" w:history="1">
        <w:r w:rsidRPr="008268F9">
          <w:rPr>
            <w:rStyle w:val="Hyperlink"/>
          </w:rPr>
          <w:t>Seccion 4 : Destinations de las aplicaciones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_Toc73785254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27A806" w14:textId="55554058" w:rsidR="009C3DA7" w:rsidRDefault="009C3DA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73785255" w:history="1">
        <w:r w:rsidRPr="008268F9">
          <w:rPr>
            <w:rStyle w:val="Hyperlink"/>
          </w:rPr>
          <w:t>Seccion 5 : Roles de Desarrollo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_Toc73785255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765C29F" w14:textId="77BB3B40" w:rsidR="009C3DA7" w:rsidRDefault="009C3DA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73785256" w:history="1">
        <w:r w:rsidRPr="008268F9">
          <w:rPr>
            <w:rStyle w:val="Hyperlink"/>
          </w:rPr>
          <w:t>Seccion 6 : Pasos de desarrollo de Apps Fiori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_Toc73785256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5E842CC" w14:textId="3AFCB95F" w:rsidR="009C3DA7" w:rsidRDefault="009C3DA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73785257" w:history="1">
        <w:r w:rsidRPr="008268F9">
          <w:rPr>
            <w:rStyle w:val="Hyperlink"/>
          </w:rPr>
          <w:t>Seccion 7 : Despliegue en Launchpad - Portal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_Toc73785257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3E39C69" w14:textId="6A5781AB" w:rsidR="00694434" w:rsidRPr="00C9191F" w:rsidRDefault="006C01E4" w:rsidP="008770AB">
      <w:pPr>
        <w:pStyle w:val="TOC1"/>
      </w:pPr>
      <w:r w:rsidRPr="00C9191F">
        <w:rPr>
          <w:rStyle w:val="Hyperlink"/>
          <w:rFonts w:cstheme="minorHAnsi"/>
          <w:caps/>
          <w:color w:val="1F497D" w:themeColor="text2"/>
          <w:sz w:val="20"/>
          <w:szCs w:val="24"/>
          <w:lang w:val="es-CO"/>
        </w:rPr>
        <w:fldChar w:fldCharType="end"/>
      </w:r>
      <w:r w:rsidR="00EE28B0" w:rsidRPr="00C9191F">
        <w:br w:type="page"/>
      </w:r>
    </w:p>
    <w:p w14:paraId="4DF4189F" w14:textId="4161C048" w:rsidR="00EC1C33" w:rsidRPr="00C9191F" w:rsidRDefault="004F3785" w:rsidP="00DD6FA3">
      <w:pPr>
        <w:pStyle w:val="Heading1"/>
      </w:pPr>
      <w:bookmarkStart w:id="0" w:name="_Toc73785250"/>
      <w:r>
        <w:lastRenderedPageBreak/>
        <w:t>Descripción</w:t>
      </w:r>
      <w:bookmarkEnd w:id="0"/>
    </w:p>
    <w:p w14:paraId="2861799C" w14:textId="77777777" w:rsidR="00EC1C33" w:rsidRPr="00C9191F" w:rsidRDefault="00EC1C33" w:rsidP="00EC1C33">
      <w:pPr>
        <w:rPr>
          <w:lang w:val="es-CO"/>
        </w:rPr>
      </w:pPr>
    </w:p>
    <w:p w14:paraId="29E9A645" w14:textId="569FFAB5" w:rsidR="00297772" w:rsidRPr="00140EBB" w:rsidRDefault="00C72805" w:rsidP="00EC1C33">
      <w:pPr>
        <w:rPr>
          <w:rFonts w:ascii="Abadi" w:hAnsi="Abadi"/>
          <w:b/>
          <w:lang w:val="es-CO"/>
        </w:rPr>
      </w:pPr>
      <w:r w:rsidRPr="00140EBB">
        <w:rPr>
          <w:rFonts w:ascii="Abadi" w:hAnsi="Abadi"/>
          <w:b/>
          <w:lang w:val="es-CO"/>
        </w:rPr>
        <w:t xml:space="preserve">El siguiente documento tiene por objetivo enumerar </w:t>
      </w:r>
      <w:proofErr w:type="gramStart"/>
      <w:r w:rsidRPr="00140EBB">
        <w:rPr>
          <w:rFonts w:ascii="Abadi" w:hAnsi="Abadi"/>
          <w:b/>
          <w:lang w:val="es-CO"/>
        </w:rPr>
        <w:t>los distintas arquitecturas factibles</w:t>
      </w:r>
      <w:proofErr w:type="gramEnd"/>
      <w:r w:rsidRPr="00140EBB">
        <w:rPr>
          <w:rFonts w:ascii="Abadi" w:hAnsi="Abadi"/>
          <w:b/>
          <w:lang w:val="es-CO"/>
        </w:rPr>
        <w:t xml:space="preserve"> de desarrollo </w:t>
      </w:r>
      <w:r w:rsidR="004F3785">
        <w:rPr>
          <w:rFonts w:ascii="Abadi" w:hAnsi="Abadi"/>
          <w:b/>
          <w:lang w:val="es-CO"/>
        </w:rPr>
        <w:t xml:space="preserve">para </w:t>
      </w:r>
      <w:r w:rsidR="004F3785" w:rsidRPr="00140EBB">
        <w:rPr>
          <w:rFonts w:ascii="Abadi" w:hAnsi="Abadi"/>
          <w:b/>
          <w:lang w:val="es-CO"/>
        </w:rPr>
        <w:t xml:space="preserve">tecnología SAP Fiori </w:t>
      </w:r>
      <w:r w:rsidRPr="00140EBB">
        <w:rPr>
          <w:rFonts w:ascii="Abadi" w:hAnsi="Abadi"/>
          <w:b/>
          <w:lang w:val="es-CO"/>
        </w:rPr>
        <w:t xml:space="preserve">en YPF para entornos SCP Cloud </w:t>
      </w:r>
      <w:proofErr w:type="spellStart"/>
      <w:r w:rsidRPr="00140EBB">
        <w:rPr>
          <w:rFonts w:ascii="Abadi" w:hAnsi="Abadi"/>
          <w:b/>
          <w:lang w:val="es-CO"/>
        </w:rPr>
        <w:t>Foundry</w:t>
      </w:r>
      <w:proofErr w:type="spellEnd"/>
      <w:r w:rsidR="004F3785">
        <w:rPr>
          <w:rFonts w:ascii="Abadi" w:hAnsi="Abadi"/>
          <w:b/>
          <w:lang w:val="es-CO"/>
        </w:rPr>
        <w:t xml:space="preserve"> </w:t>
      </w:r>
      <w:bookmarkStart w:id="1" w:name="_Hlk73785273"/>
      <w:r w:rsidR="004F3785">
        <w:rPr>
          <w:rFonts w:ascii="Abadi" w:hAnsi="Abadi"/>
          <w:b/>
          <w:lang w:val="es-CO"/>
        </w:rPr>
        <w:t>y el lineamiento “de desarrollo Fiori”</w:t>
      </w:r>
      <w:r w:rsidR="00D81461" w:rsidRPr="00140EBB">
        <w:rPr>
          <w:rFonts w:ascii="Abadi" w:hAnsi="Abadi"/>
          <w:b/>
          <w:lang w:val="es-CO"/>
        </w:rPr>
        <w:t xml:space="preserve"> requeridas </w:t>
      </w:r>
      <w:r w:rsidR="004F3785">
        <w:rPr>
          <w:rFonts w:ascii="Abadi" w:hAnsi="Abadi"/>
          <w:b/>
          <w:lang w:val="es-CO"/>
        </w:rPr>
        <w:t xml:space="preserve">por </w:t>
      </w:r>
      <w:r w:rsidR="00D81461" w:rsidRPr="00140EBB">
        <w:rPr>
          <w:rFonts w:ascii="Abadi" w:hAnsi="Abadi"/>
          <w:b/>
          <w:lang w:val="es-CO"/>
        </w:rPr>
        <w:t>YPF.</w:t>
      </w:r>
    </w:p>
    <w:bookmarkEnd w:id="1"/>
    <w:p w14:paraId="269F0F8D" w14:textId="434D53FC" w:rsidR="00297772" w:rsidRDefault="00297772" w:rsidP="00EC1C33">
      <w:pPr>
        <w:rPr>
          <w:lang w:val="es-CO"/>
        </w:rPr>
      </w:pPr>
    </w:p>
    <w:p w14:paraId="5D4D9DB6" w14:textId="77777777" w:rsidR="001D3126" w:rsidRPr="001D3126" w:rsidRDefault="001D3126" w:rsidP="001D3126">
      <w:pPr>
        <w:rPr>
          <w:lang w:val="es-CO"/>
        </w:rPr>
      </w:pPr>
      <w:bookmarkStart w:id="2" w:name="_Toc237337811"/>
    </w:p>
    <w:p w14:paraId="42AF13B0" w14:textId="0AFB9641" w:rsidR="009A5356" w:rsidRDefault="001D3126" w:rsidP="009A5356">
      <w:pPr>
        <w:pStyle w:val="ListParagraph"/>
        <w:numPr>
          <w:ilvl w:val="0"/>
          <w:numId w:val="10"/>
        </w:numPr>
        <w:rPr>
          <w:rFonts w:ascii="Arial Black" w:hAnsi="Arial Black"/>
          <w:color w:val="365F91" w:themeColor="accent1" w:themeShade="BF"/>
          <w:lang w:val="es-CO"/>
        </w:rPr>
      </w:pPr>
      <w:r>
        <w:rPr>
          <w:rFonts w:ascii="Arial Black" w:hAnsi="Arial Black"/>
          <w:color w:val="365F91" w:themeColor="accent1" w:themeShade="BF"/>
          <w:lang w:val="es-CO"/>
        </w:rPr>
        <w:t>Tipos de Desarrollos</w:t>
      </w:r>
      <w:r w:rsidR="002B46EF">
        <w:rPr>
          <w:rFonts w:ascii="Arial Black" w:hAnsi="Arial Black"/>
          <w:color w:val="365F91" w:themeColor="accent1" w:themeShade="BF"/>
          <w:lang w:val="es-CO"/>
        </w:rPr>
        <w:t xml:space="preserve"> Fiori</w:t>
      </w:r>
      <w:r>
        <w:rPr>
          <w:rFonts w:ascii="Arial Black" w:hAnsi="Arial Black"/>
          <w:color w:val="365F91" w:themeColor="accent1" w:themeShade="BF"/>
          <w:lang w:val="es-CO"/>
        </w:rPr>
        <w:t xml:space="preserve"> contemplados</w:t>
      </w:r>
    </w:p>
    <w:p w14:paraId="3E85ECB6" w14:textId="32D6E3D3" w:rsidR="00F62786" w:rsidRDefault="00F62786" w:rsidP="00F62786">
      <w:pPr>
        <w:pStyle w:val="ListParagraph"/>
        <w:ind w:left="502"/>
        <w:rPr>
          <w:rFonts w:ascii="Arial Black" w:hAnsi="Arial Black"/>
          <w:color w:val="365F91" w:themeColor="accent1" w:themeShade="BF"/>
          <w:lang w:val="es-CO"/>
        </w:rPr>
      </w:pPr>
    </w:p>
    <w:p w14:paraId="2966E34D" w14:textId="77777777" w:rsidR="00F62786" w:rsidRPr="00F62786" w:rsidRDefault="00F62786" w:rsidP="00F62786">
      <w:pPr>
        <w:ind w:left="709"/>
        <w:rPr>
          <w:b/>
          <w:lang w:val="en-US"/>
        </w:rPr>
      </w:pPr>
      <w:r w:rsidRPr="00140EBB">
        <w:rPr>
          <w:rFonts w:ascii="Abadi" w:hAnsi="Abadi"/>
          <w:b/>
          <w:lang w:val="es-CO"/>
        </w:rPr>
        <w:t xml:space="preserve">Soluciones </w:t>
      </w:r>
      <w:proofErr w:type="spellStart"/>
      <w:r w:rsidRPr="00140EBB">
        <w:rPr>
          <w:rFonts w:ascii="Abadi" w:hAnsi="Abadi"/>
          <w:b/>
          <w:lang w:val="es-CO"/>
        </w:rPr>
        <w:t>Out</w:t>
      </w:r>
      <w:proofErr w:type="spellEnd"/>
      <w:r w:rsidRPr="00140EBB">
        <w:rPr>
          <w:rFonts w:ascii="Abadi" w:hAnsi="Abadi"/>
          <w:b/>
          <w:lang w:val="es-CO"/>
        </w:rPr>
        <w:t>-</w:t>
      </w:r>
      <w:proofErr w:type="spellStart"/>
      <w:r w:rsidRPr="00140EBB">
        <w:rPr>
          <w:rFonts w:ascii="Abadi" w:hAnsi="Abadi"/>
          <w:b/>
          <w:lang w:val="es-CO"/>
        </w:rPr>
        <w:t>of</w:t>
      </w:r>
      <w:proofErr w:type="spellEnd"/>
      <w:r w:rsidRPr="00140EBB">
        <w:rPr>
          <w:rFonts w:ascii="Abadi" w:hAnsi="Abadi"/>
          <w:b/>
          <w:lang w:val="es-CO"/>
        </w:rPr>
        <w:t>-</w:t>
      </w:r>
      <w:proofErr w:type="spellStart"/>
      <w:r w:rsidRPr="00140EBB">
        <w:rPr>
          <w:rFonts w:ascii="Abadi" w:hAnsi="Abadi"/>
          <w:b/>
          <w:lang w:val="es-CO"/>
        </w:rPr>
        <w:t>the</w:t>
      </w:r>
      <w:proofErr w:type="spellEnd"/>
      <w:r w:rsidRPr="00140EBB">
        <w:rPr>
          <w:rFonts w:ascii="Abadi" w:hAnsi="Abadi"/>
          <w:b/>
          <w:lang w:val="es-CO"/>
        </w:rPr>
        <w:t xml:space="preserve">-Box </w:t>
      </w:r>
      <w:proofErr w:type="spellStart"/>
      <w:r w:rsidRPr="00140EBB">
        <w:rPr>
          <w:rFonts w:ascii="Abadi" w:hAnsi="Abadi"/>
          <w:b/>
          <w:lang w:val="es-CO"/>
        </w:rPr>
        <w:t>desarolladas</w:t>
      </w:r>
      <w:proofErr w:type="spellEnd"/>
      <w:r w:rsidRPr="00140EBB">
        <w:rPr>
          <w:rFonts w:ascii="Abadi" w:hAnsi="Abadi"/>
          <w:b/>
          <w:lang w:val="es-CO"/>
        </w:rPr>
        <w:t xml:space="preserve"> por </w:t>
      </w:r>
      <w:proofErr w:type="gramStart"/>
      <w:r w:rsidRPr="00140EBB">
        <w:rPr>
          <w:rFonts w:ascii="Abadi" w:hAnsi="Abadi"/>
          <w:b/>
          <w:lang w:val="es-CO"/>
        </w:rPr>
        <w:t>SAP</w:t>
      </w:r>
      <w:r w:rsidRPr="00F62786">
        <w:rPr>
          <w:b/>
          <w:lang w:val="en-US"/>
        </w:rPr>
        <w:t xml:space="preserve">  (</w:t>
      </w:r>
      <w:proofErr w:type="gramEnd"/>
      <w:r w:rsidRPr="00F62786">
        <w:rPr>
          <w:i/>
          <w:color w:val="0000FF"/>
          <w:sz w:val="18"/>
          <w:lang w:val="es-CO"/>
        </w:rPr>
        <w:t>https://fioriappslibrary.hana.ondemand.com/sap/fix/externalViewer/#/home</w:t>
      </w:r>
      <w:r w:rsidRPr="00F62786">
        <w:rPr>
          <w:b/>
          <w:lang w:val="en-US"/>
        </w:rPr>
        <w:t>)</w:t>
      </w:r>
    </w:p>
    <w:p w14:paraId="6B2AC814" w14:textId="77777777" w:rsidR="00F62786" w:rsidRDefault="00F62786" w:rsidP="00F62786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4240FD63" wp14:editId="6BDAE7E7">
            <wp:extent cx="2534400" cy="184186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18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8F90" w14:textId="77777777" w:rsidR="00F62786" w:rsidRPr="00F30D5A" w:rsidRDefault="00F62786" w:rsidP="00F62786">
      <w:pPr>
        <w:pStyle w:val="ListParagraph"/>
        <w:rPr>
          <w:lang w:val="es-ES"/>
        </w:rPr>
      </w:pPr>
    </w:p>
    <w:p w14:paraId="3E728185" w14:textId="77777777" w:rsidR="00F62786" w:rsidRPr="00140EBB" w:rsidRDefault="00F62786" w:rsidP="00F62786">
      <w:pPr>
        <w:ind w:firstLine="709"/>
        <w:rPr>
          <w:rFonts w:ascii="Abadi" w:hAnsi="Abadi"/>
          <w:b/>
          <w:lang w:val="es-CO"/>
        </w:rPr>
      </w:pPr>
      <w:r w:rsidRPr="00140EBB">
        <w:rPr>
          <w:rFonts w:ascii="Abadi" w:hAnsi="Abadi"/>
          <w:b/>
          <w:lang w:val="es-CO"/>
        </w:rPr>
        <w:t xml:space="preserve">Nuevas Aplicaciones - SAP Fiori </w:t>
      </w:r>
      <w:proofErr w:type="spellStart"/>
      <w:r w:rsidRPr="00140EBB">
        <w:rPr>
          <w:rFonts w:ascii="Abadi" w:hAnsi="Abadi"/>
          <w:b/>
          <w:lang w:val="es-CO"/>
        </w:rPr>
        <w:t>Elements</w:t>
      </w:r>
      <w:proofErr w:type="spellEnd"/>
      <w:r w:rsidRPr="00140EBB">
        <w:rPr>
          <w:rFonts w:ascii="Abadi" w:hAnsi="Abadi"/>
          <w:b/>
          <w:lang w:val="es-CO"/>
        </w:rPr>
        <w:t xml:space="preserve"> y SAP Fiori Tools</w:t>
      </w:r>
    </w:p>
    <w:p w14:paraId="49DFAEF9" w14:textId="77777777" w:rsidR="00F62786" w:rsidRPr="00F30D5A" w:rsidRDefault="00F62786" w:rsidP="00F62786">
      <w:pPr>
        <w:ind w:left="720"/>
        <w:rPr>
          <w:lang w:val="es-ES"/>
        </w:rPr>
      </w:pPr>
    </w:p>
    <w:p w14:paraId="25485043" w14:textId="77777777" w:rsidR="00F62786" w:rsidRDefault="00F62786" w:rsidP="00F62786">
      <w:pPr>
        <w:ind w:firstLine="709"/>
        <w:rPr>
          <w:lang w:val="es-ES"/>
        </w:rPr>
      </w:pPr>
      <w:r>
        <w:rPr>
          <w:noProof/>
        </w:rPr>
        <w:drawing>
          <wp:inline distT="0" distB="0" distL="0" distR="0" wp14:anchorId="517CFA18" wp14:editId="518FA543">
            <wp:extent cx="2707005" cy="1878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F0F5" w14:textId="77777777" w:rsidR="00F62786" w:rsidRDefault="00F62786" w:rsidP="00F62786">
      <w:pPr>
        <w:rPr>
          <w:lang w:val="es-ES"/>
        </w:rPr>
      </w:pPr>
    </w:p>
    <w:p w14:paraId="3097BFF2" w14:textId="5A2A0DD5" w:rsidR="00F62786" w:rsidRPr="000D1C5F" w:rsidRDefault="00F62786" w:rsidP="00F62786">
      <w:pPr>
        <w:ind w:firstLine="709"/>
        <w:rPr>
          <w:rFonts w:ascii="Abadi" w:hAnsi="Abadi"/>
          <w:b/>
          <w:lang w:val="en-US"/>
        </w:rPr>
      </w:pPr>
      <w:r w:rsidRPr="000D1C5F">
        <w:rPr>
          <w:rFonts w:ascii="Abadi" w:hAnsi="Abadi"/>
          <w:b/>
          <w:lang w:val="en-US"/>
        </w:rPr>
        <w:t>Freestyle SAPUI</w:t>
      </w:r>
      <w:proofErr w:type="gramStart"/>
      <w:r w:rsidRPr="000D1C5F">
        <w:rPr>
          <w:rFonts w:ascii="Abadi" w:hAnsi="Abadi"/>
          <w:b/>
          <w:lang w:val="en-US"/>
        </w:rPr>
        <w:t xml:space="preserve">5 </w:t>
      </w:r>
      <w:r w:rsidR="002B46EF" w:rsidRPr="000D1C5F">
        <w:rPr>
          <w:rFonts w:ascii="Abadi" w:hAnsi="Abadi"/>
          <w:b/>
          <w:lang w:val="en-US"/>
        </w:rPr>
        <w:t>,</w:t>
      </w:r>
      <w:proofErr w:type="gramEnd"/>
      <w:r w:rsidR="002B46EF" w:rsidRPr="000D1C5F">
        <w:rPr>
          <w:rFonts w:ascii="Abadi" w:hAnsi="Abadi"/>
          <w:b/>
          <w:lang w:val="en-US"/>
        </w:rPr>
        <w:t xml:space="preserve"> </w:t>
      </w:r>
      <w:proofErr w:type="spellStart"/>
      <w:r w:rsidR="002B46EF" w:rsidRPr="000D1C5F">
        <w:rPr>
          <w:rFonts w:ascii="Abadi" w:hAnsi="Abadi"/>
          <w:b/>
          <w:lang w:val="en-US"/>
        </w:rPr>
        <w:t>WorkFlow</w:t>
      </w:r>
      <w:proofErr w:type="spellEnd"/>
      <w:r w:rsidR="000D1C5F" w:rsidRPr="000D1C5F">
        <w:rPr>
          <w:rFonts w:ascii="Abadi" w:hAnsi="Abadi"/>
          <w:b/>
          <w:lang w:val="en-US"/>
        </w:rPr>
        <w:t xml:space="preserve">, </w:t>
      </w:r>
      <w:proofErr w:type="spellStart"/>
      <w:r w:rsidR="000D1C5F" w:rsidRPr="000D1C5F">
        <w:rPr>
          <w:rFonts w:ascii="Abadi" w:hAnsi="Abadi"/>
          <w:b/>
          <w:lang w:val="en-US"/>
        </w:rPr>
        <w:t>Adtation</w:t>
      </w:r>
      <w:proofErr w:type="spellEnd"/>
      <w:r w:rsidR="000D1C5F" w:rsidRPr="000D1C5F">
        <w:rPr>
          <w:rFonts w:ascii="Abadi" w:hAnsi="Abadi"/>
          <w:b/>
          <w:lang w:val="en-US"/>
        </w:rPr>
        <w:t xml:space="preserve"> </w:t>
      </w:r>
      <w:proofErr w:type="spellStart"/>
      <w:r w:rsidR="000D1C5F" w:rsidRPr="000D1C5F">
        <w:rPr>
          <w:rFonts w:ascii="Abadi" w:hAnsi="Abadi"/>
          <w:b/>
          <w:lang w:val="en-US"/>
        </w:rPr>
        <w:t>Proj</w:t>
      </w:r>
      <w:proofErr w:type="spellEnd"/>
      <w:r w:rsidR="002B46EF" w:rsidRPr="000D1C5F">
        <w:rPr>
          <w:rFonts w:ascii="Abadi" w:hAnsi="Abadi"/>
          <w:b/>
          <w:lang w:val="en-US"/>
        </w:rPr>
        <w:t xml:space="preserve"> y </w:t>
      </w:r>
      <w:r w:rsidRPr="000D1C5F">
        <w:rPr>
          <w:rFonts w:ascii="Abadi" w:hAnsi="Abadi"/>
          <w:b/>
          <w:lang w:val="en-US"/>
        </w:rPr>
        <w:t xml:space="preserve">Apps mobile </w:t>
      </w:r>
      <w:proofErr w:type="spellStart"/>
      <w:r w:rsidRPr="000D1C5F">
        <w:rPr>
          <w:rFonts w:ascii="Abadi" w:hAnsi="Abadi"/>
          <w:b/>
          <w:lang w:val="en-US"/>
        </w:rPr>
        <w:t>Nativas</w:t>
      </w:r>
      <w:proofErr w:type="spellEnd"/>
      <w:r w:rsidR="002B46EF" w:rsidRPr="000D1C5F">
        <w:rPr>
          <w:rFonts w:ascii="Abadi" w:hAnsi="Abadi"/>
          <w:b/>
          <w:lang w:val="en-US"/>
        </w:rPr>
        <w:t>.</w:t>
      </w:r>
    </w:p>
    <w:p w14:paraId="48AB71B1" w14:textId="77777777" w:rsidR="00F62786" w:rsidRDefault="00F62786" w:rsidP="00F62786">
      <w:pPr>
        <w:rPr>
          <w:lang w:val="en-US"/>
        </w:rPr>
      </w:pPr>
    </w:p>
    <w:p w14:paraId="78EEEA18" w14:textId="743577C7" w:rsidR="00F62786" w:rsidRDefault="00F62786" w:rsidP="00F62786">
      <w:pPr>
        <w:pStyle w:val="ListParagraph"/>
        <w:ind w:left="502"/>
        <w:rPr>
          <w:rFonts w:ascii="Arial Black" w:hAnsi="Arial Black"/>
          <w:color w:val="365F91" w:themeColor="accent1" w:themeShade="BF"/>
          <w:lang w:val="es-CO"/>
        </w:rPr>
      </w:pPr>
      <w:r>
        <w:rPr>
          <w:noProof/>
        </w:rPr>
        <w:drawing>
          <wp:inline distT="0" distB="0" distL="0" distR="0" wp14:anchorId="2A298C0D" wp14:editId="02F7349A">
            <wp:extent cx="2728800" cy="154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00" cy="15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D4D3" w14:textId="3D5B8A34" w:rsidR="00F62786" w:rsidRDefault="00F62786" w:rsidP="00F62786">
      <w:pPr>
        <w:pStyle w:val="ListParagraph"/>
        <w:ind w:left="502"/>
        <w:rPr>
          <w:rFonts w:ascii="Arial Black" w:hAnsi="Arial Black"/>
          <w:color w:val="365F91" w:themeColor="accent1" w:themeShade="BF"/>
          <w:lang w:val="es-CO"/>
        </w:rPr>
      </w:pPr>
    </w:p>
    <w:p w14:paraId="7BD1D33D" w14:textId="3BA1D002" w:rsidR="00F62786" w:rsidRDefault="00F62786" w:rsidP="00F62786">
      <w:pPr>
        <w:pStyle w:val="ListParagraph"/>
        <w:ind w:left="502"/>
        <w:rPr>
          <w:rFonts w:ascii="Arial Black" w:hAnsi="Arial Black"/>
          <w:color w:val="365F91" w:themeColor="accent1" w:themeShade="BF"/>
          <w:lang w:val="es-CO"/>
        </w:rPr>
      </w:pPr>
    </w:p>
    <w:p w14:paraId="164A6F25" w14:textId="15D4BB01" w:rsidR="00F62786" w:rsidRPr="002B46EF" w:rsidRDefault="00F62786" w:rsidP="002B46EF">
      <w:pPr>
        <w:pStyle w:val="ListParagraph"/>
        <w:numPr>
          <w:ilvl w:val="0"/>
          <w:numId w:val="10"/>
        </w:numPr>
        <w:rPr>
          <w:rFonts w:ascii="Arial Black" w:hAnsi="Arial Black"/>
          <w:color w:val="365F91" w:themeColor="accent1" w:themeShade="BF"/>
          <w:lang w:val="es-CO"/>
        </w:rPr>
      </w:pPr>
      <w:r w:rsidRPr="002B46EF">
        <w:rPr>
          <w:rFonts w:ascii="Arial Black" w:hAnsi="Arial Black"/>
          <w:color w:val="365F91" w:themeColor="accent1" w:themeShade="BF"/>
          <w:lang w:val="es-CO"/>
        </w:rPr>
        <w:t xml:space="preserve">Herramienta de Diseño: </w:t>
      </w:r>
      <w:proofErr w:type="spellStart"/>
      <w:r w:rsidRPr="002B46EF">
        <w:rPr>
          <w:rFonts w:ascii="Arial Black" w:hAnsi="Arial Black"/>
          <w:color w:val="365F91" w:themeColor="accent1" w:themeShade="BF"/>
          <w:lang w:val="es-CO"/>
        </w:rPr>
        <w:t>Bussiness</w:t>
      </w:r>
      <w:proofErr w:type="spellEnd"/>
      <w:r w:rsidRPr="002B46EF">
        <w:rPr>
          <w:rFonts w:ascii="Arial Black" w:hAnsi="Arial Black"/>
          <w:color w:val="365F91" w:themeColor="accent1" w:themeShade="BF"/>
          <w:lang w:val="es-CO"/>
        </w:rPr>
        <w:t xml:space="preserve"> App Studio (BAS</w:t>
      </w:r>
      <w:r w:rsidR="002350B9">
        <w:rPr>
          <w:rFonts w:ascii="Arial Black" w:hAnsi="Arial Black"/>
          <w:color w:val="365F91" w:themeColor="accent1" w:themeShade="BF"/>
          <w:lang w:val="es-CO"/>
        </w:rPr>
        <w:t>)</w:t>
      </w:r>
      <w:r w:rsidRPr="002B46EF">
        <w:rPr>
          <w:rFonts w:ascii="Arial Black" w:hAnsi="Arial Black"/>
          <w:color w:val="365F91" w:themeColor="accent1" w:themeShade="BF"/>
          <w:lang w:val="es-CO"/>
        </w:rPr>
        <w:t>.</w:t>
      </w:r>
    </w:p>
    <w:p w14:paraId="5F562199" w14:textId="0653C2DA" w:rsidR="00F62786" w:rsidRDefault="00F62786" w:rsidP="00F62786">
      <w:pPr>
        <w:pStyle w:val="ListParagraph"/>
        <w:ind w:left="502"/>
        <w:rPr>
          <w:rFonts w:ascii="Arial Black" w:hAnsi="Arial Black"/>
          <w:color w:val="365F91" w:themeColor="accent1" w:themeShade="BF"/>
          <w:lang w:val="es-CO"/>
        </w:rPr>
      </w:pPr>
    </w:p>
    <w:p w14:paraId="5EFEBAAB" w14:textId="52A2F948" w:rsidR="00A518C2" w:rsidRDefault="002B46EF" w:rsidP="002B46EF">
      <w:pPr>
        <w:pStyle w:val="ListParagraph"/>
        <w:ind w:left="502"/>
        <w:rPr>
          <w:rFonts w:ascii="Abadi" w:hAnsi="Abadi"/>
          <w:b/>
          <w:lang w:val="es-CO"/>
        </w:rPr>
      </w:pPr>
      <w:r w:rsidRPr="00140EBB">
        <w:rPr>
          <w:rFonts w:ascii="Abadi" w:hAnsi="Abadi"/>
          <w:b/>
          <w:lang w:val="es-CO"/>
        </w:rPr>
        <w:t xml:space="preserve">Los desarrollos Fiori deberán ser creados con </w:t>
      </w:r>
      <w:proofErr w:type="spellStart"/>
      <w:r w:rsidRPr="00140EBB">
        <w:rPr>
          <w:rFonts w:ascii="Abadi" w:hAnsi="Abadi"/>
          <w:b/>
          <w:lang w:val="es-CO"/>
        </w:rPr>
        <w:t>Ide</w:t>
      </w:r>
      <w:proofErr w:type="spellEnd"/>
      <w:r w:rsidRPr="00140EBB">
        <w:rPr>
          <w:rFonts w:ascii="Abadi" w:hAnsi="Abadi"/>
          <w:b/>
          <w:lang w:val="es-CO"/>
        </w:rPr>
        <w:t xml:space="preserve"> de desarrollo BAS.</w:t>
      </w:r>
      <w:r w:rsidR="00140EBB" w:rsidRPr="00140EBB">
        <w:rPr>
          <w:rFonts w:ascii="Abadi" w:hAnsi="Abadi"/>
          <w:b/>
          <w:lang w:val="es-CO"/>
        </w:rPr>
        <w:t xml:space="preserve"> Los permisos al BAS de YPF se </w:t>
      </w:r>
      <w:proofErr w:type="gramStart"/>
      <w:r w:rsidR="00140EBB" w:rsidRPr="00140EBB">
        <w:rPr>
          <w:rFonts w:ascii="Abadi" w:hAnsi="Abadi"/>
          <w:b/>
          <w:lang w:val="es-CO"/>
        </w:rPr>
        <w:t>gestionaran</w:t>
      </w:r>
      <w:proofErr w:type="gramEnd"/>
      <w:r w:rsidR="00140EBB" w:rsidRPr="00140EBB">
        <w:rPr>
          <w:rFonts w:ascii="Abadi" w:hAnsi="Abadi"/>
          <w:b/>
          <w:lang w:val="es-CO"/>
        </w:rPr>
        <w:t xml:space="preserve"> según procedimiento</w:t>
      </w:r>
      <w:r w:rsidR="002350B9">
        <w:rPr>
          <w:rFonts w:ascii="Abadi" w:hAnsi="Abadi"/>
          <w:b/>
          <w:lang w:val="es-CO"/>
        </w:rPr>
        <w:t xml:space="preserve"> adjunto</w:t>
      </w:r>
      <w:r w:rsidR="00140EBB" w:rsidRPr="00140EBB">
        <w:rPr>
          <w:rFonts w:ascii="Abadi" w:hAnsi="Abadi"/>
          <w:b/>
          <w:lang w:val="es-CO"/>
        </w:rPr>
        <w:t>.</w:t>
      </w:r>
      <w:r w:rsidRPr="00140EBB">
        <w:rPr>
          <w:rFonts w:ascii="Abadi" w:hAnsi="Abadi"/>
          <w:b/>
          <w:lang w:val="es-CO"/>
        </w:rPr>
        <w:t xml:space="preserve"> </w:t>
      </w:r>
      <w:r w:rsidR="00140EBB">
        <w:rPr>
          <w:rFonts w:ascii="Abadi" w:hAnsi="Abadi"/>
          <w:b/>
          <w:lang w:val="es-CO"/>
        </w:rPr>
        <w:t>Las soluciones creadas se “</w:t>
      </w:r>
      <w:r w:rsidR="00FE5172">
        <w:rPr>
          <w:rFonts w:ascii="Abadi" w:hAnsi="Abadi"/>
          <w:b/>
          <w:lang w:val="es-CO"/>
        </w:rPr>
        <w:t>llevarán a los distintos ambientes</w:t>
      </w:r>
      <w:r w:rsidR="00140EBB">
        <w:rPr>
          <w:rFonts w:ascii="Abadi" w:hAnsi="Abadi"/>
          <w:b/>
          <w:lang w:val="es-CO"/>
        </w:rPr>
        <w:t>” co</w:t>
      </w:r>
      <w:r w:rsidR="00FE5172">
        <w:rPr>
          <w:rFonts w:ascii="Abadi" w:hAnsi="Abadi"/>
          <w:b/>
          <w:lang w:val="es-CO"/>
        </w:rPr>
        <w:t>n el formato</w:t>
      </w:r>
      <w:r w:rsidR="00140EBB">
        <w:rPr>
          <w:rFonts w:ascii="Abadi" w:hAnsi="Abadi"/>
          <w:b/>
          <w:lang w:val="es-CO"/>
        </w:rPr>
        <w:t xml:space="preserve"> MTA (</w:t>
      </w:r>
      <w:proofErr w:type="spellStart"/>
      <w:r w:rsidR="00140EBB">
        <w:rPr>
          <w:rFonts w:ascii="Abadi" w:hAnsi="Abadi"/>
          <w:b/>
          <w:lang w:val="es-CO"/>
        </w:rPr>
        <w:t>multitarget</w:t>
      </w:r>
      <w:proofErr w:type="spellEnd"/>
      <w:r w:rsidR="00140EBB">
        <w:rPr>
          <w:rFonts w:ascii="Abadi" w:hAnsi="Abadi"/>
          <w:b/>
          <w:lang w:val="es-CO"/>
        </w:rPr>
        <w:t xml:space="preserve"> </w:t>
      </w:r>
      <w:proofErr w:type="spellStart"/>
      <w:r w:rsidR="00140EBB">
        <w:rPr>
          <w:rFonts w:ascii="Abadi" w:hAnsi="Abadi"/>
          <w:b/>
          <w:lang w:val="es-CO"/>
        </w:rPr>
        <w:t>Application</w:t>
      </w:r>
      <w:proofErr w:type="spellEnd"/>
      <w:r w:rsidR="00140EBB">
        <w:rPr>
          <w:rFonts w:ascii="Abadi" w:hAnsi="Abadi"/>
          <w:b/>
          <w:lang w:val="es-CO"/>
        </w:rPr>
        <w:t>)</w:t>
      </w:r>
      <w:r w:rsidR="00FE5172">
        <w:rPr>
          <w:rFonts w:ascii="Abadi" w:hAnsi="Abadi"/>
          <w:b/>
          <w:lang w:val="es-CO"/>
        </w:rPr>
        <w:t>.</w:t>
      </w:r>
    </w:p>
    <w:p w14:paraId="51422941" w14:textId="3DCE6A94" w:rsidR="00C1447F" w:rsidRDefault="00C1447F" w:rsidP="002B46EF">
      <w:pPr>
        <w:pStyle w:val="ListParagraph"/>
        <w:ind w:left="502"/>
        <w:rPr>
          <w:rFonts w:ascii="Abadi" w:hAnsi="Abadi"/>
          <w:b/>
          <w:lang w:val="es-CO"/>
        </w:rPr>
      </w:pPr>
      <w:bookmarkStart w:id="3" w:name="_Hlk73786078"/>
      <w:proofErr w:type="spellStart"/>
      <w:r>
        <w:rPr>
          <w:rFonts w:ascii="Abadi" w:hAnsi="Abadi"/>
          <w:b/>
          <w:lang w:val="es-CO"/>
        </w:rPr>
        <w:t>Direccion</w:t>
      </w:r>
      <w:proofErr w:type="spellEnd"/>
      <w:r>
        <w:rPr>
          <w:rFonts w:ascii="Abadi" w:hAnsi="Abadi"/>
          <w:b/>
          <w:lang w:val="es-CO"/>
        </w:rPr>
        <w:t xml:space="preserve"> de ingreso a la Herramienta: </w:t>
      </w:r>
      <w:hyperlink r:id="rId14" w:history="1">
        <w:r w:rsidRPr="00830B46">
          <w:rPr>
            <w:rStyle w:val="Hyperlink"/>
            <w:rFonts w:ascii="Abadi" w:hAnsi="Abadi"/>
            <w:b/>
            <w:lang w:val="es-CO"/>
          </w:rPr>
          <w:t>https://ycpslclflab001.us10cf.applicationstudio.cloud.sap/index.html</w:t>
        </w:r>
      </w:hyperlink>
    </w:p>
    <w:bookmarkEnd w:id="3"/>
    <w:p w14:paraId="2F18D3DE" w14:textId="77777777" w:rsidR="00C1447F" w:rsidRPr="00140EBB" w:rsidRDefault="00C1447F" w:rsidP="002B46EF">
      <w:pPr>
        <w:pStyle w:val="ListParagraph"/>
        <w:ind w:left="502"/>
        <w:rPr>
          <w:rFonts w:ascii="Abadi" w:hAnsi="Abadi"/>
          <w:color w:val="365F91" w:themeColor="accent1" w:themeShade="BF"/>
          <w:lang w:val="es-CO"/>
        </w:rPr>
      </w:pPr>
    </w:p>
    <w:p w14:paraId="63A278AC" w14:textId="3A85AE73" w:rsidR="00A518C2" w:rsidRDefault="00A518C2" w:rsidP="00F62786">
      <w:pPr>
        <w:pStyle w:val="ListParagraph"/>
        <w:ind w:left="502"/>
        <w:rPr>
          <w:rFonts w:ascii="Arial Black" w:hAnsi="Arial Black"/>
          <w:color w:val="365F91" w:themeColor="accent1" w:themeShade="BF"/>
          <w:lang w:val="es-CO"/>
        </w:rPr>
      </w:pPr>
    </w:p>
    <w:p w14:paraId="11503A1D" w14:textId="77777777" w:rsidR="00F62786" w:rsidRPr="00F62786" w:rsidRDefault="00F62786" w:rsidP="00F62786">
      <w:pPr>
        <w:pStyle w:val="ListParagraph"/>
        <w:ind w:left="502"/>
        <w:rPr>
          <w:rFonts w:ascii="Arial Black" w:hAnsi="Arial Black"/>
          <w:color w:val="365F91" w:themeColor="accent1" w:themeShade="BF"/>
          <w:lang w:val="es-CO"/>
        </w:rPr>
      </w:pPr>
    </w:p>
    <w:p w14:paraId="5B07403B" w14:textId="22F9EE4E" w:rsidR="00F62786" w:rsidRDefault="00053920" w:rsidP="009A5356">
      <w:pPr>
        <w:pStyle w:val="ListParagraph"/>
        <w:numPr>
          <w:ilvl w:val="0"/>
          <w:numId w:val="10"/>
        </w:numPr>
        <w:rPr>
          <w:rFonts w:ascii="Arial Black" w:hAnsi="Arial Black"/>
          <w:color w:val="365F91" w:themeColor="accent1" w:themeShade="BF"/>
          <w:lang w:val="es-CO"/>
        </w:rPr>
      </w:pPr>
      <w:r>
        <w:rPr>
          <w:rFonts w:ascii="Arial Black" w:hAnsi="Arial Black"/>
          <w:color w:val="365F91" w:themeColor="accent1" w:themeShade="BF"/>
          <w:lang w:val="es-CO"/>
        </w:rPr>
        <w:t>Uso del repositorio Git desde Azure DevOps</w:t>
      </w:r>
    </w:p>
    <w:p w14:paraId="4C467916" w14:textId="77777777" w:rsidR="002F3F3A" w:rsidRPr="002F3F3A" w:rsidRDefault="002F3F3A" w:rsidP="002F3F3A">
      <w:pPr>
        <w:pStyle w:val="ListParagraph"/>
        <w:ind w:left="502"/>
        <w:rPr>
          <w:rFonts w:ascii="Arial Black" w:hAnsi="Arial Black"/>
          <w:color w:val="365F91" w:themeColor="accent1" w:themeShade="BF"/>
          <w:lang w:val="es-CO"/>
        </w:rPr>
      </w:pPr>
    </w:p>
    <w:p w14:paraId="46A0185C" w14:textId="02B75094" w:rsidR="002F3F3A" w:rsidRPr="00140EBB" w:rsidRDefault="002F3F3A" w:rsidP="002F3F3A">
      <w:pPr>
        <w:pStyle w:val="ListParagraph"/>
        <w:ind w:left="502"/>
        <w:rPr>
          <w:rFonts w:ascii="Abadi" w:hAnsi="Abadi"/>
          <w:b/>
          <w:lang w:val="es-CO"/>
        </w:rPr>
      </w:pPr>
      <w:r w:rsidRPr="00140EBB">
        <w:rPr>
          <w:rFonts w:ascii="Abadi" w:hAnsi="Abadi"/>
          <w:b/>
          <w:lang w:val="es-CO"/>
        </w:rPr>
        <w:t xml:space="preserve">Es obligatorio </w:t>
      </w:r>
      <w:r w:rsidR="00140EBB">
        <w:rPr>
          <w:rFonts w:ascii="Abadi" w:hAnsi="Abadi"/>
          <w:b/>
          <w:lang w:val="es-CO"/>
        </w:rPr>
        <w:t xml:space="preserve">el uso del </w:t>
      </w:r>
      <w:r w:rsidRPr="00140EBB">
        <w:rPr>
          <w:rFonts w:ascii="Abadi" w:hAnsi="Abadi"/>
          <w:b/>
          <w:lang w:val="es-CO"/>
        </w:rPr>
        <w:t>repositorio de Git para el resguardo de Código creado en BAS.</w:t>
      </w:r>
      <w:r w:rsidR="00140EBB">
        <w:rPr>
          <w:rFonts w:ascii="Abadi" w:hAnsi="Abadi"/>
          <w:b/>
          <w:lang w:val="es-CO"/>
        </w:rPr>
        <w:t xml:space="preserve"> Se crearán una rama principal “</w:t>
      </w:r>
      <w:proofErr w:type="gramStart"/>
      <w:r w:rsidR="00140EBB">
        <w:rPr>
          <w:rFonts w:ascii="Abadi" w:hAnsi="Abadi"/>
          <w:b/>
          <w:lang w:val="es-CO"/>
        </w:rPr>
        <w:t>Master</w:t>
      </w:r>
      <w:proofErr w:type="gramEnd"/>
      <w:r w:rsidR="00140EBB">
        <w:rPr>
          <w:rFonts w:ascii="Abadi" w:hAnsi="Abadi"/>
          <w:b/>
          <w:lang w:val="es-CO"/>
        </w:rPr>
        <w:t>” y “</w:t>
      </w:r>
      <w:proofErr w:type="spellStart"/>
      <w:r w:rsidR="00140EBB">
        <w:rPr>
          <w:rFonts w:ascii="Abadi" w:hAnsi="Abadi"/>
          <w:b/>
          <w:lang w:val="es-CO"/>
        </w:rPr>
        <w:t>Branches</w:t>
      </w:r>
      <w:proofErr w:type="spellEnd"/>
      <w:r w:rsidR="00140EBB">
        <w:rPr>
          <w:rFonts w:ascii="Abadi" w:hAnsi="Abadi"/>
          <w:b/>
          <w:lang w:val="es-CO"/>
        </w:rPr>
        <w:t xml:space="preserve">” </w:t>
      </w:r>
      <w:r w:rsidR="004F3785">
        <w:rPr>
          <w:rFonts w:ascii="Abadi" w:hAnsi="Abadi"/>
          <w:b/>
          <w:lang w:val="es-CO"/>
        </w:rPr>
        <w:t xml:space="preserve">para versionado de cada nuevo </w:t>
      </w:r>
      <w:proofErr w:type="spellStart"/>
      <w:r w:rsidR="004F3785">
        <w:rPr>
          <w:rFonts w:ascii="Abadi" w:hAnsi="Abadi"/>
          <w:b/>
          <w:lang w:val="es-CO"/>
        </w:rPr>
        <w:t>deploy</w:t>
      </w:r>
      <w:proofErr w:type="spellEnd"/>
      <w:r w:rsidR="004F3785">
        <w:rPr>
          <w:rFonts w:ascii="Abadi" w:hAnsi="Abadi"/>
          <w:b/>
          <w:lang w:val="es-CO"/>
        </w:rPr>
        <w:t>.</w:t>
      </w:r>
      <w:r w:rsidR="00FE5172">
        <w:rPr>
          <w:rFonts w:ascii="Abadi" w:hAnsi="Abadi"/>
          <w:b/>
          <w:lang w:val="es-CO"/>
        </w:rPr>
        <w:t xml:space="preserve"> La gestión del repositorio se realizará según el documento adjunto.</w:t>
      </w:r>
      <w:r w:rsidR="003C5879">
        <w:rPr>
          <w:rFonts w:ascii="Abadi" w:hAnsi="Abadi"/>
          <w:b/>
          <w:lang w:val="es-CO"/>
        </w:rPr>
        <w:t xml:space="preserve"> </w:t>
      </w:r>
    </w:p>
    <w:p w14:paraId="743038B8" w14:textId="77777777" w:rsidR="002F3F3A" w:rsidRPr="00053920" w:rsidRDefault="002F3F3A" w:rsidP="002F3F3A">
      <w:pPr>
        <w:pStyle w:val="ListParagraph"/>
        <w:ind w:left="502"/>
        <w:rPr>
          <w:lang w:val="es-CO"/>
        </w:rPr>
      </w:pPr>
    </w:p>
    <w:p w14:paraId="1DD2A545" w14:textId="7A8A4E43" w:rsidR="002F3F3A" w:rsidRPr="002F3F3A" w:rsidRDefault="002F3F3A" w:rsidP="002F3F3A">
      <w:pPr>
        <w:pStyle w:val="ListParagraph"/>
        <w:ind w:left="502"/>
      </w:pPr>
      <w:r>
        <w:rPr>
          <w:noProof/>
        </w:rPr>
        <w:drawing>
          <wp:inline distT="0" distB="0" distL="0" distR="0" wp14:anchorId="351B0522" wp14:editId="12F0CCD4">
            <wp:extent cx="6084002" cy="26222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02" cy="26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EF04" w14:textId="77777777" w:rsidR="002F3F3A" w:rsidRPr="002F3F3A" w:rsidRDefault="002F3F3A" w:rsidP="002F3F3A">
      <w:pPr>
        <w:ind w:left="142"/>
        <w:rPr>
          <w:rFonts w:ascii="Arial Black" w:hAnsi="Arial Black"/>
          <w:color w:val="365F91" w:themeColor="accent1" w:themeShade="BF"/>
          <w:lang w:val="es-CO"/>
        </w:rPr>
      </w:pPr>
    </w:p>
    <w:p w14:paraId="621B26F6" w14:textId="340E617E" w:rsidR="002F3F3A" w:rsidRPr="004F3785" w:rsidRDefault="002F3F3A" w:rsidP="004F3785">
      <w:pPr>
        <w:rPr>
          <w:rFonts w:ascii="Arial Black" w:hAnsi="Arial Black"/>
          <w:color w:val="365F91" w:themeColor="accent1" w:themeShade="BF"/>
          <w:lang w:val="es-CO"/>
        </w:rPr>
      </w:pPr>
      <w:r>
        <w:rPr>
          <w:rFonts w:ascii="Arial Black" w:hAnsi="Arial Black"/>
          <w:color w:val="365F91" w:themeColor="accent1" w:themeShade="BF"/>
          <w:lang w:val="es-CO"/>
        </w:rPr>
        <w:br w:type="page"/>
      </w:r>
    </w:p>
    <w:p w14:paraId="09611DB7" w14:textId="6738776D" w:rsidR="00571E83" w:rsidRPr="00D70327" w:rsidRDefault="006B4078" w:rsidP="00D70327">
      <w:pPr>
        <w:pStyle w:val="Heading1"/>
      </w:pPr>
      <w:bookmarkStart w:id="4" w:name="_Toc73785251"/>
      <w:proofErr w:type="spellStart"/>
      <w:r w:rsidRPr="006B4078">
        <w:lastRenderedPageBreak/>
        <w:t>Seccion</w:t>
      </w:r>
      <w:proofErr w:type="spellEnd"/>
      <w:r w:rsidRPr="006B4078">
        <w:t xml:space="preserve"> </w:t>
      </w:r>
      <w:proofErr w:type="gramStart"/>
      <w:r w:rsidRPr="006B4078">
        <w:t>1 :</w:t>
      </w:r>
      <w:proofErr w:type="gramEnd"/>
      <w:r w:rsidRPr="006B4078">
        <w:t xml:space="preserve"> </w:t>
      </w:r>
      <w:r w:rsidR="00FE5172">
        <w:t>Nombre de la App</w:t>
      </w:r>
      <w:r w:rsidR="005A76D1">
        <w:t xml:space="preserve"> Fiori</w:t>
      </w:r>
      <w:r w:rsidR="00D70327">
        <w:t xml:space="preserve"> UI5</w:t>
      </w:r>
      <w:bookmarkEnd w:id="4"/>
    </w:p>
    <w:p w14:paraId="22ED2F50" w14:textId="77777777" w:rsidR="00571E83" w:rsidRPr="00FE5172" w:rsidRDefault="00571E83" w:rsidP="00571E83">
      <w:pPr>
        <w:rPr>
          <w:lang w:val="es-CO"/>
        </w:rPr>
      </w:pPr>
    </w:p>
    <w:p w14:paraId="0E258BD1" w14:textId="670ECCEC" w:rsidR="00D75B1F" w:rsidRPr="00FE5172" w:rsidRDefault="00D75B1F" w:rsidP="19C83AA0">
      <w:pPr>
        <w:rPr>
          <w:rFonts w:ascii="Abadi" w:hAnsi="Abadi"/>
          <w:b/>
          <w:bCs/>
          <w:lang w:val="es-CO"/>
        </w:rPr>
      </w:pPr>
      <w:r w:rsidRPr="19C83AA0">
        <w:rPr>
          <w:rFonts w:ascii="Abadi" w:hAnsi="Abadi"/>
          <w:b/>
          <w:bCs/>
          <w:lang w:val="es-CO"/>
        </w:rPr>
        <w:t>Ejemplo:</w:t>
      </w:r>
      <w:r>
        <w:tab/>
      </w:r>
      <w:r>
        <w:tab/>
      </w:r>
      <w:r>
        <w:tab/>
      </w:r>
      <w:r>
        <w:tab/>
      </w:r>
      <w:proofErr w:type="gramStart"/>
      <w:r w:rsidRPr="19C83AA0">
        <w:rPr>
          <w:rFonts w:ascii="Abadi" w:hAnsi="Abadi"/>
          <w:b/>
          <w:bCs/>
          <w:lang w:val="es-CO"/>
        </w:rPr>
        <w:t>ypf.z</w:t>
      </w:r>
      <w:proofErr w:type="gramEnd"/>
      <w:r w:rsidR="057FF322" w:rsidRPr="19C83AA0">
        <w:rPr>
          <w:rFonts w:ascii="Abadi" w:hAnsi="Abadi"/>
          <w:b/>
          <w:bCs/>
          <w:lang w:val="es-CO"/>
        </w:rPr>
        <w:t>_OAC_030</w:t>
      </w:r>
      <w:r w:rsidRPr="19C83AA0">
        <w:rPr>
          <w:rFonts w:ascii="Abadi" w:hAnsi="Abadi"/>
          <w:b/>
          <w:bCs/>
          <w:lang w:val="es-CO"/>
        </w:rPr>
        <w:t>_elem</w:t>
      </w:r>
      <w:r w:rsidR="00BE4192">
        <w:rPr>
          <w:rFonts w:ascii="Abadi" w:hAnsi="Abadi"/>
          <w:b/>
          <w:bCs/>
          <w:lang w:val="es-CO"/>
        </w:rPr>
        <w:t>_ls4</w:t>
      </w:r>
    </w:p>
    <w:p w14:paraId="51718573" w14:textId="77777777" w:rsidR="00D75B1F" w:rsidRDefault="00D75B1F" w:rsidP="00D75B1F">
      <w:pPr>
        <w:rPr>
          <w:rFonts w:ascii="Abadi" w:hAnsi="Abadi"/>
          <w:b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1"/>
        <w:gridCol w:w="6885"/>
      </w:tblGrid>
      <w:tr w:rsidR="00D75B1F" w:rsidRPr="00FE5172" w14:paraId="3FE6AC73" w14:textId="77777777" w:rsidTr="19C83AA0">
        <w:tc>
          <w:tcPr>
            <w:tcW w:w="3651" w:type="dxa"/>
          </w:tcPr>
          <w:p w14:paraId="0B197348" w14:textId="77777777" w:rsidR="00D75B1F" w:rsidRPr="00010345" w:rsidRDefault="00D75B1F" w:rsidP="0080157F">
            <w:pPr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Requerimiento</w:t>
            </w: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</w:p>
        </w:tc>
        <w:tc>
          <w:tcPr>
            <w:tcW w:w="6885" w:type="dxa"/>
          </w:tcPr>
          <w:p w14:paraId="6A685736" w14:textId="77777777" w:rsidR="00D75B1F" w:rsidRPr="00010345" w:rsidRDefault="00D75B1F" w:rsidP="0080157F">
            <w:pPr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Detalle</w:t>
            </w:r>
          </w:p>
        </w:tc>
      </w:tr>
      <w:tr w:rsidR="00D75B1F" w:rsidRPr="00FE5172" w14:paraId="74222877" w14:textId="77777777" w:rsidTr="19C83AA0">
        <w:tc>
          <w:tcPr>
            <w:tcW w:w="3651" w:type="dxa"/>
          </w:tcPr>
          <w:p w14:paraId="0F729EF5" w14:textId="77777777" w:rsidR="00D75B1F" w:rsidRPr="00FE5172" w:rsidRDefault="00D75B1F" w:rsidP="0080157F">
            <w:pPr>
              <w:rPr>
                <w:rFonts w:ascii="Abadi" w:hAnsi="Abadi"/>
                <w:b/>
                <w:lang w:val="es-CO"/>
              </w:rPr>
            </w:pPr>
            <w:r w:rsidRPr="00FE5172">
              <w:rPr>
                <w:rFonts w:ascii="Abadi" w:hAnsi="Abadi"/>
                <w:b/>
                <w:lang w:val="es-CO"/>
              </w:rPr>
              <w:t>El nombre completo de estar en minúsculas.</w:t>
            </w:r>
          </w:p>
        </w:tc>
        <w:tc>
          <w:tcPr>
            <w:tcW w:w="6885" w:type="dxa"/>
          </w:tcPr>
          <w:p w14:paraId="3B48D50D" w14:textId="77777777" w:rsidR="00D75B1F" w:rsidRPr="00FE5172" w:rsidRDefault="00D75B1F" w:rsidP="0080157F">
            <w:pPr>
              <w:rPr>
                <w:rFonts w:ascii="Abadi" w:hAnsi="Abadi"/>
                <w:b/>
                <w:lang w:val="es-CO"/>
              </w:rPr>
            </w:pPr>
          </w:p>
        </w:tc>
      </w:tr>
      <w:tr w:rsidR="00D75B1F" w:rsidRPr="00FE5172" w14:paraId="3BE1115E" w14:textId="77777777" w:rsidTr="19C83AA0">
        <w:tc>
          <w:tcPr>
            <w:tcW w:w="3651" w:type="dxa"/>
          </w:tcPr>
          <w:p w14:paraId="5D7747C7" w14:textId="77777777" w:rsidR="00D75B1F" w:rsidRPr="00FE5172" w:rsidRDefault="00D75B1F" w:rsidP="0080157F">
            <w:pPr>
              <w:rPr>
                <w:rFonts w:ascii="Abadi" w:hAnsi="Abadi"/>
                <w:b/>
                <w:lang w:val="es-CO"/>
              </w:rPr>
            </w:pPr>
            <w:proofErr w:type="spellStart"/>
            <w:r w:rsidRPr="00FE5172">
              <w:rPr>
                <w:rFonts w:ascii="Abadi" w:hAnsi="Abadi"/>
                <w:b/>
                <w:lang w:val="es-CO"/>
              </w:rPr>
              <w:t>Namespace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>:</w:t>
            </w:r>
          </w:p>
        </w:tc>
        <w:tc>
          <w:tcPr>
            <w:tcW w:w="6885" w:type="dxa"/>
          </w:tcPr>
          <w:p w14:paraId="44098285" w14:textId="02C954D3" w:rsidR="00D75B1F" w:rsidRPr="00FE5172" w:rsidRDefault="00BE4192" w:rsidP="0080157F">
            <w:pPr>
              <w:rPr>
                <w:rFonts w:ascii="Abadi" w:hAnsi="Abadi"/>
                <w:b/>
                <w:lang w:val="es-CO"/>
              </w:rPr>
            </w:pPr>
            <w:proofErr w:type="spellStart"/>
            <w:r>
              <w:rPr>
                <w:rFonts w:ascii="Abadi" w:hAnsi="Abadi"/>
                <w:b/>
                <w:lang w:val="es-CO"/>
              </w:rPr>
              <w:t>y</w:t>
            </w:r>
            <w:r w:rsidR="00D75B1F">
              <w:rPr>
                <w:rFonts w:ascii="Abadi" w:hAnsi="Abadi"/>
                <w:b/>
                <w:lang w:val="es-CO"/>
              </w:rPr>
              <w:t>pf</w:t>
            </w:r>
            <w:proofErr w:type="spellEnd"/>
          </w:p>
        </w:tc>
      </w:tr>
      <w:tr w:rsidR="00D75B1F" w:rsidRPr="00FE5172" w14:paraId="0FBD1F8C" w14:textId="77777777" w:rsidTr="19C83AA0">
        <w:tc>
          <w:tcPr>
            <w:tcW w:w="3651" w:type="dxa"/>
          </w:tcPr>
          <w:p w14:paraId="44640FF3" w14:textId="77777777" w:rsidR="00D75B1F" w:rsidRPr="00FE5172" w:rsidRDefault="00D75B1F" w:rsidP="0080157F">
            <w:pPr>
              <w:rPr>
                <w:rFonts w:ascii="Abadi" w:hAnsi="Abadi"/>
                <w:b/>
                <w:lang w:val="en-US"/>
              </w:rPr>
            </w:pPr>
            <w:proofErr w:type="spellStart"/>
            <w:r w:rsidRPr="00FE5172">
              <w:rPr>
                <w:rFonts w:ascii="Abadi" w:hAnsi="Abadi"/>
                <w:b/>
                <w:lang w:val="en-US"/>
              </w:rPr>
              <w:t>Acronimo</w:t>
            </w:r>
            <w:proofErr w:type="spellEnd"/>
            <w:r w:rsidRPr="00FE5172">
              <w:rPr>
                <w:rFonts w:ascii="Abadi" w:hAnsi="Abadi"/>
                <w:b/>
                <w:lang w:val="en-US"/>
              </w:rPr>
              <w:t xml:space="preserve"> </w:t>
            </w:r>
            <w:proofErr w:type="spellStart"/>
            <w:r w:rsidRPr="00FE5172">
              <w:rPr>
                <w:rFonts w:ascii="Abadi" w:hAnsi="Abadi"/>
                <w:b/>
                <w:lang w:val="en-US"/>
              </w:rPr>
              <w:t>inicial</w:t>
            </w:r>
            <w:proofErr w:type="spellEnd"/>
            <w:r w:rsidRPr="00FE5172">
              <w:rPr>
                <w:rFonts w:ascii="Abadi" w:hAnsi="Abadi"/>
                <w:b/>
                <w:lang w:val="en-US"/>
              </w:rPr>
              <w:t>:</w:t>
            </w:r>
            <w:r w:rsidRPr="00FE5172">
              <w:rPr>
                <w:rFonts w:ascii="Abadi" w:hAnsi="Abadi"/>
                <w:b/>
                <w:lang w:val="en-US"/>
              </w:rPr>
              <w:tab/>
            </w:r>
            <w:r w:rsidRPr="00FE5172">
              <w:rPr>
                <w:rFonts w:ascii="Abadi" w:hAnsi="Abadi"/>
                <w:b/>
                <w:lang w:val="en-US"/>
              </w:rPr>
              <w:tab/>
            </w:r>
          </w:p>
        </w:tc>
        <w:tc>
          <w:tcPr>
            <w:tcW w:w="6885" w:type="dxa"/>
          </w:tcPr>
          <w:p w14:paraId="4DC4BE16" w14:textId="77777777" w:rsidR="00D75B1F" w:rsidRPr="00FE5172" w:rsidRDefault="00D75B1F" w:rsidP="0080157F">
            <w:pPr>
              <w:rPr>
                <w:rFonts w:ascii="Abadi" w:hAnsi="Abadi"/>
                <w:b/>
                <w:lang w:val="en-US"/>
              </w:rPr>
            </w:pPr>
            <w:r w:rsidRPr="00FE5172">
              <w:rPr>
                <w:rFonts w:ascii="Abadi" w:hAnsi="Abadi"/>
                <w:b/>
                <w:lang w:val="en-US"/>
              </w:rPr>
              <w:t>“z”</w:t>
            </w:r>
          </w:p>
        </w:tc>
      </w:tr>
      <w:tr w:rsidR="00D75B1F" w:rsidRPr="00FE5172" w14:paraId="6EC91D81" w14:textId="77777777" w:rsidTr="19C83AA0">
        <w:tc>
          <w:tcPr>
            <w:tcW w:w="3651" w:type="dxa"/>
          </w:tcPr>
          <w:p w14:paraId="656FF142" w14:textId="77777777" w:rsidR="00D75B1F" w:rsidRPr="00FE5172" w:rsidRDefault="00D75B1F" w:rsidP="0080157F">
            <w:pPr>
              <w:rPr>
                <w:rFonts w:ascii="Abadi" w:hAnsi="Abadi"/>
                <w:b/>
              </w:rPr>
            </w:pPr>
            <w:bookmarkStart w:id="5" w:name="_Hlk70762495"/>
            <w:r w:rsidRPr="00FE5172">
              <w:rPr>
                <w:rFonts w:ascii="Abadi" w:hAnsi="Abadi"/>
                <w:b/>
              </w:rPr>
              <w:t>Separador:</w:t>
            </w:r>
          </w:p>
        </w:tc>
        <w:tc>
          <w:tcPr>
            <w:tcW w:w="6885" w:type="dxa"/>
          </w:tcPr>
          <w:p w14:paraId="1287620C" w14:textId="77777777" w:rsidR="00D75B1F" w:rsidRPr="00FE5172" w:rsidRDefault="00D75B1F" w:rsidP="0080157F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“_”</w:t>
            </w:r>
          </w:p>
        </w:tc>
      </w:tr>
      <w:bookmarkEnd w:id="5"/>
      <w:tr w:rsidR="00D75B1F" w:rsidRPr="00FE5172" w14:paraId="114A2697" w14:textId="77777777" w:rsidTr="19C83AA0">
        <w:tc>
          <w:tcPr>
            <w:tcW w:w="3651" w:type="dxa"/>
          </w:tcPr>
          <w:p w14:paraId="347DD214" w14:textId="77777777" w:rsidR="00D75B1F" w:rsidRPr="00FE5172" w:rsidRDefault="00D75B1F" w:rsidP="0080157F">
            <w:pPr>
              <w:rPr>
                <w:rFonts w:ascii="Abadi" w:hAnsi="Abadi"/>
                <w:b/>
                <w:lang w:val="es-CO"/>
              </w:rPr>
            </w:pPr>
            <w:r w:rsidRPr="00FE5172">
              <w:rPr>
                <w:rFonts w:ascii="Abadi" w:hAnsi="Abadi"/>
                <w:b/>
                <w:lang w:val="es-CO"/>
              </w:rPr>
              <w:t xml:space="preserve">SAP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Area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>:</w:t>
            </w:r>
          </w:p>
        </w:tc>
        <w:tc>
          <w:tcPr>
            <w:tcW w:w="6885" w:type="dxa"/>
          </w:tcPr>
          <w:p w14:paraId="59F1189D" w14:textId="43E15F07" w:rsidR="00D75B1F" w:rsidRPr="00FE5172" w:rsidRDefault="2C0FE4CB" w:rsidP="19C83AA0">
            <w:pPr>
              <w:rPr>
                <w:rFonts w:ascii="Abadi" w:hAnsi="Abadi"/>
                <w:b/>
                <w:bCs/>
                <w:lang w:val="es-CO"/>
              </w:rPr>
            </w:pPr>
            <w:r w:rsidRPr="19C83AA0">
              <w:rPr>
                <w:rFonts w:ascii="Abadi" w:hAnsi="Abadi"/>
                <w:b/>
                <w:bCs/>
                <w:lang w:val="es-CO"/>
              </w:rPr>
              <w:t>OAC_030 (Gestionar Venta)</w:t>
            </w:r>
          </w:p>
        </w:tc>
      </w:tr>
      <w:tr w:rsidR="00D75B1F" w:rsidRPr="00FE5172" w14:paraId="6C3C0D14" w14:textId="77777777" w:rsidTr="19C83AA0">
        <w:tc>
          <w:tcPr>
            <w:tcW w:w="3651" w:type="dxa"/>
          </w:tcPr>
          <w:p w14:paraId="64B72361" w14:textId="77777777" w:rsidR="00D75B1F" w:rsidRPr="00FE5172" w:rsidRDefault="00D75B1F" w:rsidP="0080157F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Separador:</w:t>
            </w:r>
          </w:p>
        </w:tc>
        <w:tc>
          <w:tcPr>
            <w:tcW w:w="6885" w:type="dxa"/>
          </w:tcPr>
          <w:p w14:paraId="60D526BD" w14:textId="77777777" w:rsidR="00D75B1F" w:rsidRPr="00FE5172" w:rsidRDefault="00D75B1F" w:rsidP="0080157F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“_”</w:t>
            </w:r>
          </w:p>
        </w:tc>
      </w:tr>
      <w:tr w:rsidR="00D75B1F" w:rsidRPr="00C1447F" w14:paraId="78809220" w14:textId="77777777" w:rsidTr="19C83AA0">
        <w:tc>
          <w:tcPr>
            <w:tcW w:w="3651" w:type="dxa"/>
          </w:tcPr>
          <w:p w14:paraId="56CEB219" w14:textId="77777777" w:rsidR="00D75B1F" w:rsidRPr="00FE5172" w:rsidRDefault="00D75B1F" w:rsidP="0080157F">
            <w:pPr>
              <w:rPr>
                <w:rFonts w:ascii="Abadi" w:hAnsi="Abadi"/>
                <w:b/>
                <w:lang w:val="en-US"/>
              </w:rPr>
            </w:pPr>
            <w:r w:rsidRPr="00FE5172">
              <w:rPr>
                <w:rFonts w:ascii="Abadi" w:hAnsi="Abadi"/>
                <w:b/>
                <w:lang w:val="en-US"/>
              </w:rPr>
              <w:t>Tipo:</w:t>
            </w:r>
          </w:p>
        </w:tc>
        <w:tc>
          <w:tcPr>
            <w:tcW w:w="6885" w:type="dxa"/>
          </w:tcPr>
          <w:p w14:paraId="52935068" w14:textId="77777777" w:rsidR="00D75B1F" w:rsidRPr="00FE5172" w:rsidRDefault="00D75B1F" w:rsidP="0080157F">
            <w:pPr>
              <w:rPr>
                <w:rFonts w:ascii="Abadi" w:hAnsi="Abadi"/>
                <w:b/>
                <w:lang w:val="en-US"/>
              </w:rPr>
            </w:pPr>
            <w:proofErr w:type="spellStart"/>
            <w:r w:rsidRPr="00FE5172">
              <w:rPr>
                <w:rFonts w:ascii="Abadi" w:hAnsi="Abadi"/>
                <w:b/>
                <w:lang w:val="en-US"/>
              </w:rPr>
              <w:t>elem</w:t>
            </w:r>
            <w:proofErr w:type="spellEnd"/>
            <w:r w:rsidRPr="00FE5172">
              <w:rPr>
                <w:rFonts w:ascii="Abadi" w:hAnsi="Abadi"/>
                <w:b/>
                <w:lang w:val="en-US"/>
              </w:rPr>
              <w:t xml:space="preserve"> (Fiori elements), free (Fiori </w:t>
            </w:r>
            <w:proofErr w:type="spellStart"/>
            <w:r w:rsidRPr="00FE5172">
              <w:rPr>
                <w:rFonts w:ascii="Abadi" w:hAnsi="Abadi"/>
                <w:b/>
                <w:lang w:val="en-US"/>
              </w:rPr>
              <w:t>FreeStyle</w:t>
            </w:r>
            <w:proofErr w:type="spellEnd"/>
            <w:r w:rsidRPr="00FE5172">
              <w:rPr>
                <w:rFonts w:ascii="Abadi" w:hAnsi="Abadi"/>
                <w:b/>
                <w:lang w:val="en-US"/>
              </w:rPr>
              <w:t xml:space="preserve">), </w:t>
            </w:r>
            <w:proofErr w:type="spellStart"/>
            <w:r w:rsidRPr="00FE5172">
              <w:rPr>
                <w:rFonts w:ascii="Abadi" w:hAnsi="Abadi"/>
                <w:b/>
                <w:lang w:val="en-US"/>
              </w:rPr>
              <w:t>wf</w:t>
            </w:r>
            <w:proofErr w:type="spellEnd"/>
            <w:r w:rsidRPr="00FE5172">
              <w:rPr>
                <w:rFonts w:ascii="Abadi" w:hAnsi="Abadi"/>
                <w:b/>
                <w:lang w:val="en-US"/>
              </w:rPr>
              <w:t xml:space="preserve"> (Workflow)</w:t>
            </w:r>
          </w:p>
        </w:tc>
      </w:tr>
      <w:tr w:rsidR="00D75B1F" w:rsidRPr="00FE5172" w14:paraId="49EEC3D1" w14:textId="77777777" w:rsidTr="19C83AA0">
        <w:tc>
          <w:tcPr>
            <w:tcW w:w="3651" w:type="dxa"/>
          </w:tcPr>
          <w:p w14:paraId="6583A8BB" w14:textId="77777777" w:rsidR="00D75B1F" w:rsidRPr="00FE5172" w:rsidRDefault="00D75B1F" w:rsidP="0080157F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Separador:</w:t>
            </w:r>
          </w:p>
        </w:tc>
        <w:tc>
          <w:tcPr>
            <w:tcW w:w="6885" w:type="dxa"/>
          </w:tcPr>
          <w:p w14:paraId="06ECEA8C" w14:textId="77777777" w:rsidR="00D75B1F" w:rsidRPr="00FE5172" w:rsidRDefault="00D75B1F" w:rsidP="0080157F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“_”</w:t>
            </w:r>
          </w:p>
        </w:tc>
      </w:tr>
      <w:tr w:rsidR="00D75B1F" w:rsidRPr="00FE5172" w14:paraId="79FD51FF" w14:textId="77777777" w:rsidTr="19C83AA0">
        <w:tc>
          <w:tcPr>
            <w:tcW w:w="3651" w:type="dxa"/>
          </w:tcPr>
          <w:p w14:paraId="67DB034A" w14:textId="77777777" w:rsidR="00D75B1F" w:rsidRPr="00FE5172" w:rsidRDefault="00D75B1F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Repositorio UI5</w:t>
            </w:r>
            <w:r w:rsidRPr="00FE5172">
              <w:rPr>
                <w:rFonts w:ascii="Abadi" w:hAnsi="Abadi"/>
                <w:b/>
                <w:lang w:val="es-CO"/>
              </w:rPr>
              <w:t>:</w:t>
            </w:r>
            <w:r w:rsidRPr="00FE5172">
              <w:rPr>
                <w:rFonts w:ascii="Abadi" w:hAnsi="Abadi"/>
                <w:b/>
                <w:lang w:val="es-CO"/>
              </w:rPr>
              <w:tab/>
            </w:r>
          </w:p>
        </w:tc>
        <w:tc>
          <w:tcPr>
            <w:tcW w:w="6885" w:type="dxa"/>
          </w:tcPr>
          <w:p w14:paraId="581A09F8" w14:textId="77777777" w:rsidR="00D75B1F" w:rsidRPr="00FE5172" w:rsidRDefault="00D75B1F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sc</w:t>
            </w:r>
            <w:r w:rsidRPr="00FE5172">
              <w:rPr>
                <w:rFonts w:ascii="Abadi" w:hAnsi="Abadi"/>
                <w:b/>
                <w:lang w:val="es-CO"/>
              </w:rPr>
              <w:t>1 Subcuent</w:t>
            </w:r>
            <w:r>
              <w:rPr>
                <w:rFonts w:ascii="Abadi" w:hAnsi="Abadi"/>
                <w:b/>
                <w:lang w:val="es-CO"/>
              </w:rPr>
              <w:t xml:space="preserve">a que contendrá la </w:t>
            </w:r>
            <w:proofErr w:type="gramStart"/>
            <w:r>
              <w:rPr>
                <w:rFonts w:ascii="Abadi" w:hAnsi="Abadi"/>
                <w:b/>
                <w:lang w:val="es-CO"/>
              </w:rPr>
              <w:t>app</w:t>
            </w:r>
            <w:proofErr w:type="gramEnd"/>
            <w:r>
              <w:rPr>
                <w:rFonts w:ascii="Abadi" w:hAnsi="Abadi"/>
                <w:b/>
                <w:lang w:val="es-CO"/>
              </w:rPr>
              <w:t xml:space="preserve"> en CF/NEO</w:t>
            </w:r>
            <w:r w:rsidRPr="00FE5172">
              <w:rPr>
                <w:rFonts w:ascii="Abadi" w:hAnsi="Abadi"/>
                <w:b/>
                <w:lang w:val="es-CO"/>
              </w:rPr>
              <w:t xml:space="preserve"> u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onPremise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 xml:space="preserve"> = </w:t>
            </w:r>
            <w:r>
              <w:rPr>
                <w:rFonts w:ascii="Abadi" w:hAnsi="Abadi"/>
                <w:b/>
                <w:lang w:val="es-CO"/>
              </w:rPr>
              <w:t>s</w:t>
            </w:r>
            <w:r w:rsidRPr="00FE5172">
              <w:rPr>
                <w:rFonts w:ascii="Abadi" w:hAnsi="Abadi"/>
                <w:b/>
                <w:lang w:val="es-CO"/>
              </w:rPr>
              <w:t xml:space="preserve">igla del servidor </w:t>
            </w:r>
            <w:r>
              <w:rPr>
                <w:rFonts w:ascii="Abadi" w:hAnsi="Abadi"/>
                <w:b/>
                <w:lang w:val="es-CO"/>
              </w:rPr>
              <w:t xml:space="preserve">que exponga el servicio </w:t>
            </w:r>
            <w:proofErr w:type="spellStart"/>
            <w:r>
              <w:rPr>
                <w:rFonts w:ascii="Abadi" w:hAnsi="Abadi"/>
                <w:b/>
                <w:lang w:val="es-CO"/>
              </w:rPr>
              <w:t>e</w:t>
            </w:r>
            <w:r w:rsidRPr="00FE5172">
              <w:rPr>
                <w:rFonts w:ascii="Abadi" w:hAnsi="Abadi"/>
                <w:b/>
                <w:lang w:val="es-CO"/>
              </w:rPr>
              <w:t>j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 xml:space="preserve"> LS4</w:t>
            </w:r>
          </w:p>
        </w:tc>
      </w:tr>
      <w:tr w:rsidR="00D75B1F" w:rsidRPr="00FE5172" w14:paraId="792C28AC" w14:textId="77777777" w:rsidTr="19C83AA0">
        <w:tc>
          <w:tcPr>
            <w:tcW w:w="3651" w:type="dxa"/>
          </w:tcPr>
          <w:p w14:paraId="063F9ADA" w14:textId="77777777" w:rsidR="00D75B1F" w:rsidRPr="00FE5172" w:rsidRDefault="00D75B1F" w:rsidP="0080157F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Separador:</w:t>
            </w:r>
          </w:p>
        </w:tc>
        <w:tc>
          <w:tcPr>
            <w:tcW w:w="6885" w:type="dxa"/>
          </w:tcPr>
          <w:p w14:paraId="5124505F" w14:textId="77777777" w:rsidR="00D75B1F" w:rsidRPr="00FE5172" w:rsidRDefault="00D75B1F" w:rsidP="0080157F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“_”</w:t>
            </w:r>
          </w:p>
        </w:tc>
      </w:tr>
    </w:tbl>
    <w:p w14:paraId="019F7497" w14:textId="77777777" w:rsidR="006B4078" w:rsidRDefault="006B4078" w:rsidP="006B4078">
      <w:pPr>
        <w:pStyle w:val="Heading1"/>
      </w:pPr>
    </w:p>
    <w:p w14:paraId="7244F053" w14:textId="5A60A4AE" w:rsidR="005C6398" w:rsidRPr="00C17A1D" w:rsidRDefault="006B4078" w:rsidP="00C17A1D">
      <w:pPr>
        <w:pStyle w:val="Heading1"/>
        <w:rPr>
          <w:b/>
          <w:bCs/>
          <w:u w:val="single"/>
          <w:lang w:val="es-AR"/>
        </w:rPr>
      </w:pPr>
      <w:bookmarkStart w:id="6" w:name="_Toc73785252"/>
      <w:proofErr w:type="spellStart"/>
      <w:r w:rsidRPr="006B4078">
        <w:t>Seccion</w:t>
      </w:r>
      <w:proofErr w:type="spellEnd"/>
      <w:r w:rsidRPr="006B4078">
        <w:t xml:space="preserve"> </w:t>
      </w:r>
      <w:proofErr w:type="gramStart"/>
      <w:r>
        <w:t>2</w:t>
      </w:r>
      <w:r w:rsidRPr="006B4078">
        <w:t xml:space="preserve"> :</w:t>
      </w:r>
      <w:proofErr w:type="gramEnd"/>
      <w:r w:rsidRPr="006B4078">
        <w:t xml:space="preserve"> </w:t>
      </w:r>
      <w:r w:rsidR="00D75B1F">
        <w:t>Nombre de la App Fiori UI5 (</w:t>
      </w:r>
      <w:proofErr w:type="spellStart"/>
      <w:r w:rsidR="00D75B1F">
        <w:t>Extension</w:t>
      </w:r>
      <w:proofErr w:type="spellEnd"/>
      <w:r w:rsidR="00D75B1F">
        <w:t xml:space="preserve"> de Standard)</w:t>
      </w:r>
      <w:bookmarkEnd w:id="6"/>
    </w:p>
    <w:p w14:paraId="74CE5280" w14:textId="7DCC1796" w:rsidR="00D75B1F" w:rsidRPr="00FE5172" w:rsidRDefault="00D75B1F" w:rsidP="00D75B1F">
      <w:pPr>
        <w:rPr>
          <w:rFonts w:ascii="Abadi" w:hAnsi="Abadi"/>
          <w:b/>
          <w:lang w:val="es-CO"/>
        </w:rPr>
      </w:pPr>
      <w:r w:rsidRPr="00FE5172">
        <w:rPr>
          <w:rFonts w:ascii="Abadi" w:hAnsi="Abadi"/>
          <w:b/>
          <w:lang w:val="es-CO"/>
        </w:rPr>
        <w:t>Ejemplo:</w:t>
      </w:r>
      <w:r w:rsidRPr="00FE5172">
        <w:rPr>
          <w:rFonts w:ascii="Abadi" w:hAnsi="Abadi"/>
          <w:b/>
          <w:lang w:val="es-CO"/>
        </w:rPr>
        <w:tab/>
      </w:r>
      <w:r w:rsidRPr="00FE5172">
        <w:rPr>
          <w:rFonts w:ascii="Abadi" w:hAnsi="Abadi"/>
          <w:b/>
          <w:lang w:val="es-CO"/>
        </w:rPr>
        <w:tab/>
      </w:r>
      <w:r w:rsidRPr="00FE5172">
        <w:rPr>
          <w:rFonts w:ascii="Abadi" w:hAnsi="Abadi"/>
          <w:b/>
          <w:lang w:val="es-CO"/>
        </w:rPr>
        <w:tab/>
      </w:r>
      <w:r w:rsidRPr="00FE5172">
        <w:rPr>
          <w:rFonts w:ascii="Abadi" w:hAnsi="Abadi"/>
          <w:b/>
          <w:lang w:val="es-CO"/>
        </w:rPr>
        <w:tab/>
      </w:r>
      <w:proofErr w:type="spellStart"/>
      <w:proofErr w:type="gramStart"/>
      <w:r w:rsidR="00ED13D0">
        <w:rPr>
          <w:rFonts w:ascii="Abadi" w:hAnsi="Abadi"/>
          <w:b/>
          <w:lang w:val="es-CO"/>
        </w:rPr>
        <w:t>customer.</w:t>
      </w:r>
      <w:r>
        <w:rPr>
          <w:rFonts w:ascii="Abadi" w:hAnsi="Abadi"/>
          <w:b/>
          <w:lang w:val="es-CO"/>
        </w:rPr>
        <w:t>ypf.zext</w:t>
      </w:r>
      <w:proofErr w:type="spellEnd"/>
      <w:proofErr w:type="gramEnd"/>
      <w:r w:rsidR="00D21890">
        <w:rPr>
          <w:rFonts w:ascii="Abadi" w:hAnsi="Abadi"/>
          <w:b/>
          <w:lang w:val="es-CO"/>
        </w:rPr>
        <w:t>_</w:t>
      </w:r>
      <w:r w:rsidR="00D21890" w:rsidRPr="00D21890">
        <w:t xml:space="preserve"> </w:t>
      </w:r>
      <w:r w:rsidR="00D21890">
        <w:rPr>
          <w:rFonts w:ascii="Abadi" w:hAnsi="Abadi"/>
          <w:b/>
          <w:lang w:val="es-CO"/>
        </w:rPr>
        <w:t>fin</w:t>
      </w:r>
      <w:r w:rsidR="00D21890" w:rsidRPr="00D21890">
        <w:rPr>
          <w:rFonts w:ascii="Abadi" w:hAnsi="Abadi"/>
          <w:b/>
          <w:lang w:val="es-CO"/>
        </w:rPr>
        <w:t>_</w:t>
      </w:r>
      <w:r w:rsidR="00D21890">
        <w:rPr>
          <w:rFonts w:ascii="Abadi" w:hAnsi="Abadi"/>
          <w:b/>
          <w:lang w:val="es-CO"/>
        </w:rPr>
        <w:t>te</w:t>
      </w:r>
      <w:r w:rsidR="00D21890" w:rsidRPr="00D21890">
        <w:rPr>
          <w:rFonts w:ascii="Abadi" w:hAnsi="Abadi"/>
          <w:b/>
          <w:lang w:val="es-CO"/>
        </w:rPr>
        <w:t>_</w:t>
      </w:r>
      <w:r w:rsidR="00D21890">
        <w:rPr>
          <w:rFonts w:ascii="Abadi" w:hAnsi="Abadi"/>
          <w:b/>
          <w:lang w:val="es-CO"/>
        </w:rPr>
        <w:t>cre</w:t>
      </w:r>
      <w:r w:rsidR="00D21890" w:rsidRPr="00D21890">
        <w:rPr>
          <w:rFonts w:ascii="Abadi" w:hAnsi="Abadi"/>
          <w:b/>
          <w:lang w:val="es-CO"/>
        </w:rPr>
        <w:t>_</w:t>
      </w:r>
      <w:r w:rsidR="00D21890">
        <w:rPr>
          <w:rFonts w:ascii="Abadi" w:hAnsi="Abadi"/>
          <w:b/>
          <w:lang w:val="es-CO"/>
        </w:rPr>
        <w:t>v2</w:t>
      </w:r>
    </w:p>
    <w:p w14:paraId="2A3FF8B4" w14:textId="77777777" w:rsidR="00D75B1F" w:rsidRDefault="00D75B1F" w:rsidP="00D75B1F">
      <w:pPr>
        <w:rPr>
          <w:rFonts w:ascii="Abadi" w:hAnsi="Abadi"/>
          <w:b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1"/>
        <w:gridCol w:w="6885"/>
      </w:tblGrid>
      <w:tr w:rsidR="00D75B1F" w:rsidRPr="00FE5172" w14:paraId="7E5C2127" w14:textId="77777777" w:rsidTr="0080157F">
        <w:tc>
          <w:tcPr>
            <w:tcW w:w="3651" w:type="dxa"/>
          </w:tcPr>
          <w:p w14:paraId="7334E322" w14:textId="77777777" w:rsidR="00D75B1F" w:rsidRPr="00010345" w:rsidRDefault="00D75B1F" w:rsidP="0080157F">
            <w:pPr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Requerimiento</w:t>
            </w: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</w:p>
        </w:tc>
        <w:tc>
          <w:tcPr>
            <w:tcW w:w="6885" w:type="dxa"/>
          </w:tcPr>
          <w:p w14:paraId="4EFA9612" w14:textId="77777777" w:rsidR="00D75B1F" w:rsidRPr="00010345" w:rsidRDefault="00D75B1F" w:rsidP="0080157F">
            <w:pPr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Detalle</w:t>
            </w:r>
          </w:p>
        </w:tc>
      </w:tr>
      <w:tr w:rsidR="00D75B1F" w:rsidRPr="00FE5172" w14:paraId="3AAD34E1" w14:textId="77777777" w:rsidTr="0080157F">
        <w:tc>
          <w:tcPr>
            <w:tcW w:w="3651" w:type="dxa"/>
          </w:tcPr>
          <w:p w14:paraId="2F70D599" w14:textId="77777777" w:rsidR="00D75B1F" w:rsidRPr="00FE5172" w:rsidRDefault="00D75B1F" w:rsidP="0080157F">
            <w:pPr>
              <w:rPr>
                <w:rFonts w:ascii="Abadi" w:hAnsi="Abadi"/>
                <w:b/>
                <w:lang w:val="es-CO"/>
              </w:rPr>
            </w:pPr>
            <w:r w:rsidRPr="00FE5172">
              <w:rPr>
                <w:rFonts w:ascii="Abadi" w:hAnsi="Abadi"/>
                <w:b/>
                <w:lang w:val="es-CO"/>
              </w:rPr>
              <w:t>El nombre completo de estar en minúsculas.</w:t>
            </w:r>
          </w:p>
        </w:tc>
        <w:tc>
          <w:tcPr>
            <w:tcW w:w="6885" w:type="dxa"/>
          </w:tcPr>
          <w:p w14:paraId="16BF0EF3" w14:textId="77777777" w:rsidR="00D75B1F" w:rsidRPr="00FE5172" w:rsidRDefault="00D75B1F" w:rsidP="0080157F">
            <w:pPr>
              <w:rPr>
                <w:rFonts w:ascii="Abadi" w:hAnsi="Abadi"/>
                <w:b/>
                <w:lang w:val="es-CO"/>
              </w:rPr>
            </w:pPr>
          </w:p>
        </w:tc>
      </w:tr>
      <w:tr w:rsidR="00D75B1F" w:rsidRPr="00FE5172" w14:paraId="3189B96A" w14:textId="77777777" w:rsidTr="0080157F">
        <w:tc>
          <w:tcPr>
            <w:tcW w:w="3651" w:type="dxa"/>
          </w:tcPr>
          <w:p w14:paraId="21D262D9" w14:textId="77777777" w:rsidR="00D75B1F" w:rsidRPr="00FE5172" w:rsidRDefault="00D75B1F" w:rsidP="0080157F">
            <w:pPr>
              <w:rPr>
                <w:rFonts w:ascii="Abadi" w:hAnsi="Abadi"/>
                <w:b/>
                <w:lang w:val="es-CO"/>
              </w:rPr>
            </w:pPr>
            <w:proofErr w:type="spellStart"/>
            <w:r w:rsidRPr="00FE5172">
              <w:rPr>
                <w:rFonts w:ascii="Abadi" w:hAnsi="Abadi"/>
                <w:b/>
                <w:lang w:val="es-CO"/>
              </w:rPr>
              <w:t>Namespace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>:</w:t>
            </w:r>
          </w:p>
        </w:tc>
        <w:tc>
          <w:tcPr>
            <w:tcW w:w="6885" w:type="dxa"/>
          </w:tcPr>
          <w:p w14:paraId="1F26E0C5" w14:textId="07D4D296" w:rsidR="00D75B1F" w:rsidRPr="00FE5172" w:rsidRDefault="00ED13D0" w:rsidP="0080157F">
            <w:pPr>
              <w:rPr>
                <w:rFonts w:ascii="Abadi" w:hAnsi="Abadi"/>
                <w:b/>
                <w:lang w:val="es-CO"/>
              </w:rPr>
            </w:pPr>
            <w:proofErr w:type="spellStart"/>
            <w:r>
              <w:rPr>
                <w:rFonts w:ascii="Abadi" w:hAnsi="Abadi"/>
                <w:b/>
                <w:lang w:val="es-CO"/>
              </w:rPr>
              <w:t>customer.</w:t>
            </w:r>
            <w:r w:rsidR="00D75B1F">
              <w:rPr>
                <w:rFonts w:ascii="Abadi" w:hAnsi="Abadi"/>
                <w:b/>
                <w:lang w:val="es-CO"/>
              </w:rPr>
              <w:t>ypf</w:t>
            </w:r>
            <w:proofErr w:type="spellEnd"/>
          </w:p>
        </w:tc>
      </w:tr>
      <w:tr w:rsidR="00D75B1F" w:rsidRPr="00FE5172" w14:paraId="0646286A" w14:textId="77777777" w:rsidTr="0080157F">
        <w:tc>
          <w:tcPr>
            <w:tcW w:w="3651" w:type="dxa"/>
          </w:tcPr>
          <w:p w14:paraId="0B9AD4CD" w14:textId="77777777" w:rsidR="00D75B1F" w:rsidRPr="00FE5172" w:rsidRDefault="00D75B1F" w:rsidP="0080157F">
            <w:pPr>
              <w:rPr>
                <w:rFonts w:ascii="Abadi" w:hAnsi="Abadi"/>
                <w:b/>
                <w:lang w:val="en-US"/>
              </w:rPr>
            </w:pPr>
            <w:proofErr w:type="spellStart"/>
            <w:r w:rsidRPr="00FE5172">
              <w:rPr>
                <w:rFonts w:ascii="Abadi" w:hAnsi="Abadi"/>
                <w:b/>
                <w:lang w:val="en-US"/>
              </w:rPr>
              <w:t>Acronimo</w:t>
            </w:r>
            <w:proofErr w:type="spellEnd"/>
            <w:r w:rsidRPr="00FE5172">
              <w:rPr>
                <w:rFonts w:ascii="Abadi" w:hAnsi="Abadi"/>
                <w:b/>
                <w:lang w:val="en-US"/>
              </w:rPr>
              <w:t xml:space="preserve"> </w:t>
            </w:r>
            <w:proofErr w:type="spellStart"/>
            <w:r w:rsidRPr="00FE5172">
              <w:rPr>
                <w:rFonts w:ascii="Abadi" w:hAnsi="Abadi"/>
                <w:b/>
                <w:lang w:val="en-US"/>
              </w:rPr>
              <w:t>inicial</w:t>
            </w:r>
            <w:proofErr w:type="spellEnd"/>
            <w:r w:rsidRPr="00FE5172">
              <w:rPr>
                <w:rFonts w:ascii="Abadi" w:hAnsi="Abadi"/>
                <w:b/>
                <w:lang w:val="en-US"/>
              </w:rPr>
              <w:t>:</w:t>
            </w:r>
            <w:r w:rsidRPr="00FE5172">
              <w:rPr>
                <w:rFonts w:ascii="Abadi" w:hAnsi="Abadi"/>
                <w:b/>
                <w:lang w:val="en-US"/>
              </w:rPr>
              <w:tab/>
            </w:r>
            <w:r w:rsidRPr="00FE5172">
              <w:rPr>
                <w:rFonts w:ascii="Abadi" w:hAnsi="Abadi"/>
                <w:b/>
                <w:lang w:val="en-US"/>
              </w:rPr>
              <w:tab/>
            </w:r>
          </w:p>
        </w:tc>
        <w:tc>
          <w:tcPr>
            <w:tcW w:w="6885" w:type="dxa"/>
          </w:tcPr>
          <w:p w14:paraId="4DE28647" w14:textId="05DD105D" w:rsidR="00D75B1F" w:rsidRPr="00FE5172" w:rsidRDefault="00D75B1F" w:rsidP="0080157F">
            <w:pPr>
              <w:rPr>
                <w:rFonts w:ascii="Abadi" w:hAnsi="Abadi"/>
                <w:b/>
                <w:lang w:val="en-US"/>
              </w:rPr>
            </w:pPr>
            <w:r w:rsidRPr="00FE5172">
              <w:rPr>
                <w:rFonts w:ascii="Abadi" w:hAnsi="Abadi"/>
                <w:b/>
                <w:lang w:val="en-US"/>
              </w:rPr>
              <w:t>“</w:t>
            </w:r>
            <w:proofErr w:type="spellStart"/>
            <w:r w:rsidRPr="00FE5172">
              <w:rPr>
                <w:rFonts w:ascii="Abadi" w:hAnsi="Abadi"/>
                <w:b/>
                <w:lang w:val="en-US"/>
              </w:rPr>
              <w:t>z</w:t>
            </w:r>
            <w:r>
              <w:rPr>
                <w:rFonts w:ascii="Abadi" w:hAnsi="Abadi"/>
                <w:b/>
                <w:lang w:val="en-US"/>
              </w:rPr>
              <w:t>ext</w:t>
            </w:r>
            <w:proofErr w:type="spellEnd"/>
            <w:r w:rsidRPr="00FE5172">
              <w:rPr>
                <w:rFonts w:ascii="Abadi" w:hAnsi="Abadi"/>
                <w:b/>
                <w:lang w:val="en-US"/>
              </w:rPr>
              <w:t>”</w:t>
            </w:r>
          </w:p>
        </w:tc>
      </w:tr>
      <w:tr w:rsidR="00D75B1F" w:rsidRPr="00FE5172" w14:paraId="48572D0C" w14:textId="77777777" w:rsidTr="0080157F">
        <w:tc>
          <w:tcPr>
            <w:tcW w:w="3651" w:type="dxa"/>
          </w:tcPr>
          <w:p w14:paraId="4C891D15" w14:textId="77777777" w:rsidR="00D75B1F" w:rsidRPr="00FE5172" w:rsidRDefault="00D75B1F" w:rsidP="0080157F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Separador:</w:t>
            </w:r>
          </w:p>
        </w:tc>
        <w:tc>
          <w:tcPr>
            <w:tcW w:w="6885" w:type="dxa"/>
          </w:tcPr>
          <w:p w14:paraId="432D9FC5" w14:textId="77777777" w:rsidR="00D75B1F" w:rsidRPr="00FE5172" w:rsidRDefault="00D75B1F" w:rsidP="0080157F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“_”</w:t>
            </w:r>
          </w:p>
        </w:tc>
      </w:tr>
      <w:tr w:rsidR="00D75B1F" w:rsidRPr="00C1447F" w14:paraId="4CD47341" w14:textId="77777777" w:rsidTr="0080157F">
        <w:tc>
          <w:tcPr>
            <w:tcW w:w="3651" w:type="dxa"/>
          </w:tcPr>
          <w:p w14:paraId="7EE7B86D" w14:textId="77777777" w:rsidR="00D75B1F" w:rsidRPr="00FE5172" w:rsidRDefault="00D75B1F" w:rsidP="0080157F">
            <w:pPr>
              <w:rPr>
                <w:rFonts w:ascii="Abadi" w:hAnsi="Abadi"/>
                <w:b/>
                <w:lang w:val="es-CO"/>
              </w:rPr>
            </w:pPr>
            <w:proofErr w:type="spellStart"/>
            <w:r>
              <w:rPr>
                <w:rFonts w:ascii="Abadi" w:hAnsi="Abadi"/>
                <w:b/>
                <w:lang w:val="es-CO"/>
              </w:rPr>
              <w:t>N</w:t>
            </w:r>
            <w:r w:rsidRPr="00FE5172">
              <w:rPr>
                <w:rFonts w:ascii="Abadi" w:hAnsi="Abadi"/>
                <w:b/>
                <w:lang w:val="es-CO"/>
              </w:rPr>
              <w:t>ombre_Standard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>:</w:t>
            </w:r>
          </w:p>
        </w:tc>
        <w:tc>
          <w:tcPr>
            <w:tcW w:w="6885" w:type="dxa"/>
          </w:tcPr>
          <w:p w14:paraId="1A9B2483" w14:textId="1356F3F0" w:rsidR="00D75B1F" w:rsidRPr="00D21890" w:rsidRDefault="00D75B1F" w:rsidP="0080157F">
            <w:pPr>
              <w:rPr>
                <w:rFonts w:ascii="Abadi" w:hAnsi="Abadi"/>
                <w:b/>
                <w:lang w:val="en-US"/>
              </w:rPr>
            </w:pPr>
            <w:proofErr w:type="spellStart"/>
            <w:r w:rsidRPr="00D21890">
              <w:rPr>
                <w:rFonts w:ascii="Abadi" w:hAnsi="Abadi"/>
                <w:b/>
                <w:lang w:val="en-US"/>
              </w:rPr>
              <w:t>nombre</w:t>
            </w:r>
            <w:proofErr w:type="spellEnd"/>
            <w:r w:rsidRPr="00D21890">
              <w:rPr>
                <w:rFonts w:ascii="Abadi" w:hAnsi="Abadi"/>
                <w:b/>
                <w:lang w:val="en-US"/>
              </w:rPr>
              <w:t xml:space="preserve"> standard SAP a extender</w:t>
            </w:r>
            <w:r w:rsidR="00D21890" w:rsidRPr="00D21890">
              <w:rPr>
                <w:rFonts w:ascii="Abadi" w:hAnsi="Abadi"/>
                <w:b/>
                <w:lang w:val="en-US"/>
              </w:rPr>
              <w:t xml:space="preserve"> (fin_te_cre_v</w:t>
            </w:r>
            <w:proofErr w:type="gramStart"/>
            <w:r w:rsidR="00D21890" w:rsidRPr="00D21890">
              <w:rPr>
                <w:rFonts w:ascii="Abadi" w:hAnsi="Abadi"/>
                <w:b/>
                <w:lang w:val="en-US"/>
              </w:rPr>
              <w:t xml:space="preserve">2 </w:t>
            </w:r>
            <w:r w:rsidR="00D21890">
              <w:rPr>
                <w:rFonts w:ascii="Abadi" w:hAnsi="Abadi"/>
                <w:b/>
                <w:lang w:val="en-US"/>
              </w:rPr>
              <w:t>:</w:t>
            </w:r>
            <w:proofErr w:type="gramEnd"/>
            <w:r w:rsidR="00D21890">
              <w:rPr>
                <w:rFonts w:ascii="Abadi" w:hAnsi="Abadi"/>
                <w:b/>
                <w:lang w:val="en-US"/>
              </w:rPr>
              <w:t xml:space="preserve"> </w:t>
            </w:r>
            <w:r w:rsidR="00D21890" w:rsidRPr="00D21890">
              <w:rPr>
                <w:rFonts w:ascii="Abadi" w:hAnsi="Abadi"/>
                <w:b/>
                <w:lang w:val="en-US"/>
              </w:rPr>
              <w:t>My Travel and Expenses</w:t>
            </w:r>
            <w:r w:rsidR="00D21890">
              <w:rPr>
                <w:rFonts w:ascii="Abadi" w:hAnsi="Abadi"/>
                <w:b/>
                <w:lang w:val="en-US"/>
              </w:rPr>
              <w:t>)</w:t>
            </w:r>
          </w:p>
        </w:tc>
      </w:tr>
    </w:tbl>
    <w:p w14:paraId="535ADE6D" w14:textId="77777777" w:rsidR="004F3785" w:rsidRPr="00D21890" w:rsidRDefault="004F3785" w:rsidP="004F3785">
      <w:pPr>
        <w:rPr>
          <w:lang w:val="en-US"/>
        </w:rPr>
      </w:pPr>
    </w:p>
    <w:p w14:paraId="64D224E8" w14:textId="510CF65B" w:rsidR="007F255B" w:rsidRDefault="007F255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953EE27" w14:textId="77777777" w:rsidR="005C6398" w:rsidRPr="00D21890" w:rsidRDefault="005C6398" w:rsidP="002E4473">
      <w:pPr>
        <w:rPr>
          <w:b/>
          <w:bCs/>
          <w:u w:val="single"/>
          <w:lang w:val="en-US"/>
        </w:rPr>
      </w:pPr>
    </w:p>
    <w:p w14:paraId="73C49708" w14:textId="1AC53498" w:rsidR="002E4473" w:rsidRDefault="006B4078" w:rsidP="006B4078">
      <w:pPr>
        <w:pStyle w:val="Heading1"/>
      </w:pPr>
      <w:bookmarkStart w:id="7" w:name="_Toc73785253"/>
      <w:proofErr w:type="spellStart"/>
      <w:r w:rsidRPr="006B4078">
        <w:t>Seccion</w:t>
      </w:r>
      <w:proofErr w:type="spellEnd"/>
      <w:r w:rsidRPr="006B4078">
        <w:t xml:space="preserve"> </w:t>
      </w:r>
      <w:proofErr w:type="gramStart"/>
      <w:r>
        <w:t>3</w:t>
      </w:r>
      <w:r w:rsidRPr="006B4078">
        <w:t xml:space="preserve"> :</w:t>
      </w:r>
      <w:proofErr w:type="gramEnd"/>
      <w:r w:rsidRPr="006B4078">
        <w:t xml:space="preserve"> </w:t>
      </w:r>
      <w:proofErr w:type="spellStart"/>
      <w:r w:rsidR="006C184E">
        <w:t>Extension</w:t>
      </w:r>
      <w:proofErr w:type="spellEnd"/>
      <w:r w:rsidR="006C184E">
        <w:t xml:space="preserve"> de l</w:t>
      </w:r>
      <w:r w:rsidR="00D75B1F">
        <w:t xml:space="preserve">ineamientos de Desarrollo </w:t>
      </w:r>
      <w:r w:rsidR="006C184E">
        <w:t>SAP</w:t>
      </w:r>
      <w:r w:rsidR="00D75B1F">
        <w:t>UI5</w:t>
      </w:r>
      <w:bookmarkEnd w:id="7"/>
    </w:p>
    <w:p w14:paraId="3B22F768" w14:textId="5124A584" w:rsidR="006C184E" w:rsidRPr="006C184E" w:rsidRDefault="006C184E" w:rsidP="006C184E">
      <w:pPr>
        <w:rPr>
          <w:rFonts w:ascii="Abadi" w:hAnsi="Abadi"/>
          <w:b/>
        </w:rPr>
      </w:pPr>
      <w:r w:rsidRPr="006C184E">
        <w:rPr>
          <w:rFonts w:ascii="Abadi" w:hAnsi="Abadi"/>
          <w:b/>
        </w:rPr>
        <w:t>Los siguientes puntos extien</w:t>
      </w:r>
      <w:r>
        <w:rPr>
          <w:rFonts w:ascii="Abadi" w:hAnsi="Abadi"/>
          <w:b/>
        </w:rPr>
        <w:t>d</w:t>
      </w:r>
      <w:r w:rsidRPr="006C184E">
        <w:rPr>
          <w:rFonts w:ascii="Abadi" w:hAnsi="Abadi"/>
          <w:b/>
        </w:rPr>
        <w:t xml:space="preserve">en las convenciones y lineamientos de desarrollo que SAPUI5 </w:t>
      </w:r>
      <w:r w:rsidR="0064319A">
        <w:rPr>
          <w:rFonts w:ascii="Abadi" w:hAnsi="Abadi"/>
          <w:b/>
        </w:rPr>
        <w:t xml:space="preserve">/ UI5 </w:t>
      </w:r>
      <w:r w:rsidRPr="006C184E">
        <w:rPr>
          <w:rFonts w:ascii="Abadi" w:hAnsi="Abadi"/>
          <w:b/>
        </w:rPr>
        <w:t>nos prov</w:t>
      </w:r>
      <w:r w:rsidR="0064319A">
        <w:rPr>
          <w:rFonts w:ascii="Abadi" w:hAnsi="Abadi"/>
          <w:b/>
        </w:rPr>
        <w:t>e</w:t>
      </w:r>
      <w:r w:rsidRPr="006C184E">
        <w:rPr>
          <w:rFonts w:ascii="Abadi" w:hAnsi="Abadi"/>
          <w:b/>
        </w:rPr>
        <w:t>e e</w:t>
      </w:r>
      <w:r>
        <w:rPr>
          <w:rFonts w:ascii="Abadi" w:hAnsi="Abadi"/>
          <w:b/>
        </w:rPr>
        <w:t>n el siguiente sitio</w:t>
      </w:r>
      <w:r w:rsidRPr="006C184E">
        <w:rPr>
          <w:rFonts w:ascii="Abadi" w:hAnsi="Abadi"/>
          <w:b/>
        </w:rPr>
        <w:t>:</w:t>
      </w:r>
    </w:p>
    <w:p w14:paraId="43F24B06" w14:textId="2FB51475" w:rsidR="006C184E" w:rsidRDefault="00CE786A" w:rsidP="006C184E">
      <w:pPr>
        <w:rPr>
          <w:rStyle w:val="Hyperlink"/>
          <w:lang w:val="es-CO"/>
        </w:rPr>
      </w:pPr>
      <w:hyperlink r:id="rId16" w:anchor="/topic/753b32617807462d9af483a437874b36" w:history="1">
        <w:r w:rsidR="006C184E" w:rsidRPr="00FA75BB">
          <w:rPr>
            <w:rStyle w:val="Hyperlink"/>
            <w:lang w:val="es-CO"/>
          </w:rPr>
          <w:t>https://sapui5.hana.ondemand.com/sdk/#/topic/753b32617807462d9af483a437874b36</w:t>
        </w:r>
      </w:hyperlink>
    </w:p>
    <w:p w14:paraId="28EE730C" w14:textId="4FFF43BD" w:rsidR="00E8049C" w:rsidRDefault="00CE786A" w:rsidP="006C184E">
      <w:pPr>
        <w:rPr>
          <w:lang w:val="es-CO"/>
        </w:rPr>
      </w:pPr>
      <w:hyperlink r:id="rId17" w:anchor="/topic/387787232c214b42954f18c93a28560a" w:history="1">
        <w:r w:rsidR="00E8049C" w:rsidRPr="00BF1715">
          <w:rPr>
            <w:rStyle w:val="Hyperlink"/>
            <w:lang w:val="es-CO"/>
          </w:rPr>
          <w:t>https://ui5.sap.com/#/topic/387787232c214b42954f18c93a28560a</w:t>
        </w:r>
      </w:hyperlink>
    </w:p>
    <w:p w14:paraId="7FA884C3" w14:textId="77777777" w:rsidR="00E8049C" w:rsidRDefault="00E8049C" w:rsidP="006C184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10029"/>
      </w:tblGrid>
      <w:tr w:rsidR="007F255B" w:rsidRPr="0057146E" w14:paraId="2698098E" w14:textId="77777777" w:rsidTr="00E8049C">
        <w:tc>
          <w:tcPr>
            <w:tcW w:w="507" w:type="dxa"/>
          </w:tcPr>
          <w:p w14:paraId="7349A26E" w14:textId="40C8DFAC" w:rsidR="007F255B" w:rsidRPr="00010345" w:rsidRDefault="007F255B" w:rsidP="00010345">
            <w:pPr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#</w:t>
            </w:r>
          </w:p>
        </w:tc>
        <w:tc>
          <w:tcPr>
            <w:tcW w:w="10029" w:type="dxa"/>
          </w:tcPr>
          <w:p w14:paraId="304A1F1B" w14:textId="1BDFC9B3" w:rsidR="007F255B" w:rsidRPr="00010345" w:rsidRDefault="007F255B" w:rsidP="00010345">
            <w:pPr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Descripcion</w:t>
            </w:r>
            <w:proofErr w:type="spellEnd"/>
          </w:p>
        </w:tc>
      </w:tr>
      <w:tr w:rsidR="007F255B" w:rsidRPr="00571E83" w14:paraId="47035C96" w14:textId="77777777" w:rsidTr="00E8049C">
        <w:tc>
          <w:tcPr>
            <w:tcW w:w="507" w:type="dxa"/>
          </w:tcPr>
          <w:p w14:paraId="10FAE4B5" w14:textId="7539A3D8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1</w:t>
            </w:r>
          </w:p>
        </w:tc>
        <w:tc>
          <w:tcPr>
            <w:tcW w:w="10029" w:type="dxa"/>
          </w:tcPr>
          <w:p w14:paraId="31B34FA6" w14:textId="6AE93DF6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 w:rsidRPr="00FE5172">
              <w:rPr>
                <w:rFonts w:ascii="Abadi" w:hAnsi="Abadi"/>
                <w:b/>
                <w:lang w:val="es-CO"/>
              </w:rPr>
              <w:t xml:space="preserve">Evitar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Hardcodes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 xml:space="preserve"> y cualquier definición de texto estático pueda cambiar en el futuro, reemplazar con tablas de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parametros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 xml:space="preserve"> en el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backend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>.</w:t>
            </w:r>
          </w:p>
        </w:tc>
      </w:tr>
      <w:tr w:rsidR="007F255B" w:rsidRPr="00571E83" w14:paraId="13EB2617" w14:textId="77777777" w:rsidTr="00E8049C">
        <w:tc>
          <w:tcPr>
            <w:tcW w:w="507" w:type="dxa"/>
          </w:tcPr>
          <w:p w14:paraId="0B6468CD" w14:textId="3F4F97EB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2</w:t>
            </w:r>
          </w:p>
        </w:tc>
        <w:tc>
          <w:tcPr>
            <w:tcW w:w="10029" w:type="dxa"/>
          </w:tcPr>
          <w:p w14:paraId="6703B2B1" w14:textId="62EB9960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 w:rsidRPr="00FE5172">
              <w:rPr>
                <w:rFonts w:ascii="Abadi" w:hAnsi="Abadi"/>
                <w:b/>
                <w:lang w:val="es-CO"/>
              </w:rPr>
              <w:t>Usar Model</w:t>
            </w:r>
            <w:r w:rsidR="00010345">
              <w:rPr>
                <w:rFonts w:ascii="Abadi" w:hAnsi="Abadi"/>
                <w:b/>
                <w:lang w:val="es-CO"/>
              </w:rPr>
              <w:t>os</w:t>
            </w:r>
            <w:r w:rsidRPr="00FE5172">
              <w:rPr>
                <w:rFonts w:ascii="Abadi" w:hAnsi="Abadi"/>
                <w:b/>
                <w:lang w:val="es-CO"/>
              </w:rPr>
              <w:t xml:space="preserve"> para el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bindings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 xml:space="preserve"> de </w:t>
            </w:r>
            <w:r w:rsidR="00010345">
              <w:rPr>
                <w:rFonts w:ascii="Abadi" w:hAnsi="Abadi"/>
                <w:b/>
                <w:lang w:val="es-CO"/>
              </w:rPr>
              <w:t xml:space="preserve">todos los </w:t>
            </w:r>
            <w:r w:rsidRPr="00FE5172">
              <w:rPr>
                <w:rFonts w:ascii="Abadi" w:hAnsi="Abadi"/>
                <w:b/>
                <w:lang w:val="es-CO"/>
              </w:rPr>
              <w:t xml:space="preserve">objetos en la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views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>.</w:t>
            </w:r>
          </w:p>
        </w:tc>
      </w:tr>
      <w:tr w:rsidR="007F255B" w:rsidRPr="0057146E" w14:paraId="7150605B" w14:textId="77777777" w:rsidTr="00E8049C">
        <w:tc>
          <w:tcPr>
            <w:tcW w:w="507" w:type="dxa"/>
          </w:tcPr>
          <w:p w14:paraId="17797750" w14:textId="6B83F559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3</w:t>
            </w:r>
          </w:p>
        </w:tc>
        <w:tc>
          <w:tcPr>
            <w:tcW w:w="10029" w:type="dxa"/>
          </w:tcPr>
          <w:p w14:paraId="3F210883" w14:textId="26153AB2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 w:rsidRPr="00FE5172">
              <w:rPr>
                <w:rFonts w:ascii="Abadi" w:hAnsi="Abadi"/>
                <w:b/>
                <w:lang w:val="es-CO"/>
              </w:rPr>
              <w:t xml:space="preserve">Evitar validaciones, conversiones o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Logica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 xml:space="preserve"> de negocio en las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Views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>.</w:t>
            </w:r>
          </w:p>
        </w:tc>
      </w:tr>
      <w:tr w:rsidR="007F255B" w:rsidRPr="00571E83" w14:paraId="5325DECC" w14:textId="77777777" w:rsidTr="00E8049C">
        <w:tc>
          <w:tcPr>
            <w:tcW w:w="507" w:type="dxa"/>
          </w:tcPr>
          <w:p w14:paraId="034A4999" w14:textId="40685583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4</w:t>
            </w:r>
          </w:p>
        </w:tc>
        <w:tc>
          <w:tcPr>
            <w:tcW w:w="10029" w:type="dxa"/>
          </w:tcPr>
          <w:p w14:paraId="338D69F0" w14:textId="29E2F7D4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 w:rsidRPr="00FE5172">
              <w:rPr>
                <w:rFonts w:ascii="Abadi" w:hAnsi="Abadi"/>
                <w:b/>
                <w:lang w:val="es-CO"/>
              </w:rPr>
              <w:t xml:space="preserve">Todas las conexiones se </w:t>
            </w:r>
            <w:proofErr w:type="gramStart"/>
            <w:r w:rsidRPr="00FE5172">
              <w:rPr>
                <w:rFonts w:ascii="Abadi" w:hAnsi="Abadi"/>
                <w:b/>
                <w:lang w:val="es-CO"/>
              </w:rPr>
              <w:t>manejaran</w:t>
            </w:r>
            <w:proofErr w:type="gramEnd"/>
            <w:r w:rsidRPr="00FE5172">
              <w:rPr>
                <w:rFonts w:ascii="Abadi" w:hAnsi="Abadi"/>
                <w:b/>
                <w:lang w:val="es-CO"/>
              </w:rPr>
              <w:t xml:space="preserve"> desde un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model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 xml:space="preserve"> único para la App (utilizar promesas).</w:t>
            </w:r>
          </w:p>
        </w:tc>
      </w:tr>
      <w:tr w:rsidR="007F255B" w:rsidRPr="005A76D1" w14:paraId="4E3AA944" w14:textId="77777777" w:rsidTr="00E8049C">
        <w:tc>
          <w:tcPr>
            <w:tcW w:w="507" w:type="dxa"/>
          </w:tcPr>
          <w:p w14:paraId="2741068E" w14:textId="7DA557EE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5</w:t>
            </w:r>
          </w:p>
        </w:tc>
        <w:tc>
          <w:tcPr>
            <w:tcW w:w="10029" w:type="dxa"/>
          </w:tcPr>
          <w:p w14:paraId="6EE1244E" w14:textId="53F6344B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 w:rsidRPr="00FE5172">
              <w:rPr>
                <w:rFonts w:ascii="Abadi" w:hAnsi="Abadi"/>
                <w:b/>
                <w:lang w:val="es-CO"/>
              </w:rPr>
              <w:t xml:space="preserve">Utilizar i18n para los textos a visualizar en las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views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>.</w:t>
            </w:r>
          </w:p>
        </w:tc>
      </w:tr>
      <w:tr w:rsidR="007F255B" w:rsidRPr="00311656" w14:paraId="68B3B3FE" w14:textId="77777777" w:rsidTr="00E8049C">
        <w:tc>
          <w:tcPr>
            <w:tcW w:w="507" w:type="dxa"/>
          </w:tcPr>
          <w:p w14:paraId="5E147A19" w14:textId="240ED3F0" w:rsidR="007F255B" w:rsidRDefault="00010345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6</w:t>
            </w:r>
          </w:p>
        </w:tc>
        <w:tc>
          <w:tcPr>
            <w:tcW w:w="10029" w:type="dxa"/>
          </w:tcPr>
          <w:p w14:paraId="529CE96C" w14:textId="3B059613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 w:rsidRPr="007F255B">
              <w:rPr>
                <w:rFonts w:ascii="Abadi" w:hAnsi="Abadi"/>
                <w:b/>
                <w:lang w:val="es-CO"/>
              </w:rPr>
              <w:t xml:space="preserve">Todas las </w:t>
            </w:r>
            <w:proofErr w:type="gramStart"/>
            <w:r w:rsidRPr="007F255B">
              <w:rPr>
                <w:rFonts w:ascii="Abadi" w:hAnsi="Abadi"/>
                <w:b/>
                <w:lang w:val="es-CO"/>
              </w:rPr>
              <w:t>apps</w:t>
            </w:r>
            <w:proofErr w:type="gramEnd"/>
            <w:r w:rsidRPr="007F255B">
              <w:rPr>
                <w:rFonts w:ascii="Abadi" w:hAnsi="Abadi"/>
                <w:b/>
                <w:lang w:val="es-CO"/>
              </w:rPr>
              <w:t xml:space="preserve"> Fiori deben ser </w:t>
            </w:r>
            <w:proofErr w:type="spellStart"/>
            <w:r w:rsidRPr="007F255B">
              <w:rPr>
                <w:rFonts w:ascii="Abadi" w:hAnsi="Abadi"/>
                <w:b/>
                <w:lang w:val="es-CO"/>
              </w:rPr>
              <w:t>Deployadas</w:t>
            </w:r>
            <w:proofErr w:type="spellEnd"/>
            <w:r w:rsidRPr="007F255B">
              <w:rPr>
                <w:rFonts w:ascii="Abadi" w:hAnsi="Abadi"/>
                <w:b/>
                <w:lang w:val="es-CO"/>
              </w:rPr>
              <w:t xml:space="preserve"> como MTA Apps sin </w:t>
            </w:r>
            <w:proofErr w:type="spellStart"/>
            <w:r w:rsidRPr="007F255B">
              <w:rPr>
                <w:rFonts w:ascii="Abadi" w:hAnsi="Abadi"/>
                <w:b/>
                <w:lang w:val="es-CO"/>
              </w:rPr>
              <w:t>excepcion</w:t>
            </w:r>
            <w:proofErr w:type="spellEnd"/>
            <w:r w:rsidRPr="007F255B">
              <w:rPr>
                <w:rFonts w:ascii="Abadi" w:hAnsi="Abadi"/>
                <w:b/>
                <w:lang w:val="es-CO"/>
              </w:rPr>
              <w:t>.</w:t>
            </w:r>
          </w:p>
        </w:tc>
      </w:tr>
      <w:tr w:rsidR="007F255B" w:rsidRPr="00311656" w14:paraId="0AAE9A82" w14:textId="77777777" w:rsidTr="00E8049C">
        <w:tc>
          <w:tcPr>
            <w:tcW w:w="507" w:type="dxa"/>
          </w:tcPr>
          <w:p w14:paraId="176BCC45" w14:textId="67E55A0E" w:rsidR="007F255B" w:rsidRDefault="00010345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7</w:t>
            </w:r>
          </w:p>
        </w:tc>
        <w:tc>
          <w:tcPr>
            <w:tcW w:w="10029" w:type="dxa"/>
          </w:tcPr>
          <w:p w14:paraId="1D8822E0" w14:textId="3ED207C5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 w:rsidRPr="007F255B">
              <w:rPr>
                <w:rFonts w:ascii="Abadi" w:hAnsi="Abadi"/>
                <w:b/>
                <w:lang w:val="es-CO"/>
              </w:rPr>
              <w:t xml:space="preserve">Mantener navegabilidad desde </w:t>
            </w:r>
            <w:proofErr w:type="spellStart"/>
            <w:r w:rsidRPr="007F255B">
              <w:rPr>
                <w:rFonts w:ascii="Abadi" w:hAnsi="Abadi"/>
                <w:b/>
                <w:lang w:val="es-CO"/>
              </w:rPr>
              <w:t>Manifest.json</w:t>
            </w:r>
            <w:proofErr w:type="spellEnd"/>
          </w:p>
        </w:tc>
      </w:tr>
      <w:tr w:rsidR="007F255B" w:rsidRPr="00311656" w14:paraId="288AC023" w14:textId="77777777" w:rsidTr="00E8049C">
        <w:tc>
          <w:tcPr>
            <w:tcW w:w="507" w:type="dxa"/>
          </w:tcPr>
          <w:p w14:paraId="173BCDDE" w14:textId="64BCA9F1" w:rsidR="007F255B" w:rsidRDefault="00010345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8</w:t>
            </w:r>
          </w:p>
        </w:tc>
        <w:tc>
          <w:tcPr>
            <w:tcW w:w="10029" w:type="dxa"/>
          </w:tcPr>
          <w:p w14:paraId="6C55898C" w14:textId="46180F46" w:rsidR="007F255B" w:rsidRPr="00FE5172" w:rsidRDefault="00010345" w:rsidP="0080157F">
            <w:pPr>
              <w:rPr>
                <w:rFonts w:ascii="Abadi" w:hAnsi="Abadi"/>
                <w:b/>
                <w:lang w:val="es-CO"/>
              </w:rPr>
            </w:pPr>
            <w:r w:rsidRPr="00010345">
              <w:rPr>
                <w:rFonts w:ascii="Abadi" w:hAnsi="Abadi"/>
                <w:b/>
                <w:lang w:val="es-CO"/>
              </w:rPr>
              <w:t xml:space="preserve">Utilizar Filtros para evitar el excesivo consumo de datos del </w:t>
            </w:r>
            <w:proofErr w:type="spellStart"/>
            <w:r w:rsidRPr="00010345">
              <w:rPr>
                <w:rFonts w:ascii="Abadi" w:hAnsi="Abadi"/>
                <w:b/>
                <w:lang w:val="es-CO"/>
              </w:rPr>
              <w:t>Backend</w:t>
            </w:r>
            <w:proofErr w:type="spellEnd"/>
            <w:r w:rsidRPr="00010345">
              <w:rPr>
                <w:rFonts w:ascii="Abadi" w:hAnsi="Abadi"/>
                <w:b/>
                <w:lang w:val="es-CO"/>
              </w:rPr>
              <w:t>.</w:t>
            </w:r>
          </w:p>
        </w:tc>
      </w:tr>
      <w:tr w:rsidR="007F255B" w:rsidRPr="00311656" w14:paraId="2DED0EE5" w14:textId="77777777" w:rsidTr="00E8049C">
        <w:tc>
          <w:tcPr>
            <w:tcW w:w="507" w:type="dxa"/>
          </w:tcPr>
          <w:p w14:paraId="502AB0B7" w14:textId="3DF5BAA1" w:rsidR="007F255B" w:rsidRPr="00FE5172" w:rsidRDefault="00010345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9</w:t>
            </w:r>
          </w:p>
        </w:tc>
        <w:tc>
          <w:tcPr>
            <w:tcW w:w="10029" w:type="dxa"/>
          </w:tcPr>
          <w:p w14:paraId="3B7C62F4" w14:textId="04A52FE2" w:rsidR="007F255B" w:rsidRPr="00FE5172" w:rsidRDefault="007F255B" w:rsidP="0080157F">
            <w:pPr>
              <w:rPr>
                <w:rFonts w:ascii="Abadi" w:hAnsi="Abadi"/>
                <w:b/>
                <w:lang w:val="es-CO"/>
              </w:rPr>
            </w:pPr>
            <w:r w:rsidRPr="00FE5172">
              <w:rPr>
                <w:rFonts w:ascii="Abadi" w:hAnsi="Abadi"/>
                <w:b/>
                <w:lang w:val="es-CO"/>
              </w:rPr>
              <w:t xml:space="preserve">Utilizar Id en todos los objetos de las </w:t>
            </w:r>
            <w:proofErr w:type="spellStart"/>
            <w:r w:rsidRPr="00FE5172">
              <w:rPr>
                <w:rFonts w:ascii="Abadi" w:hAnsi="Abadi"/>
                <w:b/>
                <w:lang w:val="es-CO"/>
              </w:rPr>
              <w:t>view</w:t>
            </w:r>
            <w:proofErr w:type="spellEnd"/>
            <w:r w:rsidRPr="00FE5172">
              <w:rPr>
                <w:rFonts w:ascii="Abadi" w:hAnsi="Abadi"/>
                <w:b/>
                <w:lang w:val="es-CO"/>
              </w:rPr>
              <w:t>.</w:t>
            </w:r>
          </w:p>
        </w:tc>
      </w:tr>
      <w:tr w:rsidR="00010345" w:rsidRPr="00311656" w14:paraId="64E919B1" w14:textId="77777777" w:rsidTr="00E8049C">
        <w:tc>
          <w:tcPr>
            <w:tcW w:w="507" w:type="dxa"/>
          </w:tcPr>
          <w:p w14:paraId="61F83325" w14:textId="4F9D1840" w:rsidR="00010345" w:rsidRDefault="00010345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10</w:t>
            </w:r>
          </w:p>
        </w:tc>
        <w:tc>
          <w:tcPr>
            <w:tcW w:w="10029" w:type="dxa"/>
          </w:tcPr>
          <w:p w14:paraId="09CEFDBE" w14:textId="5EE3838C" w:rsidR="00010345" w:rsidRPr="00FE5172" w:rsidRDefault="00010345" w:rsidP="0080157F">
            <w:pPr>
              <w:rPr>
                <w:rFonts w:ascii="Abadi" w:hAnsi="Abadi"/>
                <w:b/>
                <w:lang w:val="es-CO"/>
              </w:rPr>
            </w:pPr>
            <w:r w:rsidRPr="00010345">
              <w:rPr>
                <w:rFonts w:ascii="Abadi" w:hAnsi="Abadi"/>
                <w:b/>
                <w:lang w:val="es-CO"/>
              </w:rPr>
              <w:t xml:space="preserve">Paginar la </w:t>
            </w:r>
            <w:proofErr w:type="spellStart"/>
            <w:r w:rsidRPr="00010345">
              <w:rPr>
                <w:rFonts w:ascii="Abadi" w:hAnsi="Abadi"/>
                <w:b/>
                <w:lang w:val="es-CO"/>
              </w:rPr>
              <w:t>informacion</w:t>
            </w:r>
            <w:proofErr w:type="spellEnd"/>
            <w:r w:rsidRPr="00010345">
              <w:rPr>
                <w:rFonts w:ascii="Abadi" w:hAnsi="Abadi"/>
                <w:b/>
                <w:lang w:val="es-CO"/>
              </w:rPr>
              <w:t xml:space="preserve"> a visualizar en tabl</w:t>
            </w:r>
            <w:r w:rsidR="006C184E">
              <w:rPr>
                <w:rFonts w:ascii="Abadi" w:hAnsi="Abadi"/>
                <w:b/>
                <w:lang w:val="es-CO"/>
              </w:rPr>
              <w:t>a</w:t>
            </w:r>
            <w:r w:rsidRPr="00010345">
              <w:rPr>
                <w:rFonts w:ascii="Abadi" w:hAnsi="Abadi"/>
                <w:b/>
                <w:lang w:val="es-CO"/>
              </w:rPr>
              <w:t>s y list</w:t>
            </w:r>
            <w:r w:rsidR="006C184E">
              <w:rPr>
                <w:rFonts w:ascii="Abadi" w:hAnsi="Abadi"/>
                <w:b/>
                <w:lang w:val="es-CO"/>
              </w:rPr>
              <w:t>a</w:t>
            </w:r>
            <w:r w:rsidRPr="00010345">
              <w:rPr>
                <w:rFonts w:ascii="Abadi" w:hAnsi="Abadi"/>
                <w:b/>
                <w:lang w:val="es-CO"/>
              </w:rPr>
              <w:t>s.</w:t>
            </w:r>
          </w:p>
        </w:tc>
      </w:tr>
      <w:tr w:rsidR="006C184E" w:rsidRPr="006C184E" w14:paraId="1CB07D95" w14:textId="77777777" w:rsidTr="00E8049C">
        <w:tc>
          <w:tcPr>
            <w:tcW w:w="507" w:type="dxa"/>
          </w:tcPr>
          <w:p w14:paraId="594BC2DE" w14:textId="1C743350" w:rsidR="006C184E" w:rsidRDefault="006C184E" w:rsidP="0080157F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11</w:t>
            </w:r>
          </w:p>
        </w:tc>
        <w:tc>
          <w:tcPr>
            <w:tcW w:w="10029" w:type="dxa"/>
          </w:tcPr>
          <w:p w14:paraId="4A7F9CD5" w14:textId="3A3061EB" w:rsidR="006C184E" w:rsidRPr="006C184E" w:rsidRDefault="006C184E" w:rsidP="0080157F">
            <w:pPr>
              <w:rPr>
                <w:rFonts w:ascii="Abadi" w:hAnsi="Abadi"/>
                <w:b/>
              </w:rPr>
            </w:pPr>
            <w:r w:rsidRPr="006C184E">
              <w:rPr>
                <w:rFonts w:ascii="Abadi" w:hAnsi="Abadi"/>
                <w:b/>
              </w:rPr>
              <w:t xml:space="preserve">Usar try </w:t>
            </w:r>
            <w:r>
              <w:rPr>
                <w:rFonts w:ascii="Abadi" w:hAnsi="Abadi"/>
                <w:b/>
              </w:rPr>
              <w:t xml:space="preserve">/ </w:t>
            </w:r>
            <w:r w:rsidRPr="006C184E">
              <w:rPr>
                <w:rFonts w:ascii="Abadi" w:hAnsi="Abadi"/>
                <w:b/>
              </w:rPr>
              <w:t xml:space="preserve">Catch en cada </w:t>
            </w:r>
            <w:r>
              <w:rPr>
                <w:rFonts w:ascii="Abadi" w:hAnsi="Abadi"/>
                <w:b/>
              </w:rPr>
              <w:t>función.</w:t>
            </w:r>
          </w:p>
        </w:tc>
      </w:tr>
      <w:tr w:rsidR="006C184E" w:rsidRPr="006C184E" w14:paraId="55D30569" w14:textId="77777777" w:rsidTr="00E8049C">
        <w:tc>
          <w:tcPr>
            <w:tcW w:w="507" w:type="dxa"/>
          </w:tcPr>
          <w:p w14:paraId="4F6AE326" w14:textId="65879554" w:rsidR="006C184E" w:rsidRPr="006C184E" w:rsidRDefault="006C184E" w:rsidP="0080157F">
            <w:pPr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12</w:t>
            </w:r>
          </w:p>
        </w:tc>
        <w:tc>
          <w:tcPr>
            <w:tcW w:w="10029" w:type="dxa"/>
          </w:tcPr>
          <w:p w14:paraId="5299154D" w14:textId="53371DFD" w:rsidR="006C184E" w:rsidRPr="006C184E" w:rsidRDefault="006C184E" w:rsidP="0080157F">
            <w:pPr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Validar y mostrar las excepciones de Error.</w:t>
            </w:r>
          </w:p>
        </w:tc>
      </w:tr>
      <w:tr w:rsidR="006C184E" w:rsidRPr="006C184E" w14:paraId="4C396014" w14:textId="77777777" w:rsidTr="00E8049C">
        <w:tc>
          <w:tcPr>
            <w:tcW w:w="507" w:type="dxa"/>
          </w:tcPr>
          <w:p w14:paraId="1EEA25BC" w14:textId="3A4315CF" w:rsidR="006C184E" w:rsidRDefault="006C184E" w:rsidP="0080157F">
            <w:pPr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13</w:t>
            </w:r>
          </w:p>
        </w:tc>
        <w:tc>
          <w:tcPr>
            <w:tcW w:w="10029" w:type="dxa"/>
          </w:tcPr>
          <w:p w14:paraId="17B66B26" w14:textId="1157A052" w:rsidR="006C184E" w:rsidRDefault="006C184E" w:rsidP="0080157F">
            <w:pPr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Evitar la duplicidad de Código.</w:t>
            </w:r>
          </w:p>
        </w:tc>
      </w:tr>
      <w:tr w:rsidR="006C184E" w:rsidRPr="006C184E" w14:paraId="6587FED4" w14:textId="77777777" w:rsidTr="00E8049C">
        <w:tc>
          <w:tcPr>
            <w:tcW w:w="507" w:type="dxa"/>
          </w:tcPr>
          <w:p w14:paraId="683386FE" w14:textId="5A8B2A02" w:rsidR="006C184E" w:rsidRDefault="006C184E" w:rsidP="0080157F">
            <w:pPr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14</w:t>
            </w:r>
          </w:p>
        </w:tc>
        <w:tc>
          <w:tcPr>
            <w:tcW w:w="10029" w:type="dxa"/>
          </w:tcPr>
          <w:p w14:paraId="1BCEBF27" w14:textId="070E3C3A" w:rsidR="006C184E" w:rsidRDefault="006C184E" w:rsidP="0080157F">
            <w:pPr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Comentar las funciones acerca de su funcionalidad, parámetros input/output.</w:t>
            </w:r>
          </w:p>
        </w:tc>
      </w:tr>
      <w:tr w:rsidR="006C184E" w:rsidRPr="006C184E" w14:paraId="19A8021A" w14:textId="77777777" w:rsidTr="00E8049C">
        <w:tc>
          <w:tcPr>
            <w:tcW w:w="507" w:type="dxa"/>
          </w:tcPr>
          <w:p w14:paraId="7F940C3B" w14:textId="7108F886" w:rsidR="006C184E" w:rsidRDefault="00900EEB" w:rsidP="0080157F">
            <w:pPr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15</w:t>
            </w:r>
          </w:p>
        </w:tc>
        <w:tc>
          <w:tcPr>
            <w:tcW w:w="10029" w:type="dxa"/>
          </w:tcPr>
          <w:p w14:paraId="6DA62360" w14:textId="7BE302B0" w:rsidR="006C184E" w:rsidRDefault="00900EEB" w:rsidP="0080157F">
            <w:pPr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 xml:space="preserve">Los diálogos deben tener una </w:t>
            </w:r>
            <w:proofErr w:type="spellStart"/>
            <w:r>
              <w:rPr>
                <w:rFonts w:ascii="Abadi" w:hAnsi="Abadi"/>
                <w:b/>
              </w:rPr>
              <w:t>FragmentView</w:t>
            </w:r>
            <w:proofErr w:type="spellEnd"/>
            <w:r>
              <w:rPr>
                <w:rFonts w:ascii="Abadi" w:hAnsi="Abadi"/>
                <w:b/>
              </w:rPr>
              <w:t>, evitar generar por código. Y destruir en caso de cerrar los mismos.</w:t>
            </w:r>
          </w:p>
        </w:tc>
      </w:tr>
    </w:tbl>
    <w:p w14:paraId="365968E6" w14:textId="77777777" w:rsidR="00F07F9D" w:rsidRPr="006C184E" w:rsidRDefault="00F07F9D" w:rsidP="002E4473">
      <w:pPr>
        <w:rPr>
          <w:szCs w:val="20"/>
        </w:rPr>
      </w:pPr>
    </w:p>
    <w:p w14:paraId="40F4213D" w14:textId="614BDD61" w:rsidR="006B4078" w:rsidRDefault="006B4078" w:rsidP="006B4078">
      <w:pPr>
        <w:pStyle w:val="Heading1"/>
      </w:pPr>
      <w:bookmarkStart w:id="8" w:name="_Toc73785254"/>
      <w:proofErr w:type="spellStart"/>
      <w:r w:rsidRPr="006B4078">
        <w:t>Seccion</w:t>
      </w:r>
      <w:proofErr w:type="spellEnd"/>
      <w:r w:rsidRPr="006B4078">
        <w:t xml:space="preserve"> </w:t>
      </w:r>
      <w:proofErr w:type="gramStart"/>
      <w:r>
        <w:t>4</w:t>
      </w:r>
      <w:r w:rsidRPr="006B4078">
        <w:t xml:space="preserve"> :</w:t>
      </w:r>
      <w:proofErr w:type="gramEnd"/>
      <w:r w:rsidRPr="006B4078">
        <w:t xml:space="preserve"> </w:t>
      </w:r>
      <w:proofErr w:type="spellStart"/>
      <w:r w:rsidR="00C1447F">
        <w:t>Destinations</w:t>
      </w:r>
      <w:proofErr w:type="spellEnd"/>
      <w:r w:rsidR="00C1447F">
        <w:t xml:space="preserve"> de las aplicaciones</w:t>
      </w:r>
      <w:bookmarkEnd w:id="8"/>
    </w:p>
    <w:p w14:paraId="3678C0FC" w14:textId="34FF6D93" w:rsidR="00C1447F" w:rsidRDefault="00C1447F" w:rsidP="00C1447F">
      <w:pPr>
        <w:rPr>
          <w:rFonts w:ascii="Abadi" w:hAnsi="Abadi"/>
          <w:b/>
        </w:rPr>
      </w:pPr>
      <w:r w:rsidRPr="006C184E">
        <w:rPr>
          <w:rFonts w:ascii="Abadi" w:hAnsi="Abadi"/>
          <w:b/>
        </w:rPr>
        <w:t xml:space="preserve">Los </w:t>
      </w:r>
      <w:proofErr w:type="spellStart"/>
      <w:r>
        <w:rPr>
          <w:rFonts w:ascii="Abadi" w:hAnsi="Abadi"/>
          <w:b/>
        </w:rPr>
        <w:t>destinations</w:t>
      </w:r>
      <w:proofErr w:type="spellEnd"/>
      <w:r>
        <w:rPr>
          <w:rFonts w:ascii="Abadi" w:hAnsi="Abadi"/>
          <w:b/>
        </w:rPr>
        <w:t xml:space="preserve"> que no se encuentren definidos en el </w:t>
      </w:r>
      <w:proofErr w:type="spellStart"/>
      <w:r>
        <w:rPr>
          <w:rFonts w:ascii="Abadi" w:hAnsi="Abadi"/>
          <w:b/>
        </w:rPr>
        <w:t>Cockpit</w:t>
      </w:r>
      <w:proofErr w:type="spellEnd"/>
      <w:r>
        <w:rPr>
          <w:rFonts w:ascii="Abadi" w:hAnsi="Abadi"/>
          <w:b/>
        </w:rPr>
        <w:t xml:space="preserve"> – </w:t>
      </w:r>
      <w:proofErr w:type="spellStart"/>
      <w:r>
        <w:rPr>
          <w:rFonts w:ascii="Abadi" w:hAnsi="Abadi"/>
          <w:b/>
        </w:rPr>
        <w:t>Connectivity</w:t>
      </w:r>
      <w:proofErr w:type="spellEnd"/>
      <w:r>
        <w:rPr>
          <w:rFonts w:ascii="Abadi" w:hAnsi="Abadi"/>
          <w:b/>
        </w:rPr>
        <w:t xml:space="preserve"> de deberán requerir al líder de desarrollo, quien posee los permisos para incorporar </w:t>
      </w:r>
      <w:r w:rsidR="002717DD">
        <w:rPr>
          <w:rFonts w:ascii="Abadi" w:hAnsi="Abadi"/>
          <w:b/>
        </w:rPr>
        <w:t xml:space="preserve">los mismos que son “Cross” a la plataforma. Dichos </w:t>
      </w:r>
      <w:proofErr w:type="spellStart"/>
      <w:r w:rsidR="002717DD">
        <w:rPr>
          <w:rFonts w:ascii="Abadi" w:hAnsi="Abadi"/>
          <w:b/>
        </w:rPr>
        <w:t>destinations</w:t>
      </w:r>
      <w:proofErr w:type="spellEnd"/>
      <w:r w:rsidR="002717DD">
        <w:rPr>
          <w:rFonts w:ascii="Abadi" w:hAnsi="Abadi"/>
          <w:b/>
        </w:rPr>
        <w:t xml:space="preserve"> se deberán incorporar al documento de despliegue de la aplicación.</w:t>
      </w:r>
    </w:p>
    <w:p w14:paraId="461B73CC" w14:textId="77777777" w:rsidR="002717DD" w:rsidRDefault="002717DD" w:rsidP="00C1447F">
      <w:pPr>
        <w:rPr>
          <w:rFonts w:ascii="Abadi" w:hAnsi="Abadi"/>
          <w:b/>
        </w:rPr>
      </w:pPr>
    </w:p>
    <w:p w14:paraId="6E88086B" w14:textId="7435B025" w:rsidR="002717DD" w:rsidRDefault="002717DD" w:rsidP="00C1447F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C4B51DD" wp14:editId="33B15465">
            <wp:extent cx="4871258" cy="2149397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44" cy="215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D413" w14:textId="77777777" w:rsidR="00C1447F" w:rsidRPr="00C1447F" w:rsidRDefault="00C1447F" w:rsidP="00C1447F">
      <w:pPr>
        <w:rPr>
          <w:lang w:val="es-CO"/>
        </w:rPr>
      </w:pPr>
    </w:p>
    <w:p w14:paraId="4B5CB16E" w14:textId="13E3C2A9" w:rsidR="00C1447F" w:rsidRDefault="00C1447F" w:rsidP="00C1447F">
      <w:pPr>
        <w:pStyle w:val="Heading1"/>
      </w:pPr>
      <w:bookmarkStart w:id="9" w:name="_Toc73785255"/>
      <w:bookmarkStart w:id="10" w:name="_Hlk73787427"/>
      <w:proofErr w:type="spellStart"/>
      <w:r w:rsidRPr="006B4078">
        <w:lastRenderedPageBreak/>
        <w:t>Seccion</w:t>
      </w:r>
      <w:proofErr w:type="spellEnd"/>
      <w:r w:rsidRPr="006B4078">
        <w:t xml:space="preserve"> </w:t>
      </w:r>
      <w:proofErr w:type="gramStart"/>
      <w:r>
        <w:t>5</w:t>
      </w:r>
      <w:r w:rsidRPr="006B4078">
        <w:t xml:space="preserve"> :</w:t>
      </w:r>
      <w:proofErr w:type="gramEnd"/>
      <w:r w:rsidRPr="006B4078">
        <w:t xml:space="preserve"> </w:t>
      </w:r>
      <w:r>
        <w:t>Roles de Desarrollo</w:t>
      </w:r>
      <w:bookmarkEnd w:id="9"/>
      <w:r>
        <w:t xml:space="preserve"> </w:t>
      </w:r>
    </w:p>
    <w:p w14:paraId="4DF1ABE8" w14:textId="06D2A2AD" w:rsidR="00C1447F" w:rsidRDefault="002717DD" w:rsidP="00C1447F">
      <w:pPr>
        <w:rPr>
          <w:lang w:val="es-CO"/>
        </w:rPr>
      </w:pPr>
      <w:bookmarkStart w:id="11" w:name="_Hlk73776716"/>
      <w:r>
        <w:rPr>
          <w:rFonts w:ascii="Abadi" w:hAnsi="Abadi"/>
          <w:b/>
        </w:rPr>
        <w:t xml:space="preserve">Existen dos roles para usuarios de Desarrollo en el ambiente de </w:t>
      </w:r>
      <w:proofErr w:type="gramStart"/>
      <w:r>
        <w:rPr>
          <w:rFonts w:ascii="Abadi" w:hAnsi="Abadi"/>
          <w:b/>
        </w:rPr>
        <w:t>BTP :</w:t>
      </w:r>
      <w:proofErr w:type="gramEnd"/>
      <w:r>
        <w:rPr>
          <w:rFonts w:ascii="Abadi" w:hAnsi="Abadi"/>
          <w:b/>
        </w:rPr>
        <w:t xml:space="preserve"> Desa-</w:t>
      </w:r>
      <w:proofErr w:type="spellStart"/>
      <w:r>
        <w:rPr>
          <w:rFonts w:ascii="Abadi" w:hAnsi="Abadi"/>
          <w:b/>
        </w:rPr>
        <w:t>Admin</w:t>
      </w:r>
      <w:proofErr w:type="spellEnd"/>
      <w:r>
        <w:rPr>
          <w:rFonts w:ascii="Abadi" w:hAnsi="Abadi"/>
          <w:b/>
        </w:rPr>
        <w:t xml:space="preserve"> y Desarrollo. </w:t>
      </w:r>
    </w:p>
    <w:bookmarkEnd w:id="11"/>
    <w:p w14:paraId="7B7D6644" w14:textId="23AF770F" w:rsidR="00C1447F" w:rsidRDefault="00C1447F" w:rsidP="00C1447F">
      <w:pPr>
        <w:rPr>
          <w:lang w:val="es-CO"/>
        </w:rPr>
      </w:pPr>
    </w:p>
    <w:p w14:paraId="1D772DA1" w14:textId="77777777" w:rsidR="002717DD" w:rsidRPr="00C1447F" w:rsidRDefault="002717DD" w:rsidP="00C1447F">
      <w:pPr>
        <w:rPr>
          <w:lang w:val="es-CO"/>
        </w:rPr>
      </w:pPr>
    </w:p>
    <w:p w14:paraId="318515EA" w14:textId="4BDF8EFA" w:rsidR="00C1447F" w:rsidRPr="006C184E" w:rsidRDefault="006B4078" w:rsidP="00C1447F">
      <w:pPr>
        <w:rPr>
          <w:rFonts w:ascii="Abadi" w:hAnsi="Abadi"/>
          <w:b/>
        </w:rPr>
      </w:pPr>
      <w:r w:rsidRPr="006B4078">
        <w:t xml:space="preserve"> </w:t>
      </w:r>
      <w:bookmarkEnd w:id="2"/>
    </w:p>
    <w:p w14:paraId="733399E1" w14:textId="7C1AFFD5" w:rsidR="003C5879" w:rsidRDefault="003C5879" w:rsidP="003C5879">
      <w:pPr>
        <w:pStyle w:val="Heading1"/>
      </w:pPr>
      <w:bookmarkStart w:id="12" w:name="_Toc73785256"/>
      <w:proofErr w:type="spellStart"/>
      <w:r w:rsidRPr="006B4078">
        <w:t>Seccion</w:t>
      </w:r>
      <w:proofErr w:type="spellEnd"/>
      <w:r w:rsidRPr="006B4078">
        <w:t xml:space="preserve"> </w:t>
      </w:r>
      <w:proofErr w:type="gramStart"/>
      <w:r>
        <w:t>6</w:t>
      </w:r>
      <w:r w:rsidRPr="006B4078">
        <w:t xml:space="preserve"> :</w:t>
      </w:r>
      <w:proofErr w:type="gramEnd"/>
      <w:r w:rsidRPr="006B4078">
        <w:t xml:space="preserve"> </w:t>
      </w:r>
      <w:r>
        <w:t>Pasos de desarrollo de Apps Fiori</w:t>
      </w:r>
      <w:bookmarkEnd w:id="12"/>
      <w:r>
        <w:t xml:space="preserve"> </w:t>
      </w:r>
    </w:p>
    <w:p w14:paraId="2F5197F6" w14:textId="55546AE2" w:rsidR="003C5879" w:rsidRPr="003C5879" w:rsidRDefault="003C5879" w:rsidP="003C5879">
      <w:pPr>
        <w:pStyle w:val="ListParagraph"/>
        <w:numPr>
          <w:ilvl w:val="0"/>
          <w:numId w:val="32"/>
        </w:numPr>
        <w:rPr>
          <w:lang w:val="es-CO"/>
        </w:rPr>
      </w:pPr>
      <w:r>
        <w:rPr>
          <w:rFonts w:ascii="Abadi" w:hAnsi="Abadi"/>
          <w:b/>
        </w:rPr>
        <w:t xml:space="preserve">Crear aplicación MTA </w:t>
      </w:r>
      <w:proofErr w:type="spellStart"/>
      <w:r>
        <w:rPr>
          <w:rFonts w:ascii="Abadi" w:hAnsi="Abadi"/>
          <w:b/>
        </w:rPr>
        <w:t>vacia</w:t>
      </w:r>
      <w:proofErr w:type="spellEnd"/>
      <w:r w:rsidR="006108BC">
        <w:rPr>
          <w:rFonts w:ascii="Abadi" w:hAnsi="Abadi"/>
          <w:b/>
        </w:rPr>
        <w:t xml:space="preserve">. El nombre debe respetar el siguiente formato: </w:t>
      </w:r>
      <w:r w:rsidR="006108BC">
        <w:rPr>
          <w:rFonts w:ascii="Abadi" w:hAnsi="Abadi"/>
          <w:b/>
        </w:rPr>
        <w:t xml:space="preserve">nombre de la aplicación </w:t>
      </w:r>
      <w:proofErr w:type="gramStart"/>
      <w:r w:rsidR="006108BC">
        <w:rPr>
          <w:rFonts w:ascii="Abadi" w:hAnsi="Abadi"/>
          <w:b/>
        </w:rPr>
        <w:t>Fiori ,según</w:t>
      </w:r>
      <w:proofErr w:type="gramEnd"/>
      <w:r w:rsidR="006108BC">
        <w:rPr>
          <w:rFonts w:ascii="Abadi" w:hAnsi="Abadi"/>
          <w:b/>
        </w:rPr>
        <w:t xml:space="preserve"> sección 1 o 2. </w:t>
      </w:r>
      <w:proofErr w:type="spellStart"/>
      <w:r w:rsidR="006108BC">
        <w:rPr>
          <w:rFonts w:ascii="Abadi" w:hAnsi="Abadi"/>
          <w:b/>
        </w:rPr>
        <w:t>Ej</w:t>
      </w:r>
      <w:proofErr w:type="spellEnd"/>
      <w:r w:rsidR="006108BC">
        <w:rPr>
          <w:rFonts w:ascii="Abadi" w:hAnsi="Abadi"/>
          <w:b/>
        </w:rPr>
        <w:t xml:space="preserve"> z_</w:t>
      </w:r>
      <w:r w:rsidR="006108BC" w:rsidRPr="19C83AA0">
        <w:rPr>
          <w:rFonts w:ascii="Abadi" w:hAnsi="Abadi"/>
          <w:b/>
          <w:bCs/>
          <w:lang w:val="es-CO"/>
        </w:rPr>
        <w:t>OAC_030_elem</w:t>
      </w:r>
      <w:r w:rsidR="006108BC">
        <w:rPr>
          <w:rFonts w:ascii="Abadi" w:hAnsi="Abadi"/>
          <w:b/>
          <w:bCs/>
          <w:lang w:val="es-CO"/>
        </w:rPr>
        <w:t>_ls4</w:t>
      </w:r>
      <w:r w:rsidRPr="003C5879">
        <w:rPr>
          <w:rFonts w:ascii="Abadi" w:hAnsi="Abadi"/>
          <w:b/>
        </w:rPr>
        <w:t>.</w:t>
      </w:r>
    </w:p>
    <w:p w14:paraId="0DDD2F37" w14:textId="37471A2D" w:rsidR="0064430F" w:rsidRPr="0064430F" w:rsidRDefault="003C5879" w:rsidP="003C5879">
      <w:pPr>
        <w:pStyle w:val="ListParagraph"/>
        <w:numPr>
          <w:ilvl w:val="0"/>
          <w:numId w:val="32"/>
        </w:numPr>
        <w:rPr>
          <w:lang w:val="es-CO"/>
        </w:rPr>
      </w:pPr>
      <w:r>
        <w:rPr>
          <w:rFonts w:ascii="Abadi" w:hAnsi="Abadi"/>
          <w:b/>
        </w:rPr>
        <w:t xml:space="preserve">Desde </w:t>
      </w:r>
      <w:proofErr w:type="spellStart"/>
      <w:proofErr w:type="gramStart"/>
      <w:r>
        <w:rPr>
          <w:rFonts w:ascii="Abadi" w:hAnsi="Abadi"/>
          <w:b/>
        </w:rPr>
        <w:t>mta.yaml</w:t>
      </w:r>
      <w:proofErr w:type="spellEnd"/>
      <w:proofErr w:type="gramEnd"/>
      <w:r>
        <w:rPr>
          <w:rFonts w:ascii="Abadi" w:hAnsi="Abadi"/>
          <w:b/>
        </w:rPr>
        <w:t xml:space="preserve"> se creará un </w:t>
      </w:r>
      <w:proofErr w:type="spellStart"/>
      <w:r>
        <w:rPr>
          <w:rFonts w:ascii="Abadi" w:hAnsi="Abadi"/>
          <w:b/>
        </w:rPr>
        <w:t>Modulo</w:t>
      </w:r>
      <w:proofErr w:type="spellEnd"/>
      <w:r>
        <w:rPr>
          <w:rFonts w:ascii="Abadi" w:hAnsi="Abadi"/>
          <w:b/>
        </w:rPr>
        <w:t xml:space="preserve"> </w:t>
      </w:r>
      <w:r w:rsidR="005165B9">
        <w:rPr>
          <w:rFonts w:ascii="Abadi" w:hAnsi="Abadi"/>
          <w:b/>
        </w:rPr>
        <w:t>“</w:t>
      </w:r>
      <w:r>
        <w:rPr>
          <w:rFonts w:ascii="Abadi" w:hAnsi="Abadi"/>
          <w:b/>
        </w:rPr>
        <w:t xml:space="preserve">MTA </w:t>
      </w:r>
      <w:proofErr w:type="spellStart"/>
      <w:r>
        <w:rPr>
          <w:rFonts w:ascii="Abadi" w:hAnsi="Abadi"/>
          <w:b/>
        </w:rPr>
        <w:t>from</w:t>
      </w:r>
      <w:proofErr w:type="spellEnd"/>
      <w:r>
        <w:rPr>
          <w:rFonts w:ascii="Abadi" w:hAnsi="Abadi"/>
          <w:b/>
        </w:rPr>
        <w:t xml:space="preserve"> </w:t>
      </w:r>
      <w:proofErr w:type="spellStart"/>
      <w:r>
        <w:rPr>
          <w:rFonts w:ascii="Abadi" w:hAnsi="Abadi"/>
          <w:b/>
        </w:rPr>
        <w:t>template</w:t>
      </w:r>
      <w:proofErr w:type="spellEnd"/>
      <w:r w:rsidR="005165B9">
        <w:rPr>
          <w:rFonts w:ascii="Abadi" w:hAnsi="Abadi"/>
          <w:b/>
        </w:rPr>
        <w:t>”</w:t>
      </w:r>
      <w:r>
        <w:rPr>
          <w:rFonts w:ascii="Abadi" w:hAnsi="Abadi"/>
          <w:b/>
        </w:rPr>
        <w:t xml:space="preserve">. Aquí se seleccionará un </w:t>
      </w:r>
      <w:proofErr w:type="spellStart"/>
      <w:r>
        <w:rPr>
          <w:rFonts w:ascii="Abadi" w:hAnsi="Abadi"/>
          <w:b/>
        </w:rPr>
        <w:t>App</w:t>
      </w:r>
      <w:r w:rsidR="0064430F">
        <w:rPr>
          <w:rFonts w:ascii="Abadi" w:hAnsi="Abadi"/>
          <w:b/>
        </w:rPr>
        <w:t>router</w:t>
      </w:r>
      <w:proofErr w:type="spellEnd"/>
      <w:r w:rsidR="0064430F">
        <w:rPr>
          <w:rFonts w:ascii="Abadi" w:hAnsi="Abadi"/>
          <w:b/>
        </w:rPr>
        <w:t>.</w:t>
      </w:r>
    </w:p>
    <w:p w14:paraId="6057B2DA" w14:textId="77777777" w:rsidR="006108BC" w:rsidRPr="006108BC" w:rsidRDefault="0064430F" w:rsidP="003C5879">
      <w:pPr>
        <w:pStyle w:val="ListParagraph"/>
        <w:numPr>
          <w:ilvl w:val="0"/>
          <w:numId w:val="32"/>
        </w:numPr>
      </w:pPr>
      <w:proofErr w:type="spellStart"/>
      <w:r w:rsidRPr="0064430F">
        <w:rPr>
          <w:rFonts w:ascii="Abadi" w:hAnsi="Abadi"/>
          <w:b/>
          <w:lang w:val="en-US"/>
        </w:rPr>
        <w:t>En</w:t>
      </w:r>
      <w:proofErr w:type="spellEnd"/>
      <w:r w:rsidRPr="0064430F">
        <w:rPr>
          <w:rFonts w:ascii="Abadi" w:hAnsi="Abadi"/>
          <w:b/>
          <w:lang w:val="en-US"/>
        </w:rPr>
        <w:t xml:space="preserve"> </w:t>
      </w:r>
      <w:proofErr w:type="spellStart"/>
      <w:r w:rsidRPr="0064430F">
        <w:rPr>
          <w:rFonts w:ascii="Abadi" w:hAnsi="Abadi"/>
          <w:b/>
          <w:lang w:val="en-US"/>
        </w:rPr>
        <w:t>Approuter</w:t>
      </w:r>
      <w:proofErr w:type="spellEnd"/>
      <w:r w:rsidRPr="0064430F">
        <w:rPr>
          <w:rFonts w:ascii="Abadi" w:hAnsi="Abadi"/>
          <w:b/>
          <w:lang w:val="en-US"/>
        </w:rPr>
        <w:t xml:space="preserve"> Configuration seleccionar “Manage</w:t>
      </w:r>
      <w:r w:rsidR="003C5879" w:rsidRPr="0064430F">
        <w:rPr>
          <w:rFonts w:ascii="Abadi" w:hAnsi="Abadi"/>
          <w:b/>
          <w:lang w:val="en-US"/>
        </w:rPr>
        <w:t xml:space="preserve"> </w:t>
      </w:r>
      <w:proofErr w:type="spellStart"/>
      <w:proofErr w:type="gramStart"/>
      <w:r w:rsidRPr="0064430F">
        <w:rPr>
          <w:rFonts w:ascii="Abadi" w:hAnsi="Abadi"/>
          <w:b/>
          <w:lang w:val="en-US"/>
        </w:rPr>
        <w:t>Approuter</w:t>
      </w:r>
      <w:proofErr w:type="spellEnd"/>
      <w:r w:rsidRPr="0064430F">
        <w:rPr>
          <w:rFonts w:ascii="Abadi" w:hAnsi="Abadi"/>
          <w:b/>
          <w:lang w:val="en-US"/>
        </w:rPr>
        <w:t>“</w:t>
      </w:r>
      <w:proofErr w:type="gramEnd"/>
      <w:r>
        <w:rPr>
          <w:rFonts w:ascii="Abadi" w:hAnsi="Abadi"/>
          <w:b/>
          <w:lang w:val="en-US"/>
        </w:rPr>
        <w:t xml:space="preserve">. </w:t>
      </w:r>
    </w:p>
    <w:p w14:paraId="4395756E" w14:textId="080C22EC" w:rsidR="003C5879" w:rsidRPr="006108BC" w:rsidRDefault="006108BC" w:rsidP="003C5879">
      <w:pPr>
        <w:pStyle w:val="ListParagraph"/>
        <w:numPr>
          <w:ilvl w:val="0"/>
          <w:numId w:val="32"/>
        </w:numPr>
      </w:pPr>
      <w:r>
        <w:rPr>
          <w:rFonts w:ascii="Abadi" w:hAnsi="Abadi"/>
          <w:b/>
        </w:rPr>
        <w:t xml:space="preserve">En </w:t>
      </w:r>
      <w:proofErr w:type="spellStart"/>
      <w:r>
        <w:rPr>
          <w:rFonts w:ascii="Abadi" w:hAnsi="Abadi"/>
          <w:b/>
        </w:rPr>
        <w:t>bussiness</w:t>
      </w:r>
      <w:proofErr w:type="spellEnd"/>
      <w:r>
        <w:rPr>
          <w:rFonts w:ascii="Abadi" w:hAnsi="Abadi"/>
          <w:b/>
        </w:rPr>
        <w:t xml:space="preserve"> </w:t>
      </w:r>
      <w:proofErr w:type="spellStart"/>
      <w:r>
        <w:rPr>
          <w:rFonts w:ascii="Abadi" w:hAnsi="Abadi"/>
          <w:b/>
        </w:rPr>
        <w:t>solution</w:t>
      </w:r>
      <w:proofErr w:type="spellEnd"/>
      <w:r>
        <w:rPr>
          <w:rFonts w:ascii="Abadi" w:hAnsi="Abadi"/>
          <w:b/>
        </w:rPr>
        <w:t xml:space="preserve"> </w:t>
      </w:r>
      <w:proofErr w:type="spellStart"/>
      <w:r w:rsidR="005165B9">
        <w:rPr>
          <w:rFonts w:ascii="Abadi" w:hAnsi="Abadi"/>
          <w:b/>
        </w:rPr>
        <w:t>p</w:t>
      </w:r>
      <w:r>
        <w:rPr>
          <w:rFonts w:ascii="Abadi" w:hAnsi="Abadi"/>
          <w:b/>
        </w:rPr>
        <w:t>roj</w:t>
      </w:r>
      <w:r w:rsidR="005165B9">
        <w:rPr>
          <w:rFonts w:ascii="Abadi" w:hAnsi="Abadi"/>
          <w:b/>
        </w:rPr>
        <w:t>ect</w:t>
      </w:r>
      <w:proofErr w:type="spellEnd"/>
      <w:r>
        <w:rPr>
          <w:rFonts w:ascii="Abadi" w:hAnsi="Abadi"/>
          <w:b/>
        </w:rPr>
        <w:t xml:space="preserve"> c</w:t>
      </w:r>
      <w:r w:rsidR="0064430F" w:rsidRPr="0064430F">
        <w:rPr>
          <w:rFonts w:ascii="Abadi" w:hAnsi="Abadi"/>
          <w:b/>
        </w:rPr>
        <w:t xml:space="preserve">olocar nombre de la </w:t>
      </w:r>
      <w:r w:rsidR="0064430F">
        <w:rPr>
          <w:rFonts w:ascii="Abadi" w:hAnsi="Abadi"/>
          <w:b/>
        </w:rPr>
        <w:t>nombre de la aplicación Fiori</w:t>
      </w:r>
      <w:r>
        <w:rPr>
          <w:rFonts w:ascii="Abadi" w:hAnsi="Abadi"/>
          <w:b/>
        </w:rPr>
        <w:t>,</w:t>
      </w:r>
      <w:r w:rsidR="009D19E0">
        <w:rPr>
          <w:rFonts w:ascii="Abadi" w:hAnsi="Abadi"/>
          <w:b/>
        </w:rPr>
        <w:t xml:space="preserve"> </w:t>
      </w:r>
      <w:r>
        <w:rPr>
          <w:rFonts w:ascii="Abadi" w:hAnsi="Abadi"/>
          <w:b/>
        </w:rPr>
        <w:t>según sección 1 o 2</w:t>
      </w:r>
      <w:r w:rsidR="009D19E0">
        <w:rPr>
          <w:rFonts w:ascii="Abadi" w:hAnsi="Abadi"/>
          <w:b/>
        </w:rPr>
        <w:t xml:space="preserve">, </w:t>
      </w:r>
      <w:proofErr w:type="spellStart"/>
      <w:r w:rsidR="009D19E0">
        <w:rPr>
          <w:rFonts w:ascii="Abadi" w:hAnsi="Abadi"/>
          <w:b/>
        </w:rPr>
        <w:t>mas</w:t>
      </w:r>
      <w:proofErr w:type="spellEnd"/>
      <w:r w:rsidR="009D19E0">
        <w:rPr>
          <w:rFonts w:ascii="Abadi" w:hAnsi="Abadi"/>
          <w:b/>
        </w:rPr>
        <w:t xml:space="preserve"> </w:t>
      </w:r>
      <w:proofErr w:type="gramStart"/>
      <w:r w:rsidR="009D19E0">
        <w:rPr>
          <w:rFonts w:ascii="Abadi" w:hAnsi="Abadi"/>
          <w:b/>
        </w:rPr>
        <w:t>“.</w:t>
      </w:r>
      <w:proofErr w:type="spellStart"/>
      <w:r w:rsidR="009D19E0">
        <w:rPr>
          <w:rFonts w:ascii="Abadi" w:hAnsi="Abadi"/>
          <w:b/>
        </w:rPr>
        <w:t>service</w:t>
      </w:r>
      <w:proofErr w:type="spellEnd"/>
      <w:proofErr w:type="gramEnd"/>
      <w:r w:rsidR="009D19E0">
        <w:rPr>
          <w:rFonts w:ascii="Abadi" w:hAnsi="Abadi"/>
          <w:b/>
        </w:rPr>
        <w:t>”</w:t>
      </w:r>
      <w:r>
        <w:rPr>
          <w:rFonts w:ascii="Abadi" w:hAnsi="Abadi"/>
          <w:b/>
        </w:rPr>
        <w:t xml:space="preserve">. </w:t>
      </w:r>
      <w:proofErr w:type="spellStart"/>
      <w:r>
        <w:rPr>
          <w:rFonts w:ascii="Abadi" w:hAnsi="Abadi"/>
          <w:b/>
        </w:rPr>
        <w:t>Ej</w:t>
      </w:r>
      <w:proofErr w:type="spellEnd"/>
      <w:r>
        <w:rPr>
          <w:rFonts w:ascii="Abadi" w:hAnsi="Abadi"/>
          <w:b/>
        </w:rPr>
        <w:t xml:space="preserve"> z_</w:t>
      </w:r>
      <w:r w:rsidRPr="19C83AA0">
        <w:rPr>
          <w:rFonts w:ascii="Abadi" w:hAnsi="Abadi"/>
          <w:b/>
          <w:bCs/>
          <w:lang w:val="es-CO"/>
        </w:rPr>
        <w:t>OAC_030_elem</w:t>
      </w:r>
      <w:r>
        <w:rPr>
          <w:rFonts w:ascii="Abadi" w:hAnsi="Abadi"/>
          <w:b/>
          <w:bCs/>
          <w:lang w:val="es-CO"/>
        </w:rPr>
        <w:t>_ls4</w:t>
      </w:r>
      <w:r>
        <w:rPr>
          <w:rFonts w:ascii="Abadi" w:hAnsi="Abadi"/>
          <w:b/>
          <w:bCs/>
          <w:lang w:val="es-CO"/>
        </w:rPr>
        <w:t>.service.</w:t>
      </w:r>
    </w:p>
    <w:p w14:paraId="47E1C41B" w14:textId="6D0B4EB2" w:rsidR="006108BC" w:rsidRPr="006108BC" w:rsidRDefault="006108BC" w:rsidP="003C5879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6108BC">
        <w:rPr>
          <w:rFonts w:ascii="Abadi" w:hAnsi="Abadi"/>
          <w:b/>
          <w:bCs/>
          <w:lang w:val="en-US"/>
        </w:rPr>
        <w:t>En</w:t>
      </w:r>
      <w:proofErr w:type="spellEnd"/>
      <w:r w:rsidRPr="006108BC">
        <w:rPr>
          <w:rFonts w:ascii="Abadi" w:hAnsi="Abadi"/>
          <w:b/>
          <w:bCs/>
          <w:lang w:val="en-US"/>
        </w:rPr>
        <w:t xml:space="preserve"> “Do you plan to add a </w:t>
      </w:r>
      <w:proofErr w:type="gramStart"/>
      <w:r w:rsidRPr="006108BC">
        <w:rPr>
          <w:rFonts w:ascii="Abadi" w:hAnsi="Abadi"/>
          <w:b/>
          <w:bCs/>
          <w:lang w:val="en-US"/>
        </w:rPr>
        <w:t>UI ”</w:t>
      </w:r>
      <w:proofErr w:type="gramEnd"/>
      <w:r w:rsidRPr="006108BC">
        <w:rPr>
          <w:rFonts w:ascii="Abadi" w:hAnsi="Abadi"/>
          <w:b/>
          <w:bCs/>
          <w:lang w:val="en-US"/>
        </w:rPr>
        <w:t xml:space="preserve"> = Yes.</w:t>
      </w:r>
    </w:p>
    <w:p w14:paraId="65D6FAB2" w14:textId="5BD271C7" w:rsidR="006108BC" w:rsidRPr="006525CE" w:rsidRDefault="006525CE" w:rsidP="003C5879">
      <w:pPr>
        <w:pStyle w:val="ListParagraph"/>
        <w:numPr>
          <w:ilvl w:val="0"/>
          <w:numId w:val="32"/>
        </w:numPr>
      </w:pPr>
      <w:r>
        <w:rPr>
          <w:rFonts w:ascii="Abadi" w:hAnsi="Abadi"/>
          <w:b/>
          <w:bCs/>
        </w:rPr>
        <w:t>C</w:t>
      </w:r>
      <w:r w:rsidR="006108BC" w:rsidRPr="006108BC">
        <w:rPr>
          <w:rFonts w:ascii="Abadi" w:hAnsi="Abadi"/>
          <w:b/>
          <w:bCs/>
        </w:rPr>
        <w:t xml:space="preserve">rear </w:t>
      </w:r>
      <w:proofErr w:type="spellStart"/>
      <w:r w:rsidR="006108BC" w:rsidRPr="006108BC">
        <w:rPr>
          <w:rFonts w:ascii="Abadi" w:hAnsi="Abadi"/>
          <w:b/>
          <w:bCs/>
        </w:rPr>
        <w:t>Aplicacion</w:t>
      </w:r>
      <w:proofErr w:type="spellEnd"/>
      <w:r w:rsidR="006108BC" w:rsidRPr="006108BC">
        <w:rPr>
          <w:rFonts w:ascii="Abadi" w:hAnsi="Abadi"/>
          <w:b/>
          <w:bCs/>
        </w:rPr>
        <w:t xml:space="preserve"> Fiori </w:t>
      </w:r>
      <w:proofErr w:type="spellStart"/>
      <w:r w:rsidR="006108BC" w:rsidRPr="006108BC">
        <w:rPr>
          <w:rFonts w:ascii="Abadi" w:hAnsi="Abadi"/>
          <w:b/>
          <w:bCs/>
        </w:rPr>
        <w:t>segun</w:t>
      </w:r>
      <w:proofErr w:type="spellEnd"/>
      <w:r w:rsidR="006108BC" w:rsidRPr="006108BC">
        <w:rPr>
          <w:rFonts w:ascii="Abadi" w:hAnsi="Abadi"/>
          <w:b/>
          <w:bCs/>
        </w:rPr>
        <w:t xml:space="preserve"> </w:t>
      </w:r>
      <w:proofErr w:type="spellStart"/>
      <w:r w:rsidR="006108BC">
        <w:rPr>
          <w:rFonts w:ascii="Abadi" w:hAnsi="Abadi"/>
          <w:b/>
          <w:bCs/>
        </w:rPr>
        <w:t>template</w:t>
      </w:r>
      <w:proofErr w:type="spellEnd"/>
      <w:r w:rsidR="006108BC">
        <w:rPr>
          <w:rFonts w:ascii="Abadi" w:hAnsi="Abadi"/>
          <w:b/>
          <w:bCs/>
        </w:rPr>
        <w:t xml:space="preserve"> requerido dentro del container de</w:t>
      </w:r>
      <w:r w:rsidR="009D19E0">
        <w:rPr>
          <w:rFonts w:ascii="Abadi" w:hAnsi="Abadi"/>
          <w:b/>
          <w:bCs/>
        </w:rPr>
        <w:t xml:space="preserve">l </w:t>
      </w:r>
      <w:proofErr w:type="spellStart"/>
      <w:r w:rsidR="009D19E0">
        <w:rPr>
          <w:rFonts w:ascii="Abadi" w:hAnsi="Abadi"/>
          <w:b/>
          <w:bCs/>
        </w:rPr>
        <w:t>projecto</w:t>
      </w:r>
      <w:proofErr w:type="spellEnd"/>
      <w:r w:rsidR="009D19E0">
        <w:rPr>
          <w:rFonts w:ascii="Abadi" w:hAnsi="Abadi"/>
          <w:b/>
          <w:bCs/>
        </w:rPr>
        <w:t xml:space="preserve"> </w:t>
      </w:r>
      <w:r w:rsidR="006108BC">
        <w:rPr>
          <w:rFonts w:ascii="Abadi" w:hAnsi="Abadi"/>
          <w:b/>
          <w:bCs/>
        </w:rPr>
        <w:t>MTA ya creado.</w:t>
      </w:r>
    </w:p>
    <w:p w14:paraId="3363D48F" w14:textId="098145A1" w:rsidR="006525CE" w:rsidRPr="006525CE" w:rsidRDefault="006525CE" w:rsidP="003C5879">
      <w:pPr>
        <w:pStyle w:val="ListParagraph"/>
        <w:numPr>
          <w:ilvl w:val="0"/>
          <w:numId w:val="32"/>
        </w:numPr>
      </w:pPr>
      <w:r>
        <w:rPr>
          <w:rFonts w:ascii="Abadi" w:hAnsi="Abadi"/>
          <w:b/>
          <w:bCs/>
        </w:rPr>
        <w:t xml:space="preserve">Validar que </w:t>
      </w:r>
      <w:proofErr w:type="spellStart"/>
      <w:proofErr w:type="gramStart"/>
      <w:r>
        <w:rPr>
          <w:rFonts w:ascii="Abadi" w:hAnsi="Abadi"/>
          <w:b/>
          <w:bCs/>
        </w:rPr>
        <w:t>mta.yaml</w:t>
      </w:r>
      <w:proofErr w:type="spellEnd"/>
      <w:proofErr w:type="gramEnd"/>
      <w:r>
        <w:rPr>
          <w:rFonts w:ascii="Abadi" w:hAnsi="Abadi"/>
          <w:b/>
          <w:bCs/>
        </w:rPr>
        <w:t xml:space="preserve"> </w:t>
      </w:r>
    </w:p>
    <w:p w14:paraId="466E2C7F" w14:textId="06B537E7" w:rsidR="006525CE" w:rsidRDefault="006525CE" w:rsidP="003C5879">
      <w:pPr>
        <w:pStyle w:val="ListParagraph"/>
        <w:numPr>
          <w:ilvl w:val="0"/>
          <w:numId w:val="32"/>
        </w:num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 xml:space="preserve">El </w:t>
      </w:r>
      <w:proofErr w:type="spellStart"/>
      <w:r>
        <w:rPr>
          <w:rFonts w:ascii="Abadi" w:hAnsi="Abadi"/>
          <w:b/>
          <w:bCs/>
        </w:rPr>
        <w:t>delpliegue</w:t>
      </w:r>
      <w:proofErr w:type="spellEnd"/>
      <w:r>
        <w:rPr>
          <w:rFonts w:ascii="Abadi" w:hAnsi="Abadi"/>
          <w:b/>
          <w:bCs/>
        </w:rPr>
        <w:t xml:space="preserve"> de la </w:t>
      </w:r>
      <w:proofErr w:type="spellStart"/>
      <w:r>
        <w:rPr>
          <w:rFonts w:ascii="Abadi" w:hAnsi="Abadi"/>
          <w:b/>
          <w:bCs/>
        </w:rPr>
        <w:t>aplcacion</w:t>
      </w:r>
      <w:proofErr w:type="spellEnd"/>
      <w:r>
        <w:rPr>
          <w:rFonts w:ascii="Abadi" w:hAnsi="Abadi"/>
          <w:b/>
          <w:bCs/>
        </w:rPr>
        <w:t xml:space="preserve"> se realizará a través de los </w:t>
      </w:r>
      <w:proofErr w:type="spellStart"/>
      <w:r>
        <w:rPr>
          <w:rFonts w:ascii="Abadi" w:hAnsi="Abadi"/>
          <w:b/>
          <w:bCs/>
        </w:rPr>
        <w:t>cmds</w:t>
      </w:r>
      <w:proofErr w:type="spellEnd"/>
      <w:r>
        <w:rPr>
          <w:rFonts w:ascii="Abadi" w:hAnsi="Abadi"/>
          <w:b/>
          <w:bCs/>
        </w:rPr>
        <w:t xml:space="preserve"> </w:t>
      </w:r>
      <w:proofErr w:type="spellStart"/>
      <w:proofErr w:type="gramStart"/>
      <w:r>
        <w:rPr>
          <w:rFonts w:ascii="Abadi" w:hAnsi="Abadi"/>
          <w:b/>
          <w:bCs/>
        </w:rPr>
        <w:t>standars</w:t>
      </w:r>
      <w:proofErr w:type="spellEnd"/>
      <w:r>
        <w:rPr>
          <w:rFonts w:ascii="Abadi" w:hAnsi="Abadi"/>
          <w:b/>
          <w:bCs/>
        </w:rPr>
        <w:t xml:space="preserve"> :</w:t>
      </w:r>
      <w:proofErr w:type="gramEnd"/>
    </w:p>
    <w:p w14:paraId="19BF5EA6" w14:textId="78FEF8E4" w:rsidR="00A14FD3" w:rsidRDefault="00A14FD3" w:rsidP="00A14FD3">
      <w:pPr>
        <w:pStyle w:val="ListParagraph"/>
        <w:numPr>
          <w:ilvl w:val="0"/>
          <w:numId w:val="34"/>
        </w:numPr>
        <w:rPr>
          <w:rFonts w:ascii="Abadi" w:hAnsi="Abadi"/>
          <w:b/>
          <w:bCs/>
        </w:rPr>
      </w:pPr>
      <w:proofErr w:type="spellStart"/>
      <w:r>
        <w:rPr>
          <w:rFonts w:ascii="Abadi" w:hAnsi="Abadi"/>
          <w:b/>
          <w:bCs/>
        </w:rPr>
        <w:t>mbt</w:t>
      </w:r>
      <w:proofErr w:type="spellEnd"/>
      <w:r>
        <w:rPr>
          <w:rFonts w:ascii="Abadi" w:hAnsi="Abadi"/>
          <w:b/>
          <w:bCs/>
        </w:rPr>
        <w:t xml:space="preserve"> </w:t>
      </w:r>
      <w:proofErr w:type="spellStart"/>
      <w:r>
        <w:rPr>
          <w:rFonts w:ascii="Abadi" w:hAnsi="Abadi"/>
          <w:b/>
          <w:bCs/>
        </w:rPr>
        <w:t>build</w:t>
      </w:r>
      <w:proofErr w:type="spellEnd"/>
    </w:p>
    <w:p w14:paraId="5D9EC445" w14:textId="4432E101" w:rsidR="00A14FD3" w:rsidRDefault="00A14FD3" w:rsidP="00A14FD3">
      <w:pPr>
        <w:pStyle w:val="ListParagraph"/>
        <w:numPr>
          <w:ilvl w:val="0"/>
          <w:numId w:val="34"/>
        </w:numPr>
        <w:rPr>
          <w:rFonts w:ascii="Abadi" w:hAnsi="Abadi"/>
          <w:b/>
          <w:bCs/>
          <w:lang w:val="en-US"/>
        </w:rPr>
      </w:pPr>
      <w:proofErr w:type="spellStart"/>
      <w:r w:rsidRPr="006525CE">
        <w:rPr>
          <w:rFonts w:ascii="Abadi" w:hAnsi="Abadi"/>
          <w:b/>
          <w:bCs/>
          <w:lang w:val="en-US"/>
        </w:rPr>
        <w:t>cf</w:t>
      </w:r>
      <w:proofErr w:type="spellEnd"/>
      <w:r w:rsidRPr="006525CE">
        <w:rPr>
          <w:rFonts w:ascii="Abadi" w:hAnsi="Abadi"/>
          <w:b/>
          <w:bCs/>
          <w:lang w:val="en-US"/>
        </w:rPr>
        <w:t xml:space="preserve"> deploy </w:t>
      </w:r>
      <w:proofErr w:type="spellStart"/>
      <w:r w:rsidRPr="006525CE">
        <w:rPr>
          <w:rFonts w:ascii="Abadi" w:hAnsi="Abadi"/>
          <w:b/>
          <w:bCs/>
          <w:lang w:val="en-US"/>
        </w:rPr>
        <w:t>mta_archives</w:t>
      </w:r>
      <w:proofErr w:type="spellEnd"/>
      <w:r w:rsidRPr="006525CE">
        <w:rPr>
          <w:rFonts w:ascii="Abadi" w:hAnsi="Abadi"/>
          <w:b/>
          <w:bCs/>
          <w:lang w:val="en-US"/>
        </w:rPr>
        <w:t>/</w:t>
      </w:r>
      <w:r w:rsidRPr="006525CE">
        <w:rPr>
          <w:rFonts w:ascii="Abadi" w:hAnsi="Abadi"/>
          <w:b/>
          <w:lang w:val="en-US"/>
        </w:rPr>
        <w:t>z_</w:t>
      </w:r>
      <w:r w:rsidRPr="006525CE">
        <w:rPr>
          <w:rFonts w:ascii="Abadi" w:hAnsi="Abadi"/>
          <w:b/>
          <w:bCs/>
          <w:lang w:val="en-US"/>
        </w:rPr>
        <w:t>OAC_030_elem_ls4_0.0.1.mtar</w:t>
      </w:r>
      <w:r>
        <w:rPr>
          <w:rFonts w:ascii="Abadi" w:hAnsi="Abadi"/>
          <w:b/>
          <w:bCs/>
          <w:lang w:val="en-US"/>
        </w:rPr>
        <w:t xml:space="preserve"> </w:t>
      </w:r>
    </w:p>
    <w:p w14:paraId="712E56A8" w14:textId="77777777" w:rsidR="00A14FD3" w:rsidRPr="00A14FD3" w:rsidRDefault="00A14FD3" w:rsidP="00A14FD3">
      <w:pPr>
        <w:pStyle w:val="ListParagraph"/>
        <w:rPr>
          <w:rFonts w:ascii="Abadi" w:hAnsi="Abadi"/>
          <w:b/>
          <w:bCs/>
          <w:lang w:val="en-US"/>
        </w:rPr>
      </w:pPr>
    </w:p>
    <w:p w14:paraId="658DCB38" w14:textId="2F9ED89A" w:rsidR="00A14FD3" w:rsidRDefault="00A14FD3" w:rsidP="003C5879">
      <w:pPr>
        <w:pStyle w:val="ListParagraph"/>
        <w:numPr>
          <w:ilvl w:val="0"/>
          <w:numId w:val="32"/>
        </w:numPr>
        <w:rPr>
          <w:rFonts w:ascii="Abadi" w:hAnsi="Abadi"/>
          <w:b/>
          <w:bCs/>
        </w:rPr>
      </w:pPr>
      <w:r w:rsidRPr="00A14FD3">
        <w:rPr>
          <w:rFonts w:ascii="Abadi" w:hAnsi="Abadi"/>
          <w:b/>
          <w:bCs/>
        </w:rPr>
        <w:t xml:space="preserve">El </w:t>
      </w:r>
      <w:proofErr w:type="spellStart"/>
      <w:r w:rsidRPr="00A14FD3">
        <w:rPr>
          <w:rFonts w:ascii="Abadi" w:hAnsi="Abadi"/>
          <w:b/>
          <w:bCs/>
        </w:rPr>
        <w:t>deploy</w:t>
      </w:r>
      <w:proofErr w:type="spellEnd"/>
      <w:r w:rsidRPr="00A14FD3">
        <w:rPr>
          <w:rFonts w:ascii="Abadi" w:hAnsi="Abadi"/>
          <w:b/>
          <w:bCs/>
        </w:rPr>
        <w:t xml:space="preserve"> de la </w:t>
      </w:r>
      <w:r>
        <w:rPr>
          <w:rFonts w:ascii="Abadi" w:hAnsi="Abadi"/>
          <w:b/>
          <w:bCs/>
        </w:rPr>
        <w:t xml:space="preserve">aplicación creará tres servicios y en HTML5 </w:t>
      </w:r>
      <w:proofErr w:type="spellStart"/>
      <w:r>
        <w:rPr>
          <w:rFonts w:ascii="Abadi" w:hAnsi="Abadi"/>
          <w:b/>
          <w:bCs/>
        </w:rPr>
        <w:t>Applications</w:t>
      </w:r>
      <w:proofErr w:type="spellEnd"/>
      <w:r>
        <w:rPr>
          <w:rFonts w:ascii="Abadi" w:hAnsi="Abadi"/>
          <w:b/>
          <w:bCs/>
        </w:rPr>
        <w:t>:</w:t>
      </w:r>
    </w:p>
    <w:p w14:paraId="1B6CEB74" w14:textId="054BB045" w:rsidR="00A14FD3" w:rsidRPr="00A14FD3" w:rsidRDefault="00A14FD3" w:rsidP="00A14FD3">
      <w:pPr>
        <w:pStyle w:val="ListParagraph"/>
        <w:numPr>
          <w:ilvl w:val="0"/>
          <w:numId w:val="34"/>
        </w:numPr>
        <w:rPr>
          <w:rFonts w:ascii="Abadi" w:hAnsi="Abadi"/>
          <w:b/>
          <w:bCs/>
          <w:lang w:val="en-US"/>
        </w:rPr>
      </w:pPr>
      <w:r w:rsidRPr="00A14FD3">
        <w:rPr>
          <w:rFonts w:ascii="Abadi" w:hAnsi="Abadi"/>
          <w:b/>
          <w:lang w:val="en-US"/>
        </w:rPr>
        <w:t>z_</w:t>
      </w:r>
      <w:r w:rsidRPr="00A14FD3">
        <w:rPr>
          <w:rFonts w:ascii="Abadi" w:hAnsi="Abadi"/>
          <w:b/>
          <w:bCs/>
          <w:lang w:val="en-US"/>
        </w:rPr>
        <w:t>OAC_030_elem_ls4</w:t>
      </w:r>
      <w:r w:rsidRPr="00A14FD3">
        <w:rPr>
          <w:rFonts w:ascii="Abadi" w:hAnsi="Abadi"/>
          <w:b/>
          <w:bCs/>
          <w:lang w:val="en-US"/>
        </w:rPr>
        <w:t>-d</w:t>
      </w:r>
      <w:r>
        <w:rPr>
          <w:rFonts w:ascii="Abadi" w:hAnsi="Abadi"/>
          <w:b/>
          <w:bCs/>
          <w:lang w:val="en-US"/>
        </w:rPr>
        <w:t>estination-service</w:t>
      </w:r>
      <w:r>
        <w:rPr>
          <w:rFonts w:ascii="Abadi" w:hAnsi="Abadi"/>
          <w:b/>
          <w:bCs/>
          <w:lang w:val="en-US"/>
        </w:rPr>
        <w:tab/>
      </w:r>
      <w:r w:rsidRPr="00A14FD3">
        <w:rPr>
          <w:rFonts w:ascii="Abadi" w:hAnsi="Abadi"/>
          <w:b/>
          <w:bCs/>
          <w:i/>
          <w:iCs/>
          <w:lang w:val="en-US"/>
        </w:rPr>
        <w:t>(Instance and Subscriptions)</w:t>
      </w:r>
    </w:p>
    <w:p w14:paraId="2BE248B0" w14:textId="4FEDE1F3" w:rsidR="00A14FD3" w:rsidRPr="00A14FD3" w:rsidRDefault="00A14FD3" w:rsidP="00A14FD3">
      <w:pPr>
        <w:pStyle w:val="ListParagraph"/>
        <w:numPr>
          <w:ilvl w:val="0"/>
          <w:numId w:val="34"/>
        </w:numPr>
        <w:rPr>
          <w:rFonts w:ascii="Abadi" w:hAnsi="Abadi"/>
          <w:b/>
          <w:bCs/>
          <w:lang w:val="en-US"/>
        </w:rPr>
      </w:pPr>
      <w:r w:rsidRPr="00A14FD3">
        <w:rPr>
          <w:rFonts w:ascii="Abadi" w:hAnsi="Abadi"/>
          <w:b/>
          <w:lang w:val="en-US"/>
        </w:rPr>
        <w:t>z_</w:t>
      </w:r>
      <w:r w:rsidRPr="00A14FD3">
        <w:rPr>
          <w:rFonts w:ascii="Abadi" w:hAnsi="Abadi"/>
          <w:b/>
          <w:bCs/>
          <w:lang w:val="en-US"/>
        </w:rPr>
        <w:t>OAC_030_elem_ls4</w:t>
      </w:r>
      <w:r w:rsidRPr="00A14FD3">
        <w:rPr>
          <w:rFonts w:ascii="Abadi" w:hAnsi="Abadi"/>
          <w:b/>
          <w:bCs/>
          <w:lang w:val="en-US"/>
        </w:rPr>
        <w:t>-h</w:t>
      </w:r>
      <w:r>
        <w:rPr>
          <w:rFonts w:ascii="Abadi" w:hAnsi="Abadi"/>
          <w:b/>
          <w:bCs/>
          <w:lang w:val="en-US"/>
        </w:rPr>
        <w:t xml:space="preserve">tml5-app-host-service </w:t>
      </w:r>
      <w:r w:rsidRPr="00A14FD3">
        <w:rPr>
          <w:rFonts w:ascii="Abadi" w:hAnsi="Abadi"/>
          <w:b/>
          <w:bCs/>
          <w:i/>
          <w:iCs/>
          <w:lang w:val="en-US"/>
        </w:rPr>
        <w:t>(Instance and Subscriptions)</w:t>
      </w:r>
    </w:p>
    <w:p w14:paraId="19D0959D" w14:textId="0A849E00" w:rsidR="00A14FD3" w:rsidRDefault="00A14FD3" w:rsidP="00A14FD3">
      <w:pPr>
        <w:pStyle w:val="ListParagraph"/>
        <w:numPr>
          <w:ilvl w:val="0"/>
          <w:numId w:val="34"/>
        </w:numPr>
        <w:rPr>
          <w:rFonts w:ascii="Abadi" w:hAnsi="Abadi"/>
          <w:b/>
          <w:bCs/>
          <w:lang w:val="en-US"/>
        </w:rPr>
      </w:pPr>
      <w:r w:rsidRPr="00A14FD3">
        <w:rPr>
          <w:rFonts w:ascii="Abadi" w:hAnsi="Abadi"/>
          <w:b/>
          <w:lang w:val="en-US"/>
        </w:rPr>
        <w:t>z_</w:t>
      </w:r>
      <w:r w:rsidRPr="00A14FD3">
        <w:rPr>
          <w:rFonts w:ascii="Abadi" w:hAnsi="Abadi"/>
          <w:b/>
          <w:bCs/>
          <w:lang w:val="en-US"/>
        </w:rPr>
        <w:t>OAC_030_elem_ls4</w:t>
      </w:r>
      <w:r>
        <w:rPr>
          <w:rFonts w:ascii="Abadi" w:hAnsi="Abadi"/>
          <w:b/>
          <w:bCs/>
          <w:lang w:val="en-US"/>
        </w:rPr>
        <w:t>-</w:t>
      </w:r>
      <w:r w:rsidRPr="00A14FD3">
        <w:rPr>
          <w:rFonts w:ascii="Abadi" w:hAnsi="Abadi"/>
          <w:b/>
          <w:bCs/>
          <w:lang w:val="en-US"/>
        </w:rPr>
        <w:t>xsuaa-serv</w:t>
      </w:r>
      <w:r>
        <w:rPr>
          <w:rFonts w:ascii="Abadi" w:hAnsi="Abadi"/>
          <w:b/>
          <w:bCs/>
          <w:lang w:val="en-US"/>
        </w:rPr>
        <w:t xml:space="preserve">ice </w:t>
      </w:r>
      <w:r w:rsidRPr="00A14FD3">
        <w:rPr>
          <w:rFonts w:ascii="Abadi" w:hAnsi="Abadi"/>
          <w:b/>
          <w:bCs/>
          <w:i/>
          <w:iCs/>
          <w:lang w:val="en-US"/>
        </w:rPr>
        <w:t>(Instance and Subscriptions)</w:t>
      </w:r>
    </w:p>
    <w:p w14:paraId="1BC3F6A5" w14:textId="176C8249" w:rsidR="00A14FD3" w:rsidRPr="00A14FD3" w:rsidRDefault="00A14FD3" w:rsidP="00A14FD3">
      <w:pPr>
        <w:pStyle w:val="ListParagraph"/>
        <w:numPr>
          <w:ilvl w:val="0"/>
          <w:numId w:val="34"/>
        </w:numPr>
        <w:rPr>
          <w:rFonts w:ascii="Abadi" w:hAnsi="Abadi"/>
          <w:b/>
          <w:bCs/>
          <w:lang w:val="en-US"/>
        </w:rPr>
      </w:pPr>
      <w:r w:rsidRPr="005165B9">
        <w:rPr>
          <w:rFonts w:ascii="Abadi" w:hAnsi="Abadi"/>
          <w:b/>
        </w:rPr>
        <w:t>z</w:t>
      </w:r>
      <w:r>
        <w:rPr>
          <w:rFonts w:ascii="Abadi" w:hAnsi="Abadi"/>
          <w:b/>
          <w:bCs/>
        </w:rPr>
        <w:t>oac</w:t>
      </w:r>
      <w:r w:rsidRPr="005165B9">
        <w:rPr>
          <w:rFonts w:ascii="Abadi" w:hAnsi="Abadi"/>
          <w:b/>
          <w:bCs/>
        </w:rPr>
        <w:t>030elemls4</w:t>
      </w:r>
      <w:r>
        <w:rPr>
          <w:rFonts w:ascii="Abadi" w:hAnsi="Abadi"/>
          <w:b/>
          <w:bCs/>
        </w:rPr>
        <w:t xml:space="preserve"> </w:t>
      </w:r>
      <w:r w:rsidRPr="00A14FD3">
        <w:rPr>
          <w:rFonts w:ascii="Abadi" w:hAnsi="Abadi"/>
          <w:b/>
          <w:bCs/>
          <w:i/>
          <w:iCs/>
        </w:rPr>
        <w:t>(</w:t>
      </w:r>
      <w:r w:rsidRPr="00A14FD3">
        <w:rPr>
          <w:rFonts w:ascii="Abadi" w:hAnsi="Abadi"/>
          <w:b/>
          <w:bCs/>
          <w:i/>
          <w:iCs/>
        </w:rPr>
        <w:t xml:space="preserve">HTML5 </w:t>
      </w:r>
      <w:proofErr w:type="spellStart"/>
      <w:r w:rsidRPr="00A14FD3">
        <w:rPr>
          <w:rFonts w:ascii="Abadi" w:hAnsi="Abadi"/>
          <w:b/>
          <w:bCs/>
          <w:i/>
          <w:iCs/>
        </w:rPr>
        <w:t>Applications</w:t>
      </w:r>
      <w:proofErr w:type="spellEnd"/>
      <w:r w:rsidRPr="00A14FD3">
        <w:rPr>
          <w:rFonts w:ascii="Abadi" w:hAnsi="Abadi"/>
          <w:b/>
          <w:bCs/>
          <w:i/>
          <w:iCs/>
        </w:rPr>
        <w:t>)</w:t>
      </w:r>
      <w:bookmarkEnd w:id="10"/>
    </w:p>
    <w:p w14:paraId="2E56E61E" w14:textId="77777777" w:rsidR="00A14FD3" w:rsidRPr="00A14FD3" w:rsidRDefault="00A14FD3" w:rsidP="00A14FD3">
      <w:pPr>
        <w:ind w:left="720"/>
        <w:rPr>
          <w:rFonts w:ascii="Abadi" w:hAnsi="Abadi"/>
          <w:b/>
          <w:bCs/>
          <w:lang w:val="en-US"/>
        </w:rPr>
      </w:pPr>
    </w:p>
    <w:p w14:paraId="6DB30229" w14:textId="77777777" w:rsidR="009D19E0" w:rsidRPr="00A14FD3" w:rsidRDefault="009D19E0" w:rsidP="009D19E0">
      <w:pPr>
        <w:pStyle w:val="ListParagraph"/>
        <w:rPr>
          <w:lang w:val="en-US"/>
        </w:rPr>
      </w:pPr>
    </w:p>
    <w:p w14:paraId="54156437" w14:textId="0B829964" w:rsidR="00A14FD3" w:rsidRPr="009D19E0" w:rsidRDefault="009D19E0" w:rsidP="00A14FD3">
      <w:pPr>
        <w:ind w:left="360"/>
        <w:rPr>
          <w:rFonts w:ascii="Abadi" w:hAnsi="Abadi"/>
          <w:b/>
          <w:bCs/>
        </w:rPr>
      </w:pPr>
      <w:r w:rsidRPr="009D19E0">
        <w:rPr>
          <w:rFonts w:ascii="Abadi" w:hAnsi="Abadi"/>
          <w:b/>
          <w:bCs/>
        </w:rPr>
        <w:t xml:space="preserve">Nota: incluir </w:t>
      </w:r>
      <w:r>
        <w:rPr>
          <w:rFonts w:ascii="Abadi" w:hAnsi="Abadi"/>
          <w:b/>
          <w:bCs/>
        </w:rPr>
        <w:t xml:space="preserve">opción de </w:t>
      </w:r>
      <w:r w:rsidRPr="009D19E0">
        <w:rPr>
          <w:rFonts w:ascii="Abadi" w:hAnsi="Abadi"/>
          <w:b/>
          <w:bCs/>
        </w:rPr>
        <w:t xml:space="preserve">FLP </w:t>
      </w:r>
      <w:proofErr w:type="spellStart"/>
      <w:r w:rsidRPr="009D19E0">
        <w:rPr>
          <w:rFonts w:ascii="Abadi" w:hAnsi="Abadi"/>
          <w:b/>
          <w:bCs/>
        </w:rPr>
        <w:t>Configuration</w:t>
      </w:r>
      <w:proofErr w:type="spellEnd"/>
      <w:r w:rsidRPr="009D19E0">
        <w:rPr>
          <w:rFonts w:ascii="Abadi" w:hAnsi="Abadi"/>
          <w:b/>
          <w:bCs/>
        </w:rPr>
        <w:t xml:space="preserve"> en la APP</w:t>
      </w:r>
      <w:r>
        <w:rPr>
          <w:rFonts w:ascii="Abadi" w:hAnsi="Abadi"/>
          <w:b/>
          <w:bCs/>
        </w:rPr>
        <w:t xml:space="preserve"> si ya fueron </w:t>
      </w:r>
      <w:r w:rsidR="006525CE">
        <w:rPr>
          <w:rFonts w:ascii="Abadi" w:hAnsi="Abadi"/>
          <w:b/>
          <w:bCs/>
        </w:rPr>
        <w:t xml:space="preserve">definidos el objeto semántico y la acción en el </w:t>
      </w:r>
      <w:proofErr w:type="spellStart"/>
      <w:r w:rsidR="006525CE">
        <w:rPr>
          <w:rFonts w:ascii="Abadi" w:hAnsi="Abadi"/>
          <w:b/>
          <w:bCs/>
        </w:rPr>
        <w:t>Launchpad</w:t>
      </w:r>
      <w:proofErr w:type="spellEnd"/>
      <w:r w:rsidR="006525CE">
        <w:rPr>
          <w:rFonts w:ascii="Abadi" w:hAnsi="Abadi"/>
          <w:b/>
          <w:bCs/>
        </w:rPr>
        <w:t>.</w:t>
      </w:r>
    </w:p>
    <w:p w14:paraId="66ED2A1F" w14:textId="35D7CAE4" w:rsidR="00C16455" w:rsidRDefault="00C16455">
      <w:pPr>
        <w:rPr>
          <w:rFonts w:ascii="Arial Black" w:hAnsi="Arial Black"/>
          <w:b/>
          <w:bCs/>
          <w:color w:val="365F91" w:themeColor="accent1" w:themeShade="BF"/>
          <w:u w:val="single"/>
        </w:rPr>
      </w:pPr>
      <w:r>
        <w:rPr>
          <w:b/>
          <w:bCs/>
          <w:u w:val="single"/>
        </w:rPr>
        <w:br w:type="page"/>
      </w:r>
    </w:p>
    <w:p w14:paraId="328F5895" w14:textId="77777777" w:rsidR="006B4078" w:rsidRDefault="006B4078" w:rsidP="003C5879">
      <w:pPr>
        <w:pStyle w:val="Heading1"/>
        <w:rPr>
          <w:b/>
          <w:bCs/>
          <w:u w:val="single"/>
          <w:lang w:val="es-AR"/>
        </w:rPr>
      </w:pPr>
    </w:p>
    <w:p w14:paraId="532E41E1" w14:textId="6C396489" w:rsidR="006108BC" w:rsidRDefault="006108BC" w:rsidP="006108BC">
      <w:pPr>
        <w:pStyle w:val="Heading1"/>
      </w:pPr>
      <w:bookmarkStart w:id="13" w:name="_Toc73785257"/>
      <w:proofErr w:type="spellStart"/>
      <w:r w:rsidRPr="006B4078">
        <w:t>Seccion</w:t>
      </w:r>
      <w:proofErr w:type="spellEnd"/>
      <w:r w:rsidRPr="006B4078">
        <w:t xml:space="preserve"> </w:t>
      </w:r>
      <w:proofErr w:type="gramStart"/>
      <w:r>
        <w:t>7</w:t>
      </w:r>
      <w:r w:rsidRPr="006B4078">
        <w:t xml:space="preserve"> :</w:t>
      </w:r>
      <w:proofErr w:type="gramEnd"/>
      <w:r w:rsidRPr="006B4078">
        <w:t xml:space="preserve"> </w:t>
      </w:r>
      <w:r>
        <w:t xml:space="preserve">Despliegue en </w:t>
      </w:r>
      <w:proofErr w:type="spellStart"/>
      <w:r>
        <w:t>Launchpad</w:t>
      </w:r>
      <w:proofErr w:type="spellEnd"/>
      <w:r>
        <w:t xml:space="preserve"> - Portal</w:t>
      </w:r>
      <w:bookmarkEnd w:id="13"/>
    </w:p>
    <w:p w14:paraId="2B220533" w14:textId="53C7D36B" w:rsidR="006108BC" w:rsidRDefault="006108BC" w:rsidP="006108BC">
      <w:pPr>
        <w:rPr>
          <w:rFonts w:ascii="Abadi" w:hAnsi="Abadi"/>
          <w:b/>
          <w:bCs/>
        </w:rPr>
      </w:pPr>
      <w:r>
        <w:rPr>
          <w:rFonts w:ascii="Abadi" w:hAnsi="Abadi"/>
          <w:b/>
        </w:rPr>
        <w:t xml:space="preserve">El despliegue de aplicaciones portal </w:t>
      </w:r>
      <w:r w:rsidR="006525CE">
        <w:rPr>
          <w:rFonts w:ascii="Abadi" w:hAnsi="Abadi"/>
          <w:b/>
        </w:rPr>
        <w:t xml:space="preserve">se </w:t>
      </w:r>
      <w:proofErr w:type="gramStart"/>
      <w:r w:rsidR="006525CE">
        <w:rPr>
          <w:rFonts w:ascii="Abadi" w:hAnsi="Abadi"/>
          <w:b/>
        </w:rPr>
        <w:t>realizara</w:t>
      </w:r>
      <w:proofErr w:type="gramEnd"/>
      <w:r w:rsidR="006525CE">
        <w:rPr>
          <w:rFonts w:ascii="Abadi" w:hAnsi="Abadi"/>
          <w:b/>
        </w:rPr>
        <w:t xml:space="preserve"> con la definición de Grupo, </w:t>
      </w:r>
      <w:proofErr w:type="spellStart"/>
      <w:r w:rsidR="005165B9">
        <w:rPr>
          <w:rFonts w:ascii="Abadi" w:hAnsi="Abadi"/>
          <w:b/>
        </w:rPr>
        <w:t>C</w:t>
      </w:r>
      <w:r w:rsidR="006525CE">
        <w:rPr>
          <w:rFonts w:ascii="Abadi" w:hAnsi="Abadi"/>
          <w:b/>
        </w:rPr>
        <w:t>atalago</w:t>
      </w:r>
      <w:proofErr w:type="spellEnd"/>
      <w:r w:rsidR="006525CE">
        <w:rPr>
          <w:rFonts w:ascii="Abadi" w:hAnsi="Abadi"/>
          <w:b/>
        </w:rPr>
        <w:t xml:space="preserve"> y Role</w:t>
      </w:r>
      <w:r w:rsidR="005165B9">
        <w:rPr>
          <w:rFonts w:ascii="Abadi" w:hAnsi="Abadi"/>
          <w:b/>
        </w:rPr>
        <w:t xml:space="preserve"> que se vincularán a la aplicación creada en “HTML5 </w:t>
      </w:r>
      <w:proofErr w:type="spellStart"/>
      <w:r w:rsidR="005165B9">
        <w:rPr>
          <w:rFonts w:ascii="Abadi" w:hAnsi="Abadi"/>
          <w:b/>
        </w:rPr>
        <w:t>Applications</w:t>
      </w:r>
      <w:proofErr w:type="spellEnd"/>
      <w:r w:rsidR="005165B9">
        <w:rPr>
          <w:rFonts w:ascii="Abadi" w:hAnsi="Abadi"/>
          <w:b/>
        </w:rPr>
        <w:t xml:space="preserve">” después del </w:t>
      </w:r>
      <w:proofErr w:type="spellStart"/>
      <w:r w:rsidR="005165B9">
        <w:rPr>
          <w:rFonts w:ascii="Abadi" w:hAnsi="Abadi"/>
          <w:b/>
        </w:rPr>
        <w:t>deploy</w:t>
      </w:r>
      <w:proofErr w:type="spellEnd"/>
      <w:r w:rsidR="005165B9">
        <w:rPr>
          <w:rFonts w:ascii="Abadi" w:hAnsi="Abadi"/>
          <w:b/>
        </w:rPr>
        <w:t xml:space="preserve"> de la misma </w:t>
      </w:r>
      <w:proofErr w:type="spellStart"/>
      <w:r w:rsidR="005165B9">
        <w:rPr>
          <w:rFonts w:ascii="Abadi" w:hAnsi="Abadi"/>
          <w:b/>
        </w:rPr>
        <w:t>Ej</w:t>
      </w:r>
      <w:proofErr w:type="spellEnd"/>
      <w:r w:rsidR="005165B9">
        <w:rPr>
          <w:rFonts w:ascii="Abadi" w:hAnsi="Abadi"/>
          <w:b/>
        </w:rPr>
        <w:t xml:space="preserve"> </w:t>
      </w:r>
      <w:r w:rsidR="005165B9" w:rsidRPr="005165B9">
        <w:rPr>
          <w:rFonts w:ascii="Abadi" w:hAnsi="Abadi"/>
          <w:b/>
        </w:rPr>
        <w:t>z</w:t>
      </w:r>
      <w:r w:rsidR="005165B9">
        <w:rPr>
          <w:rFonts w:ascii="Abadi" w:hAnsi="Abadi"/>
          <w:b/>
          <w:bCs/>
        </w:rPr>
        <w:t>oac</w:t>
      </w:r>
      <w:r w:rsidR="005165B9" w:rsidRPr="005165B9">
        <w:rPr>
          <w:rFonts w:ascii="Abadi" w:hAnsi="Abadi"/>
          <w:b/>
          <w:bCs/>
        </w:rPr>
        <w:t>030elemls4</w:t>
      </w:r>
      <w:r w:rsidR="00A14FD3">
        <w:rPr>
          <w:rFonts w:ascii="Abadi" w:hAnsi="Abadi"/>
          <w:b/>
          <w:bCs/>
        </w:rPr>
        <w:t>.</w:t>
      </w:r>
    </w:p>
    <w:p w14:paraId="34067F25" w14:textId="78488F05" w:rsidR="00A14FD3" w:rsidRDefault="00A14FD3" w:rsidP="006108BC">
      <w:pPr>
        <w:rPr>
          <w:rFonts w:ascii="Abadi" w:hAnsi="Abadi"/>
          <w:b/>
          <w:bCs/>
        </w:rPr>
      </w:pPr>
    </w:p>
    <w:p w14:paraId="12A3B831" w14:textId="2818D4C9" w:rsidR="00A14FD3" w:rsidRDefault="00A14FD3" w:rsidP="006108BC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 xml:space="preserve">El acceso a Portal es a través </w:t>
      </w:r>
      <w:proofErr w:type="gramStart"/>
      <w:r>
        <w:rPr>
          <w:rFonts w:ascii="Abadi" w:hAnsi="Abadi"/>
          <w:b/>
          <w:bCs/>
        </w:rPr>
        <w:t>de :</w:t>
      </w:r>
      <w:proofErr w:type="gramEnd"/>
      <w:r>
        <w:rPr>
          <w:rFonts w:ascii="Abadi" w:hAnsi="Abadi"/>
          <w:b/>
          <w:bCs/>
        </w:rPr>
        <w:t xml:space="preserve"> </w:t>
      </w:r>
      <w:hyperlink r:id="rId19" w:history="1">
        <w:r w:rsidRPr="00980693">
          <w:rPr>
            <w:rStyle w:val="Hyperlink"/>
            <w:rFonts w:ascii="Abadi" w:hAnsi="Abadi"/>
            <w:b/>
            <w:bCs/>
          </w:rPr>
          <w:t>https://ycpslclflab001.dt.cpp.cfapps.us10.hana.ondemand.com/sites#Site-Directory</w:t>
        </w:r>
      </w:hyperlink>
    </w:p>
    <w:p w14:paraId="06AD18A9" w14:textId="4269B68B" w:rsidR="00A14FD3" w:rsidRDefault="00A14FD3" w:rsidP="006108BC">
      <w:pPr>
        <w:rPr>
          <w:rFonts w:ascii="Abadi" w:hAnsi="Abadi"/>
          <w:b/>
          <w:bCs/>
        </w:rPr>
      </w:pPr>
    </w:p>
    <w:p w14:paraId="6C8CC271" w14:textId="44D99575" w:rsidR="00C16455" w:rsidRDefault="00C16455" w:rsidP="006108BC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 xml:space="preserve">Pasos de creación de </w:t>
      </w:r>
      <w:proofErr w:type="spellStart"/>
      <w:r>
        <w:rPr>
          <w:rFonts w:ascii="Abadi" w:hAnsi="Abadi"/>
          <w:b/>
          <w:bCs/>
        </w:rPr>
        <w:t>Launchpad</w:t>
      </w:r>
      <w:proofErr w:type="spellEnd"/>
      <w:r>
        <w:rPr>
          <w:rFonts w:ascii="Abadi" w:hAnsi="Abadi"/>
          <w:b/>
          <w:bCs/>
        </w:rPr>
        <w:t xml:space="preserve"> en YPF.</w:t>
      </w:r>
    </w:p>
    <w:p w14:paraId="6A478A3C" w14:textId="77777777" w:rsidR="00C16455" w:rsidRDefault="00C16455" w:rsidP="006108BC">
      <w:pPr>
        <w:rPr>
          <w:rFonts w:ascii="Abadi" w:hAnsi="Abadi"/>
          <w:b/>
          <w:bCs/>
        </w:rPr>
      </w:pPr>
    </w:p>
    <w:p w14:paraId="3859F45A" w14:textId="23F0245E" w:rsidR="00A14FD3" w:rsidRDefault="00A14FD3" w:rsidP="00C16455">
      <w:pPr>
        <w:pStyle w:val="ListParagraph"/>
        <w:numPr>
          <w:ilvl w:val="0"/>
          <w:numId w:val="35"/>
        </w:numPr>
        <w:rPr>
          <w:rFonts w:ascii="Abadi" w:hAnsi="Abadi"/>
          <w:b/>
          <w:bCs/>
        </w:rPr>
      </w:pPr>
      <w:r w:rsidRPr="00C16455">
        <w:rPr>
          <w:rFonts w:ascii="Abadi" w:hAnsi="Abadi"/>
          <w:b/>
          <w:bCs/>
        </w:rPr>
        <w:t xml:space="preserve">Se </w:t>
      </w:r>
      <w:proofErr w:type="gramStart"/>
      <w:r w:rsidRPr="00C16455">
        <w:rPr>
          <w:rFonts w:ascii="Abadi" w:hAnsi="Abadi"/>
          <w:b/>
          <w:bCs/>
        </w:rPr>
        <w:t>creara</w:t>
      </w:r>
      <w:proofErr w:type="gramEnd"/>
      <w:r w:rsidRPr="00C16455">
        <w:rPr>
          <w:rFonts w:ascii="Abadi" w:hAnsi="Abadi"/>
          <w:b/>
          <w:bCs/>
        </w:rPr>
        <w:t xml:space="preserve"> el </w:t>
      </w:r>
      <w:proofErr w:type="spellStart"/>
      <w:r w:rsidRPr="00C16455">
        <w:rPr>
          <w:rFonts w:ascii="Abadi" w:hAnsi="Abadi"/>
          <w:b/>
          <w:bCs/>
        </w:rPr>
        <w:t>Launchpad</w:t>
      </w:r>
      <w:proofErr w:type="spellEnd"/>
      <w:r w:rsidRPr="00C16455">
        <w:rPr>
          <w:rFonts w:ascii="Abadi" w:hAnsi="Abadi"/>
          <w:b/>
          <w:bCs/>
        </w:rPr>
        <w:t xml:space="preserve"> según nombre de </w:t>
      </w:r>
      <w:proofErr w:type="spellStart"/>
      <w:r w:rsidRPr="00C16455">
        <w:rPr>
          <w:rFonts w:ascii="Abadi" w:hAnsi="Abadi"/>
          <w:b/>
          <w:bCs/>
        </w:rPr>
        <w:t>projecto</w:t>
      </w:r>
      <w:proofErr w:type="spellEnd"/>
      <w:r w:rsidRPr="00C16455">
        <w:rPr>
          <w:rFonts w:ascii="Abadi" w:hAnsi="Abadi"/>
          <w:b/>
          <w:bCs/>
        </w:rPr>
        <w:t xml:space="preserve"> + </w:t>
      </w:r>
      <w:proofErr w:type="spellStart"/>
      <w:r w:rsidR="00C16455" w:rsidRPr="00C16455">
        <w:rPr>
          <w:rFonts w:ascii="Abadi" w:hAnsi="Abadi"/>
          <w:b/>
          <w:bCs/>
        </w:rPr>
        <w:t>apps_flp_ypf</w:t>
      </w:r>
      <w:proofErr w:type="spellEnd"/>
      <w:r w:rsidR="00C16455" w:rsidRPr="00C16455">
        <w:rPr>
          <w:rFonts w:ascii="Abadi" w:hAnsi="Abadi"/>
          <w:b/>
          <w:bCs/>
        </w:rPr>
        <w:t xml:space="preserve">.  </w:t>
      </w:r>
      <w:proofErr w:type="spellStart"/>
      <w:r w:rsidRPr="00C16455">
        <w:rPr>
          <w:rFonts w:ascii="Abadi" w:hAnsi="Abadi"/>
          <w:b/>
          <w:bCs/>
        </w:rPr>
        <w:t>Ej</w:t>
      </w:r>
      <w:proofErr w:type="spellEnd"/>
      <w:r w:rsidRPr="00C16455">
        <w:rPr>
          <w:rFonts w:ascii="Abadi" w:hAnsi="Abadi"/>
          <w:b/>
          <w:bCs/>
        </w:rPr>
        <w:t xml:space="preserve"> </w:t>
      </w:r>
      <w:proofErr w:type="spellStart"/>
      <w:r w:rsidRPr="00C16455">
        <w:rPr>
          <w:rFonts w:ascii="Abadi" w:hAnsi="Abadi"/>
          <w:b/>
          <w:bCs/>
        </w:rPr>
        <w:t>cenit</w:t>
      </w:r>
      <w:r w:rsidR="00C16455" w:rsidRPr="00C16455">
        <w:rPr>
          <w:rFonts w:ascii="Abadi" w:hAnsi="Abadi"/>
          <w:b/>
          <w:bCs/>
        </w:rPr>
        <w:t>_</w:t>
      </w:r>
      <w:proofErr w:type="gramStart"/>
      <w:r w:rsidR="00C16455" w:rsidRPr="00C16455">
        <w:rPr>
          <w:rFonts w:ascii="Abadi" w:hAnsi="Abadi"/>
          <w:b/>
          <w:bCs/>
        </w:rPr>
        <w:t>apps</w:t>
      </w:r>
      <w:proofErr w:type="gramEnd"/>
      <w:r w:rsidR="00C16455" w:rsidRPr="00C16455">
        <w:rPr>
          <w:rFonts w:ascii="Abadi" w:hAnsi="Abadi"/>
          <w:b/>
          <w:bCs/>
        </w:rPr>
        <w:t>_flp_ypf</w:t>
      </w:r>
      <w:proofErr w:type="spellEnd"/>
    </w:p>
    <w:p w14:paraId="4EAFE6FD" w14:textId="526AD116" w:rsidR="00C16455" w:rsidRPr="00C16455" w:rsidRDefault="00C16455" w:rsidP="00C16455">
      <w:pPr>
        <w:pStyle w:val="ListParagraph"/>
        <w:numPr>
          <w:ilvl w:val="0"/>
          <w:numId w:val="35"/>
        </w:num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 xml:space="preserve">Se </w:t>
      </w:r>
      <w:proofErr w:type="gramStart"/>
      <w:r>
        <w:rPr>
          <w:rFonts w:ascii="Abadi" w:hAnsi="Abadi"/>
          <w:b/>
          <w:bCs/>
        </w:rPr>
        <w:t>crearan</w:t>
      </w:r>
      <w:proofErr w:type="gramEnd"/>
      <w:r>
        <w:rPr>
          <w:rFonts w:ascii="Abadi" w:hAnsi="Abadi"/>
          <w:b/>
          <w:bCs/>
        </w:rPr>
        <w:t xml:space="preserve"> </w:t>
      </w:r>
      <w:r>
        <w:rPr>
          <w:rFonts w:ascii="Abadi" w:hAnsi="Abadi"/>
          <w:b/>
        </w:rPr>
        <w:t xml:space="preserve">Grupo, </w:t>
      </w:r>
      <w:proofErr w:type="spellStart"/>
      <w:r>
        <w:rPr>
          <w:rFonts w:ascii="Abadi" w:hAnsi="Abadi"/>
          <w:b/>
        </w:rPr>
        <w:t>Catalago</w:t>
      </w:r>
      <w:proofErr w:type="spellEnd"/>
      <w:r>
        <w:rPr>
          <w:rFonts w:ascii="Abadi" w:hAnsi="Abadi"/>
          <w:b/>
        </w:rPr>
        <w:t xml:space="preserve"> y Role</w:t>
      </w:r>
      <w:r>
        <w:rPr>
          <w:rFonts w:ascii="Abadi" w:hAnsi="Abadi"/>
          <w:b/>
        </w:rPr>
        <w:t xml:space="preserve"> según estos </w:t>
      </w:r>
      <w:proofErr w:type="spellStart"/>
      <w:r>
        <w:rPr>
          <w:rFonts w:ascii="Abadi" w:hAnsi="Abadi"/>
          <w:b/>
        </w:rPr>
        <w:t>standars</w:t>
      </w:r>
      <w:proofErr w:type="spellEnd"/>
      <w:r>
        <w:rPr>
          <w:rFonts w:ascii="Abadi" w:hAnsi="Abadi"/>
          <w:b/>
        </w:rPr>
        <w:t>:</w:t>
      </w:r>
    </w:p>
    <w:p w14:paraId="66E4299B" w14:textId="77777777" w:rsidR="00C16455" w:rsidRPr="00C16455" w:rsidRDefault="00C16455" w:rsidP="00C16455">
      <w:pPr>
        <w:pStyle w:val="ListParagraph"/>
        <w:rPr>
          <w:rFonts w:ascii="Abadi" w:hAnsi="Abadi"/>
          <w:b/>
          <w:bCs/>
        </w:rPr>
      </w:pPr>
    </w:p>
    <w:p w14:paraId="2951606B" w14:textId="715B09F6" w:rsidR="00C16455" w:rsidRPr="00FE5172" w:rsidRDefault="00C16455" w:rsidP="00C16455">
      <w:pPr>
        <w:rPr>
          <w:rFonts w:ascii="Abadi" w:hAnsi="Abadi"/>
          <w:b/>
          <w:lang w:val="es-CO"/>
        </w:rPr>
      </w:pPr>
      <w:r w:rsidRPr="00FE5172">
        <w:rPr>
          <w:rFonts w:ascii="Abadi" w:hAnsi="Abadi"/>
          <w:b/>
          <w:lang w:val="es-CO"/>
        </w:rPr>
        <w:t>Ejemplo:</w:t>
      </w:r>
      <w:r w:rsidRPr="00FE5172">
        <w:rPr>
          <w:rFonts w:ascii="Abadi" w:hAnsi="Abadi"/>
          <w:b/>
          <w:lang w:val="es-CO"/>
        </w:rPr>
        <w:tab/>
      </w:r>
      <w:r w:rsidRPr="00FE5172">
        <w:rPr>
          <w:rFonts w:ascii="Abadi" w:hAnsi="Abadi"/>
          <w:b/>
          <w:lang w:val="es-CO"/>
        </w:rPr>
        <w:tab/>
      </w:r>
      <w:r w:rsidRPr="00FE5172">
        <w:rPr>
          <w:rFonts w:ascii="Abadi" w:hAnsi="Abadi"/>
          <w:b/>
          <w:lang w:val="es-CO"/>
        </w:rPr>
        <w:tab/>
      </w:r>
      <w:r w:rsidRPr="00FE5172">
        <w:rPr>
          <w:rFonts w:ascii="Abadi" w:hAnsi="Abadi"/>
          <w:b/>
          <w:lang w:val="es-CO"/>
        </w:rPr>
        <w:tab/>
      </w:r>
      <w:proofErr w:type="gramStart"/>
      <w:r w:rsidRPr="19C83AA0">
        <w:rPr>
          <w:rFonts w:ascii="Abadi" w:hAnsi="Abadi"/>
          <w:b/>
          <w:bCs/>
          <w:lang w:val="es-CO"/>
        </w:rPr>
        <w:t>ypf.z</w:t>
      </w:r>
      <w:proofErr w:type="gramEnd"/>
      <w:r w:rsidRPr="19C83AA0">
        <w:rPr>
          <w:rFonts w:ascii="Abadi" w:hAnsi="Abadi"/>
          <w:b/>
          <w:bCs/>
          <w:lang w:val="es-CO"/>
        </w:rPr>
        <w:t>_OAC_030_elem</w:t>
      </w:r>
      <w:r>
        <w:rPr>
          <w:rFonts w:ascii="Abadi" w:hAnsi="Abadi"/>
          <w:b/>
          <w:bCs/>
          <w:lang w:val="es-CO"/>
        </w:rPr>
        <w:t>_ls4</w:t>
      </w:r>
    </w:p>
    <w:p w14:paraId="31ECB539" w14:textId="77777777" w:rsidR="00C16455" w:rsidRDefault="00C16455" w:rsidP="00C16455">
      <w:pPr>
        <w:rPr>
          <w:rFonts w:ascii="Abadi" w:hAnsi="Abadi"/>
          <w:b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1"/>
        <w:gridCol w:w="6885"/>
      </w:tblGrid>
      <w:tr w:rsidR="00C16455" w:rsidRPr="00FE5172" w14:paraId="7A44D4A7" w14:textId="77777777" w:rsidTr="008574FA">
        <w:tc>
          <w:tcPr>
            <w:tcW w:w="3651" w:type="dxa"/>
          </w:tcPr>
          <w:p w14:paraId="60F12911" w14:textId="77777777" w:rsidR="00C16455" w:rsidRPr="00010345" w:rsidRDefault="00C16455" w:rsidP="008574FA">
            <w:pPr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Requerimiento</w:t>
            </w: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</w:p>
        </w:tc>
        <w:tc>
          <w:tcPr>
            <w:tcW w:w="6885" w:type="dxa"/>
          </w:tcPr>
          <w:p w14:paraId="1EC15775" w14:textId="77777777" w:rsidR="00C16455" w:rsidRPr="00010345" w:rsidRDefault="00C16455" w:rsidP="008574FA">
            <w:pPr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10345">
              <w:rPr>
                <w:rFonts w:ascii="Abadi" w:hAnsi="Abadi"/>
                <w:lang w:val="es-C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Detalle</w:t>
            </w:r>
          </w:p>
        </w:tc>
      </w:tr>
      <w:tr w:rsidR="00C16455" w:rsidRPr="00FE5172" w14:paraId="101FB017" w14:textId="77777777" w:rsidTr="008574FA">
        <w:tc>
          <w:tcPr>
            <w:tcW w:w="3651" w:type="dxa"/>
          </w:tcPr>
          <w:p w14:paraId="3D9F10DD" w14:textId="03375297" w:rsidR="00C16455" w:rsidRPr="00FE5172" w:rsidRDefault="00C16455" w:rsidP="008574FA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 xml:space="preserve">Catalogo: </w:t>
            </w:r>
            <w:proofErr w:type="spellStart"/>
            <w:r>
              <w:rPr>
                <w:rFonts w:ascii="Abadi" w:hAnsi="Abadi"/>
                <w:b/>
                <w:lang w:val="es-CO"/>
              </w:rPr>
              <w:t>ct</w:t>
            </w:r>
            <w:proofErr w:type="spellEnd"/>
            <w:r>
              <w:rPr>
                <w:rFonts w:ascii="Abadi" w:hAnsi="Abadi"/>
                <w:b/>
                <w:lang w:val="es-CO"/>
              </w:rPr>
              <w:t xml:space="preserve"> + </w:t>
            </w:r>
            <w:proofErr w:type="spellStart"/>
            <w:r>
              <w:rPr>
                <w:rFonts w:ascii="Abadi" w:hAnsi="Abadi"/>
                <w:b/>
                <w:lang w:val="es-CO"/>
              </w:rPr>
              <w:t>sap</w:t>
            </w:r>
            <w:proofErr w:type="spellEnd"/>
            <w:r>
              <w:rPr>
                <w:rFonts w:ascii="Abadi" w:hAnsi="Abadi"/>
                <w:b/>
                <w:lang w:val="es-CO"/>
              </w:rPr>
              <w:t xml:space="preserve"> </w:t>
            </w:r>
            <w:proofErr w:type="spellStart"/>
            <w:r>
              <w:rPr>
                <w:rFonts w:ascii="Abadi" w:hAnsi="Abadi"/>
                <w:b/>
                <w:lang w:val="es-CO"/>
              </w:rPr>
              <w:t>area</w:t>
            </w:r>
            <w:proofErr w:type="spellEnd"/>
          </w:p>
        </w:tc>
        <w:tc>
          <w:tcPr>
            <w:tcW w:w="6885" w:type="dxa"/>
          </w:tcPr>
          <w:p w14:paraId="1A56D46A" w14:textId="31FF124A" w:rsidR="00C16455" w:rsidRPr="00FE5172" w:rsidRDefault="00C16455" w:rsidP="008574FA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ct_oac_030</w:t>
            </w:r>
          </w:p>
        </w:tc>
      </w:tr>
      <w:tr w:rsidR="00C16455" w:rsidRPr="00FE5172" w14:paraId="5EBC8956" w14:textId="77777777" w:rsidTr="008574FA">
        <w:tc>
          <w:tcPr>
            <w:tcW w:w="3651" w:type="dxa"/>
          </w:tcPr>
          <w:p w14:paraId="2AB32412" w14:textId="7DE98275" w:rsidR="00C16455" w:rsidRPr="00FE5172" w:rsidRDefault="00C16455" w:rsidP="008574FA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Grupo</w:t>
            </w:r>
          </w:p>
        </w:tc>
        <w:tc>
          <w:tcPr>
            <w:tcW w:w="6885" w:type="dxa"/>
          </w:tcPr>
          <w:p w14:paraId="357B857B" w14:textId="0B5CA5B1" w:rsidR="00C16455" w:rsidRPr="00FE5172" w:rsidRDefault="00C16455" w:rsidP="008574FA">
            <w:pPr>
              <w:rPr>
                <w:rFonts w:ascii="Abadi" w:hAnsi="Abadi"/>
                <w:b/>
                <w:lang w:val="es-CO"/>
              </w:rPr>
            </w:pPr>
            <w:r>
              <w:rPr>
                <w:rFonts w:ascii="Abadi" w:hAnsi="Abadi"/>
                <w:b/>
                <w:lang w:val="es-CO"/>
              </w:rPr>
              <w:t>gr_oac_030</w:t>
            </w:r>
          </w:p>
        </w:tc>
      </w:tr>
      <w:tr w:rsidR="00C16455" w:rsidRPr="00FE5172" w14:paraId="10DB3F6D" w14:textId="77777777" w:rsidTr="008574FA">
        <w:tc>
          <w:tcPr>
            <w:tcW w:w="3651" w:type="dxa"/>
          </w:tcPr>
          <w:p w14:paraId="01ED974A" w14:textId="35FC1927" w:rsidR="00C16455" w:rsidRPr="00FE5172" w:rsidRDefault="00C16455" w:rsidP="008574FA">
            <w:pPr>
              <w:rPr>
                <w:rFonts w:ascii="Abadi" w:hAnsi="Abadi"/>
                <w:b/>
                <w:lang w:val="en-US"/>
              </w:rPr>
            </w:pPr>
            <w:r>
              <w:rPr>
                <w:rFonts w:ascii="Abadi" w:hAnsi="Abadi"/>
                <w:b/>
                <w:lang w:val="en-US"/>
              </w:rPr>
              <w:t>role</w:t>
            </w:r>
            <w:r w:rsidRPr="00FE5172">
              <w:rPr>
                <w:rFonts w:ascii="Abadi" w:hAnsi="Abadi"/>
                <w:b/>
                <w:lang w:val="en-US"/>
              </w:rPr>
              <w:tab/>
            </w:r>
            <w:r w:rsidRPr="00FE5172">
              <w:rPr>
                <w:rFonts w:ascii="Abadi" w:hAnsi="Abadi"/>
                <w:b/>
                <w:lang w:val="en-US"/>
              </w:rPr>
              <w:tab/>
            </w:r>
          </w:p>
        </w:tc>
        <w:tc>
          <w:tcPr>
            <w:tcW w:w="6885" w:type="dxa"/>
          </w:tcPr>
          <w:p w14:paraId="12D1ACB4" w14:textId="7EC2D61C" w:rsidR="00C16455" w:rsidRPr="00FE5172" w:rsidRDefault="00C16455" w:rsidP="008574FA">
            <w:pPr>
              <w:rPr>
                <w:rFonts w:ascii="Abadi" w:hAnsi="Abadi"/>
                <w:b/>
                <w:lang w:val="en-US"/>
              </w:rPr>
            </w:pPr>
            <w:r>
              <w:rPr>
                <w:rFonts w:ascii="Abadi" w:hAnsi="Abadi"/>
                <w:b/>
                <w:lang w:val="en-US"/>
              </w:rPr>
              <w:t>role_oac_030</w:t>
            </w:r>
          </w:p>
        </w:tc>
      </w:tr>
      <w:tr w:rsidR="00C16455" w:rsidRPr="00FE5172" w14:paraId="1887C168" w14:textId="77777777" w:rsidTr="008574FA">
        <w:tc>
          <w:tcPr>
            <w:tcW w:w="3651" w:type="dxa"/>
          </w:tcPr>
          <w:p w14:paraId="461CEE65" w14:textId="77777777" w:rsidR="00C16455" w:rsidRPr="00FE5172" w:rsidRDefault="00C16455" w:rsidP="008574FA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Separador:</w:t>
            </w:r>
          </w:p>
        </w:tc>
        <w:tc>
          <w:tcPr>
            <w:tcW w:w="6885" w:type="dxa"/>
          </w:tcPr>
          <w:p w14:paraId="5EF28290" w14:textId="77777777" w:rsidR="00C16455" w:rsidRPr="00FE5172" w:rsidRDefault="00C16455" w:rsidP="008574FA">
            <w:pPr>
              <w:rPr>
                <w:rFonts w:ascii="Abadi" w:hAnsi="Abadi"/>
                <w:b/>
              </w:rPr>
            </w:pPr>
            <w:r w:rsidRPr="00FE5172">
              <w:rPr>
                <w:rFonts w:ascii="Abadi" w:hAnsi="Abadi"/>
                <w:b/>
              </w:rPr>
              <w:t>“_”</w:t>
            </w:r>
          </w:p>
        </w:tc>
      </w:tr>
    </w:tbl>
    <w:p w14:paraId="03D5F6CD" w14:textId="77777777" w:rsidR="00C16455" w:rsidRPr="00C16455" w:rsidRDefault="00C16455" w:rsidP="006108BC">
      <w:pPr>
        <w:rPr>
          <w:rFonts w:ascii="Abadi" w:hAnsi="Abadi"/>
          <w:b/>
          <w:bCs/>
          <w:lang w:val="en-US"/>
        </w:rPr>
      </w:pPr>
    </w:p>
    <w:p w14:paraId="216A02C1" w14:textId="4E5D6D10" w:rsidR="00A14FD3" w:rsidRPr="00C16455" w:rsidRDefault="00C16455" w:rsidP="006108BC">
      <w:pPr>
        <w:rPr>
          <w:rFonts w:ascii="Abadi" w:hAnsi="Abadi"/>
          <w:b/>
        </w:rPr>
      </w:pPr>
      <w:r w:rsidRPr="00C16455">
        <w:rPr>
          <w:rFonts w:ascii="Abadi" w:hAnsi="Abadi"/>
          <w:b/>
        </w:rPr>
        <w:t xml:space="preserve">Nota: Las </w:t>
      </w:r>
      <w:proofErr w:type="spellStart"/>
      <w:r w:rsidRPr="00C16455">
        <w:rPr>
          <w:rFonts w:ascii="Abadi" w:hAnsi="Abadi"/>
          <w:b/>
        </w:rPr>
        <w:t>Urls</w:t>
      </w:r>
      <w:proofErr w:type="spellEnd"/>
      <w:r w:rsidRPr="00C16455">
        <w:rPr>
          <w:rFonts w:ascii="Abadi" w:hAnsi="Abadi"/>
          <w:b/>
        </w:rPr>
        <w:t xml:space="preserve"> que crean con el gestor de Sitios – Portal serán suministradas a </w:t>
      </w:r>
      <w:proofErr w:type="spellStart"/>
      <w:r w:rsidRPr="00C16455">
        <w:rPr>
          <w:rFonts w:ascii="Abadi" w:hAnsi="Abadi"/>
          <w:b/>
        </w:rPr>
        <w:t>network</w:t>
      </w:r>
      <w:proofErr w:type="spellEnd"/>
      <w:r w:rsidRPr="00C16455">
        <w:rPr>
          <w:rFonts w:ascii="Abadi" w:hAnsi="Abadi"/>
          <w:b/>
        </w:rPr>
        <w:t xml:space="preserve"> y comunicaciones para su correcta </w:t>
      </w:r>
      <w:proofErr w:type="spellStart"/>
      <w:r w:rsidRPr="00C16455">
        <w:rPr>
          <w:rFonts w:ascii="Abadi" w:hAnsi="Abadi"/>
          <w:b/>
        </w:rPr>
        <w:t>publicacion</w:t>
      </w:r>
      <w:proofErr w:type="spellEnd"/>
      <w:r w:rsidRPr="00C16455">
        <w:rPr>
          <w:rFonts w:ascii="Abadi" w:hAnsi="Abadi"/>
          <w:b/>
        </w:rPr>
        <w:t>.</w:t>
      </w:r>
    </w:p>
    <w:p w14:paraId="712DE4A3" w14:textId="77777777" w:rsidR="00C16455" w:rsidRPr="00C16455" w:rsidRDefault="00C16455" w:rsidP="006108BC"/>
    <w:sectPr w:rsidR="00C16455" w:rsidRPr="00C16455" w:rsidSect="00C4434D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2094" w:right="680" w:bottom="1418" w:left="68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73D88" w14:textId="77777777" w:rsidR="00CE786A" w:rsidRDefault="00CE786A">
      <w:r>
        <w:separator/>
      </w:r>
    </w:p>
  </w:endnote>
  <w:endnote w:type="continuationSeparator" w:id="0">
    <w:p w14:paraId="5DB9747D" w14:textId="77777777" w:rsidR="00CE786A" w:rsidRDefault="00CE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-SANS2002-Extra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2BE06" w14:textId="00F124A1" w:rsidR="0080157F" w:rsidRPr="008A0485" w:rsidRDefault="0080157F" w:rsidP="00C4434D">
    <w:pPr>
      <w:pStyle w:val="Header"/>
      <w:spacing w:before="120"/>
      <w:jc w:val="center"/>
      <w:rPr>
        <w:rFonts w:cstheme="minorHAnsi"/>
      </w:rPr>
    </w:pPr>
    <w:r>
      <w:rPr>
        <w:rFonts w:cstheme="minorHAnsi"/>
        <w:noProof/>
        <w:color w:val="152E6A"/>
        <w:szCs w:val="22"/>
        <w:lang w:eastAsia="es-A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4EE1F32" wp14:editId="76090EA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9" name="MSIPCM48114b869b3ce932c3212715" descr="{&quot;HashCode&quot;:-136799902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00184A" w14:textId="033606B9" w:rsidR="0080157F" w:rsidRPr="002D4D32" w:rsidRDefault="0080157F" w:rsidP="002D4D32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D4D3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Clasificación YPF: No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E1F32" id="_x0000_t202" coordsize="21600,21600" o:spt="202" path="m,l,21600r21600,l21600,xe">
              <v:stroke joinstyle="miter"/>
              <v:path gradientshapeok="t" o:connecttype="rect"/>
            </v:shapetype>
            <v:shape id="MSIPCM48114b869b3ce932c3212715" o:spid="_x0000_s1027" type="#_x0000_t202" alt="{&quot;HashCode&quot;:-136799902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" o:allowincell="f" filled="f" stroked="f" strokeweight=".5pt">
              <v:textbox inset=",0,20pt,0">
                <w:txbxContent>
                  <w:p w14:paraId="4600184A" w14:textId="033606B9" w:rsidR="0080157F" w:rsidRPr="002D4D32" w:rsidRDefault="0080157F" w:rsidP="002D4D32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D4D32">
                      <w:rPr>
                        <w:rFonts w:ascii="Calibri" w:hAnsi="Calibri" w:cs="Calibri"/>
                        <w:color w:val="000000"/>
                        <w:sz w:val="20"/>
                      </w:rPr>
                      <w:t>Clasificación YPF: No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37B0C">
      <w:rPr>
        <w:rFonts w:cstheme="minorHAnsi"/>
        <w:color w:val="152E6A"/>
        <w:szCs w:val="22"/>
      </w:rPr>
      <w:t xml:space="preserve">Página </w:t>
    </w:r>
    <w:r w:rsidRPr="00137B0C">
      <w:rPr>
        <w:rFonts w:cstheme="minorHAnsi"/>
        <w:color w:val="152E6A"/>
        <w:szCs w:val="22"/>
      </w:rPr>
      <w:fldChar w:fldCharType="begin"/>
    </w:r>
    <w:r w:rsidRPr="00137B0C">
      <w:rPr>
        <w:rFonts w:cstheme="minorHAnsi"/>
        <w:color w:val="152E6A"/>
        <w:szCs w:val="22"/>
      </w:rPr>
      <w:instrText xml:space="preserve"> PAGE </w:instrText>
    </w:r>
    <w:r w:rsidRPr="00137B0C">
      <w:rPr>
        <w:rFonts w:cstheme="minorHAnsi"/>
        <w:color w:val="152E6A"/>
        <w:szCs w:val="22"/>
      </w:rPr>
      <w:fldChar w:fldCharType="separate"/>
    </w:r>
    <w:r w:rsidR="0064319A">
      <w:rPr>
        <w:rFonts w:cstheme="minorHAnsi"/>
        <w:noProof/>
        <w:color w:val="152E6A"/>
        <w:szCs w:val="22"/>
      </w:rPr>
      <w:t>6</w:t>
    </w:r>
    <w:r w:rsidRPr="00137B0C">
      <w:rPr>
        <w:rFonts w:cstheme="minorHAnsi"/>
        <w:color w:val="152E6A"/>
        <w:szCs w:val="22"/>
      </w:rPr>
      <w:fldChar w:fldCharType="end"/>
    </w:r>
    <w:r w:rsidRPr="00137B0C">
      <w:rPr>
        <w:rFonts w:cstheme="minorHAnsi"/>
        <w:color w:val="152E6A"/>
        <w:szCs w:val="22"/>
      </w:rPr>
      <w:t xml:space="preserve"> de</w:t>
    </w:r>
    <w:r w:rsidRPr="008A0485">
      <w:rPr>
        <w:rFonts w:cstheme="minorHAnsi"/>
        <w:color w:val="152E6A"/>
        <w:szCs w:val="22"/>
      </w:rPr>
      <w:t xml:space="preserve"> </w:t>
    </w:r>
    <w:r w:rsidRPr="008A0485">
      <w:rPr>
        <w:rFonts w:cstheme="minorHAnsi"/>
        <w:color w:val="152E6A"/>
        <w:szCs w:val="22"/>
      </w:rPr>
      <w:fldChar w:fldCharType="begin"/>
    </w:r>
    <w:r w:rsidRPr="008A0485">
      <w:rPr>
        <w:rFonts w:cstheme="minorHAnsi"/>
        <w:color w:val="152E6A"/>
        <w:szCs w:val="22"/>
      </w:rPr>
      <w:instrText xml:space="preserve"> NUMPAGES </w:instrText>
    </w:r>
    <w:r w:rsidRPr="008A0485">
      <w:rPr>
        <w:rFonts w:cstheme="minorHAnsi"/>
        <w:color w:val="152E6A"/>
        <w:szCs w:val="22"/>
      </w:rPr>
      <w:fldChar w:fldCharType="separate"/>
    </w:r>
    <w:r w:rsidR="0064319A">
      <w:rPr>
        <w:rFonts w:cstheme="minorHAnsi"/>
        <w:noProof/>
        <w:color w:val="152E6A"/>
        <w:szCs w:val="22"/>
      </w:rPr>
      <w:t>6</w:t>
    </w:r>
    <w:r w:rsidRPr="008A0485">
      <w:rPr>
        <w:rFonts w:cstheme="minorHAnsi"/>
        <w:color w:val="152E6A"/>
        <w:szCs w:val="22"/>
      </w:rPr>
      <w:fldChar w:fldCharType="end"/>
    </w:r>
  </w:p>
  <w:p w14:paraId="5C50B708" w14:textId="77777777" w:rsidR="0080157F" w:rsidRPr="00C4434D" w:rsidRDefault="0080157F" w:rsidP="00C44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4FD9" w14:textId="77777777" w:rsidR="0080157F" w:rsidRDefault="19C83AA0" w:rsidP="003710F6">
    <w:pPr>
      <w:pStyle w:val="Footer"/>
    </w:pPr>
    <w:r>
      <w:rPr>
        <w:noProof/>
      </w:rPr>
      <w:drawing>
        <wp:inline distT="0" distB="0" distL="0" distR="0" wp14:anchorId="69EBF46F" wp14:editId="37F8F989">
          <wp:extent cx="1020400" cy="1035188"/>
          <wp:effectExtent l="0" t="0" r="8890" b="0"/>
          <wp:docPr id="14" name="Picture 14" descr="FINAL QMS Seal logo (transparent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400" cy="1035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ECDE46" w14:textId="77777777" w:rsidR="0080157F" w:rsidRDefault="0080157F">
    <w:pPr>
      <w:pStyle w:val="Footer"/>
    </w:pPr>
  </w:p>
  <w:p w14:paraId="0E17DDE1" w14:textId="77777777" w:rsidR="0080157F" w:rsidRDefault="00801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38478" w14:textId="77777777" w:rsidR="00CE786A" w:rsidRDefault="00CE786A">
      <w:r>
        <w:separator/>
      </w:r>
    </w:p>
  </w:footnote>
  <w:footnote w:type="continuationSeparator" w:id="0">
    <w:p w14:paraId="4BF0E7ED" w14:textId="77777777" w:rsidR="00CE786A" w:rsidRDefault="00CE7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DF903" w14:textId="4FBB20FD" w:rsidR="0080157F" w:rsidRDefault="0080157F" w:rsidP="002E4473">
    <w:pPr>
      <w:pStyle w:val="Header"/>
      <w:tabs>
        <w:tab w:val="clear" w:pos="9072"/>
      </w:tabs>
      <w:jc w:val="center"/>
      <w:rPr>
        <w:rFonts w:cstheme="minorHAnsi"/>
        <w:b/>
        <w:noProof/>
        <w:lang w:val="es-VE" w:eastAsia="es-VE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756A2EA" wp14:editId="450579B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0" name="MSIPCM0ed942ac8d17948234d9e210" descr="{&quot;HashCode&quot;:-139213659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79C617" w14:textId="463F8B9B" w:rsidR="0080157F" w:rsidRPr="002D4D32" w:rsidRDefault="0080157F" w:rsidP="002D4D32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D4D3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Clasificación YPF: No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6A2EA" id="_x0000_t202" coordsize="21600,21600" o:spt="202" path="m,l,21600r21600,l21600,xe">
              <v:stroke joinstyle="miter"/>
              <v:path gradientshapeok="t" o:connecttype="rect"/>
            </v:shapetype>
            <v:shape id="MSIPCM0ed942ac8d17948234d9e210" o:spid="_x0000_s1026" type="#_x0000_t202" alt="{&quot;HashCode&quot;:-139213659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" o:allowincell="f" filled="f" stroked="f" strokeweight=".5pt">
              <v:textbox inset=",0,20pt,0">
                <w:txbxContent>
                  <w:p w14:paraId="4B79C617" w14:textId="463F8B9B" w:rsidR="0080157F" w:rsidRPr="002D4D32" w:rsidRDefault="0080157F" w:rsidP="002D4D32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D4D32">
                      <w:rPr>
                        <w:rFonts w:ascii="Calibri" w:hAnsi="Calibri" w:cs="Calibri"/>
                        <w:color w:val="000000"/>
                        <w:sz w:val="20"/>
                      </w:rPr>
                      <w:t>Clasificación YPF: No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E4473">
      <w:rPr>
        <w:noProof/>
        <w:lang w:eastAsia="es-AR"/>
      </w:rPr>
      <w:drawing>
        <wp:anchor distT="0" distB="0" distL="114300" distR="114300" simplePos="0" relativeHeight="251658239" behindDoc="0" locked="0" layoutInCell="1" allowOverlap="1" wp14:anchorId="2BC0937F" wp14:editId="063E9A02">
          <wp:simplePos x="0" y="0"/>
          <wp:positionH relativeFrom="column">
            <wp:posOffset>5504180</wp:posOffset>
          </wp:positionH>
          <wp:positionV relativeFrom="paragraph">
            <wp:posOffset>-97155</wp:posOffset>
          </wp:positionV>
          <wp:extent cx="1290955" cy="655320"/>
          <wp:effectExtent l="0" t="0" r="4445" b="5080"/>
          <wp:wrapNone/>
          <wp:docPr id="6" name="Picture 6" descr="Estaciones de servicio – Echaniz Hnos S.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taciones de servicio – Echaniz Hnos S.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0955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485">
      <w:rPr>
        <w:rFonts w:cstheme="minorHAnsi"/>
        <w:b/>
        <w:noProof/>
        <w:lang w:eastAsia="es-AR"/>
      </w:rPr>
      <w:drawing>
        <wp:anchor distT="0" distB="0" distL="114300" distR="114300" simplePos="0" relativeHeight="251662336" behindDoc="1" locked="0" layoutInCell="1" allowOverlap="1" wp14:anchorId="32197808" wp14:editId="3B8B69A6">
          <wp:simplePos x="0" y="0"/>
          <wp:positionH relativeFrom="column">
            <wp:posOffset>152400</wp:posOffset>
          </wp:positionH>
          <wp:positionV relativeFrom="paragraph">
            <wp:posOffset>15875</wp:posOffset>
          </wp:positionV>
          <wp:extent cx="1029335" cy="453390"/>
          <wp:effectExtent l="0" t="0" r="0" b="3810"/>
          <wp:wrapNone/>
          <wp:docPr id="16" name="Picture 1" descr="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AP_grad_R_pref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9C83AA0" w:rsidRPr="19C83AA0">
      <w:rPr>
        <w:rFonts w:cstheme="minorBidi"/>
        <w:b/>
        <w:bCs/>
        <w:noProof/>
        <w:lang w:val="es-VE" w:eastAsia="es-VE"/>
      </w:rPr>
      <w:t>SAP Fiori Lineamientos de Desarrollo - Mantenimiento</w:t>
    </w:r>
  </w:p>
  <w:p w14:paraId="1E17D34D" w14:textId="77777777" w:rsidR="0080157F" w:rsidRPr="00E441F0" w:rsidRDefault="0080157F" w:rsidP="002E4473">
    <w:pPr>
      <w:pStyle w:val="Header"/>
      <w:tabs>
        <w:tab w:val="clear" w:pos="9072"/>
      </w:tabs>
      <w:ind w:firstLine="2836"/>
      <w:rPr>
        <w:rFonts w:cstheme="minorHAnsi"/>
        <w:b/>
        <w:lang w:val="es-VE"/>
      </w:rPr>
    </w:pPr>
  </w:p>
  <w:p w14:paraId="692695DE" w14:textId="7B536C7C" w:rsidR="0080157F" w:rsidRPr="00CB1B18" w:rsidRDefault="0080157F" w:rsidP="00C4434D">
    <w:pPr>
      <w:pStyle w:val="Header"/>
      <w:jc w:val="right"/>
      <w:rPr>
        <w:lang w:val="es-VE"/>
      </w:rPr>
    </w:pPr>
    <w:r w:rsidRPr="008A0485">
      <w:rPr>
        <w:rFonts w:cstheme="minorHAnsi"/>
        <w:b/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7AF261" wp14:editId="5328CF75">
              <wp:simplePos x="0" y="0"/>
              <wp:positionH relativeFrom="column">
                <wp:posOffset>-193675</wp:posOffset>
              </wp:positionH>
              <wp:positionV relativeFrom="paragraph">
                <wp:posOffset>142079</wp:posOffset>
              </wp:positionV>
              <wp:extent cx="7086600" cy="116840"/>
              <wp:effectExtent l="0" t="0" r="0" b="0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86600" cy="116840"/>
                      </a:xfrm>
                      <a:prstGeom prst="rect">
                        <a:avLst/>
                      </a:prstGeom>
                      <a:solidFill>
                        <a:srgbClr val="F0AB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rect id="Rectangle 41" style="position:absolute;margin-left:-15.25pt;margin-top:11.2pt;width:558pt;height: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0ab00" stroked="f" w14:anchorId="2F1B6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"/>
          </w:pict>
        </mc:Fallback>
      </mc:AlternateContent>
    </w:r>
  </w:p>
  <w:p w14:paraId="0850652E" w14:textId="3777728F" w:rsidR="0080157F" w:rsidRPr="006117A5" w:rsidRDefault="00801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9FDAB" w14:textId="4D039FBD" w:rsidR="0080157F" w:rsidRPr="00CB1B18" w:rsidRDefault="0080157F" w:rsidP="00CB1B18">
    <w:pPr>
      <w:pStyle w:val="Header"/>
      <w:jc w:val="center"/>
      <w:rPr>
        <w:rFonts w:cstheme="minorHAnsi"/>
        <w:b/>
        <w:lang w:val="es-VE"/>
      </w:rPr>
    </w:pPr>
    <w:r w:rsidRPr="008A0485">
      <w:rPr>
        <w:rFonts w:cstheme="minorHAnsi"/>
        <w:b/>
        <w:noProof/>
        <w:lang w:eastAsia="es-AR"/>
      </w:rPr>
      <w:drawing>
        <wp:anchor distT="0" distB="0" distL="114300" distR="114300" simplePos="0" relativeHeight="251659264" behindDoc="1" locked="0" layoutInCell="1" allowOverlap="1" wp14:anchorId="1F346673" wp14:editId="384B00A0">
          <wp:simplePos x="0" y="0"/>
          <wp:positionH relativeFrom="column">
            <wp:posOffset>152400</wp:posOffset>
          </wp:positionH>
          <wp:positionV relativeFrom="paragraph">
            <wp:posOffset>15875</wp:posOffset>
          </wp:positionV>
          <wp:extent cx="1029335" cy="453390"/>
          <wp:effectExtent l="0" t="0" r="0" b="3810"/>
          <wp:wrapNone/>
          <wp:docPr id="12" name="Picture 1" descr="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AP_grad_R_pref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9C83AA0" w:rsidRPr="19C83AA0">
      <w:rPr>
        <w:rFonts w:cstheme="minorBidi"/>
        <w:b/>
        <w:bCs/>
        <w:noProof/>
        <w:lang w:val="es-VE" w:eastAsia="es-VE"/>
      </w:rPr>
      <w:t>ESPECIFICACIÓN FUNCIONAL DE INTERFAZ</w:t>
    </w:r>
  </w:p>
  <w:p w14:paraId="1CF55926" w14:textId="77777777" w:rsidR="0080157F" w:rsidRPr="00CB1B18" w:rsidRDefault="0080157F" w:rsidP="00CB1B18">
    <w:pPr>
      <w:pStyle w:val="Header"/>
      <w:tabs>
        <w:tab w:val="right" w:pos="9900"/>
      </w:tabs>
      <w:jc w:val="right"/>
      <w:rPr>
        <w:lang w:val="es-VE"/>
      </w:rPr>
    </w:pPr>
    <w:r w:rsidRPr="008A0485">
      <w:rPr>
        <w:rFonts w:cstheme="minorHAnsi"/>
        <w:b/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63D277" wp14:editId="008DFEFE">
              <wp:simplePos x="0" y="0"/>
              <wp:positionH relativeFrom="column">
                <wp:posOffset>-189230</wp:posOffset>
              </wp:positionH>
              <wp:positionV relativeFrom="paragraph">
                <wp:posOffset>445135</wp:posOffset>
              </wp:positionV>
              <wp:extent cx="6262370" cy="116840"/>
              <wp:effectExtent l="0" t="0" r="5080" b="0"/>
              <wp:wrapNone/>
              <wp:docPr id="3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2370" cy="116840"/>
                      </a:xfrm>
                      <a:prstGeom prst="rect">
                        <a:avLst/>
                      </a:prstGeom>
                      <a:solidFill>
                        <a:srgbClr val="F0AB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41" style="position:absolute;margin-left:-14.9pt;margin-top:35.05pt;width:493.1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0ab00" stroked="f" w14:anchorId="0E064D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"/>
          </w:pict>
        </mc:Fallback>
      </mc:AlternateContent>
    </w:r>
    <w:r w:rsidR="19C83AA0" w:rsidRPr="19C83AA0">
      <w:rPr>
        <w:rFonts w:cstheme="minorBidi"/>
        <w:sz w:val="16"/>
        <w:szCs w:val="16"/>
        <w:lang w:val="es-VE"/>
      </w:rPr>
      <w:t xml:space="preserve">           </w:t>
    </w:r>
    <w:r w:rsidR="19C83AA0" w:rsidRPr="19C83AA0">
      <w:rPr>
        <w:rFonts w:cstheme="minorBidi"/>
        <w:b/>
        <w:bCs/>
        <w:lang w:val="es-VE"/>
      </w:rPr>
      <w:t>&lt;OBJECT ID&gt; - &lt;OBJECT NAME&gt;</w:t>
    </w:r>
    <w:r w:rsidR="19C83AA0" w:rsidRPr="19C83AA0">
      <w:rPr>
        <w:rFonts w:cstheme="minorBidi"/>
        <w:lang w:val="es-VE"/>
      </w:rPr>
      <w:t xml:space="preserve">            </w:t>
    </w:r>
    <w:r w:rsidR="19C83AA0" w:rsidRPr="19C83AA0">
      <w:rPr>
        <w:rFonts w:cstheme="minorBidi"/>
        <w:noProof/>
        <w:sz w:val="16"/>
        <w:szCs w:val="16"/>
        <w:lang w:val="es-VE" w:eastAsia="es-CO"/>
      </w:rPr>
      <w:t xml:space="preserve">  </w:t>
    </w:r>
    <w:r w:rsidRPr="00A6227E">
      <w:rPr>
        <w:noProof/>
        <w:sz w:val="16"/>
        <w:szCs w:val="16"/>
        <w:lang w:eastAsia="es-AR"/>
      </w:rPr>
      <w:drawing>
        <wp:inline distT="0" distB="0" distL="0" distR="0" wp14:anchorId="627C0EFE" wp14:editId="4C58135F">
          <wp:extent cx="1830030" cy="417580"/>
          <wp:effectExtent l="0" t="0" r="0" b="1905"/>
          <wp:docPr id="13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0030" cy="417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69B9FC" w14:textId="77777777" w:rsidR="0080157F" w:rsidRPr="00CB1B18" w:rsidRDefault="0080157F" w:rsidP="003374DE">
    <w:pPr>
      <w:pStyle w:val="Header"/>
      <w:jc w:val="right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706C"/>
    <w:multiLevelType w:val="hybridMultilevel"/>
    <w:tmpl w:val="21447970"/>
    <w:lvl w:ilvl="0" w:tplc="33301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3C3"/>
    <w:multiLevelType w:val="multilevel"/>
    <w:tmpl w:val="0409001F"/>
    <w:styleLink w:val="Style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C75366"/>
    <w:multiLevelType w:val="multilevel"/>
    <w:tmpl w:val="3B94F3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528B5"/>
    <w:multiLevelType w:val="multilevel"/>
    <w:tmpl w:val="8B08175C"/>
    <w:lvl w:ilvl="0">
      <w:start w:val="1"/>
      <w:numFmt w:val="decimal"/>
      <w:pStyle w:val="01Tit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B6DDE8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623D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E711F"/>
    <w:multiLevelType w:val="hybridMultilevel"/>
    <w:tmpl w:val="B172DF88"/>
    <w:lvl w:ilvl="0" w:tplc="FFFFFFFF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A63038"/>
    <w:multiLevelType w:val="hybridMultilevel"/>
    <w:tmpl w:val="7F7C3CD0"/>
    <w:lvl w:ilvl="0" w:tplc="7F3A5C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B5204"/>
    <w:multiLevelType w:val="hybridMultilevel"/>
    <w:tmpl w:val="3BE8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A003C"/>
    <w:multiLevelType w:val="hybridMultilevel"/>
    <w:tmpl w:val="4EF6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6415F"/>
    <w:multiLevelType w:val="hybridMultilevel"/>
    <w:tmpl w:val="053074A2"/>
    <w:lvl w:ilvl="0" w:tplc="B52604E4">
      <w:start w:val="1"/>
      <w:numFmt w:val="bullet"/>
      <w:lvlText w:val="-"/>
      <w:lvlJc w:val="left"/>
      <w:pPr>
        <w:ind w:left="1080" w:hanging="360"/>
      </w:pPr>
      <w:rPr>
        <w:rFonts w:ascii="Abadi" w:eastAsia="Times New Roman" w:hAnsi="Abad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532097"/>
    <w:multiLevelType w:val="hybridMultilevel"/>
    <w:tmpl w:val="3BF82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744A"/>
    <w:multiLevelType w:val="hybridMultilevel"/>
    <w:tmpl w:val="2A38048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3B462EF8"/>
    <w:multiLevelType w:val="hybridMultilevel"/>
    <w:tmpl w:val="4736620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D50DDF"/>
    <w:multiLevelType w:val="multilevel"/>
    <w:tmpl w:val="C51EC24A"/>
    <w:styleLink w:val="Styl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Arial Black" w:hAnsi="Arial Black" w:hint="default"/>
        <w:color w:val="4F81BD"/>
        <w:sz w:val="20"/>
        <w:szCs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3CB65761"/>
    <w:multiLevelType w:val="hybridMultilevel"/>
    <w:tmpl w:val="CB8402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06D4F8D"/>
    <w:multiLevelType w:val="hybridMultilevel"/>
    <w:tmpl w:val="552A9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7A44F5"/>
    <w:multiLevelType w:val="hybridMultilevel"/>
    <w:tmpl w:val="1F14BFAC"/>
    <w:lvl w:ilvl="0" w:tplc="FFFFFFFF">
      <w:start w:val="1"/>
      <w:numFmt w:val="bullet"/>
      <w:pStyle w:val="BulletTex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CC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8" w15:restartNumberingAfterBreak="0">
    <w:nsid w:val="5034246D"/>
    <w:multiLevelType w:val="hybridMultilevel"/>
    <w:tmpl w:val="2AF8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64065"/>
    <w:multiLevelType w:val="multilevel"/>
    <w:tmpl w:val="0409001D"/>
    <w:styleLink w:val="Style2"/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DE75DC"/>
    <w:multiLevelType w:val="multilevel"/>
    <w:tmpl w:val="69E4E8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7C4811"/>
    <w:multiLevelType w:val="multilevel"/>
    <w:tmpl w:val="040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2" w15:restartNumberingAfterBreak="0">
    <w:nsid w:val="5D001909"/>
    <w:multiLevelType w:val="hybridMultilevel"/>
    <w:tmpl w:val="4112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40E37"/>
    <w:multiLevelType w:val="multilevel"/>
    <w:tmpl w:val="0AFA5C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8"/>
        </w:tabs>
        <w:ind w:left="465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8"/>
        </w:tabs>
        <w:ind w:left="681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8"/>
        </w:tabs>
        <w:ind w:left="753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427D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A0526D"/>
    <w:multiLevelType w:val="hybridMultilevel"/>
    <w:tmpl w:val="AE509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03DCB"/>
    <w:multiLevelType w:val="hybridMultilevel"/>
    <w:tmpl w:val="E23CB134"/>
    <w:lvl w:ilvl="0" w:tplc="E88E2A16">
      <w:start w:val="1"/>
      <w:numFmt w:val="decimal"/>
      <w:lvlText w:val="%1)"/>
      <w:lvlJc w:val="left"/>
      <w:pPr>
        <w:ind w:left="720" w:hanging="360"/>
      </w:pPr>
      <w:rPr>
        <w:rFonts w:ascii="Abadi" w:hAnsi="Abad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E0A76"/>
    <w:multiLevelType w:val="multilevel"/>
    <w:tmpl w:val="D6A29B1A"/>
    <w:lvl w:ilvl="0">
      <w:start w:val="1"/>
      <w:numFmt w:val="bullet"/>
      <w:pStyle w:val="06BodyCopyBullet7p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99999"/>
        <w:spacing w:val="0"/>
        <w:kern w:val="0"/>
        <w:position w:val="0"/>
        <w:sz w:val="14"/>
        <w:szCs w:val="1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06aBodycopyBullet7p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 w:val="0"/>
        <w:i w:val="0"/>
        <w:color w:val="44697D"/>
        <w:sz w:val="20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hint="default"/>
      </w:rPr>
    </w:lvl>
  </w:abstractNum>
  <w:abstractNum w:abstractNumId="28" w15:restartNumberingAfterBreak="0">
    <w:nsid w:val="68943FB2"/>
    <w:multiLevelType w:val="hybridMultilevel"/>
    <w:tmpl w:val="5594A0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E3F98"/>
    <w:multiLevelType w:val="hybridMultilevel"/>
    <w:tmpl w:val="B52C106A"/>
    <w:lvl w:ilvl="0" w:tplc="C07E3EBA">
      <w:start w:val="1"/>
      <w:numFmt w:val="bullet"/>
      <w:lvlText w:val="-"/>
      <w:lvlJc w:val="left"/>
      <w:pPr>
        <w:ind w:left="1080" w:hanging="360"/>
      </w:pPr>
      <w:rPr>
        <w:rFonts w:ascii="Abadi" w:eastAsia="Times New Roman" w:hAnsi="Abad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F517AF"/>
    <w:multiLevelType w:val="multilevel"/>
    <w:tmpl w:val="7D7A3326"/>
    <w:lvl w:ilvl="0">
      <w:start w:val="1"/>
      <w:numFmt w:val="decimal"/>
      <w:pStyle w:val="02HeadlineNummerierung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hint="default"/>
        <w:b w:val="0"/>
        <w:i w:val="0"/>
        <w:color w:val="F0AB00"/>
        <w:sz w:val="32"/>
        <w:szCs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/>
        <w:i w:val="0"/>
        <w:color w:val="44697D"/>
        <w:sz w:val="24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 w:val="0"/>
        <w:i w:val="0"/>
        <w:color w:val="44697D"/>
        <w:sz w:val="24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hint="default"/>
      </w:rPr>
    </w:lvl>
  </w:abstractNum>
  <w:abstractNum w:abstractNumId="31" w15:restartNumberingAfterBreak="0">
    <w:nsid w:val="6B79402A"/>
    <w:multiLevelType w:val="multilevel"/>
    <w:tmpl w:val="69E4E8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3D41FC"/>
    <w:multiLevelType w:val="hybridMultilevel"/>
    <w:tmpl w:val="1960F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8B04FE9"/>
    <w:multiLevelType w:val="multilevel"/>
    <w:tmpl w:val="7F7C3CD0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B245D"/>
    <w:multiLevelType w:val="hybridMultilevel"/>
    <w:tmpl w:val="8D80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3"/>
  </w:num>
  <w:num w:numId="4">
    <w:abstractNumId w:val="1"/>
  </w:num>
  <w:num w:numId="5">
    <w:abstractNumId w:val="19"/>
  </w:num>
  <w:num w:numId="6">
    <w:abstractNumId w:val="13"/>
  </w:num>
  <w:num w:numId="7">
    <w:abstractNumId w:val="16"/>
  </w:num>
  <w:num w:numId="8">
    <w:abstractNumId w:val="5"/>
  </w:num>
  <w:num w:numId="9">
    <w:abstractNumId w:val="17"/>
  </w:num>
  <w:num w:numId="10">
    <w:abstractNumId w:val="21"/>
  </w:num>
  <w:num w:numId="11">
    <w:abstractNumId w:val="34"/>
  </w:num>
  <w:num w:numId="12">
    <w:abstractNumId w:val="15"/>
  </w:num>
  <w:num w:numId="13">
    <w:abstractNumId w:val="14"/>
  </w:num>
  <w:num w:numId="14">
    <w:abstractNumId w:val="18"/>
  </w:num>
  <w:num w:numId="15">
    <w:abstractNumId w:val="32"/>
  </w:num>
  <w:num w:numId="16">
    <w:abstractNumId w:val="22"/>
  </w:num>
  <w:num w:numId="17">
    <w:abstractNumId w:val="4"/>
  </w:num>
  <w:num w:numId="18">
    <w:abstractNumId w:val="24"/>
  </w:num>
  <w:num w:numId="19">
    <w:abstractNumId w:val="12"/>
  </w:num>
  <w:num w:numId="20">
    <w:abstractNumId w:val="23"/>
  </w:num>
  <w:num w:numId="21">
    <w:abstractNumId w:val="25"/>
  </w:num>
  <w:num w:numId="22">
    <w:abstractNumId w:val="11"/>
  </w:num>
  <w:num w:numId="23">
    <w:abstractNumId w:val="10"/>
  </w:num>
  <w:num w:numId="24">
    <w:abstractNumId w:val="7"/>
  </w:num>
  <w:num w:numId="25">
    <w:abstractNumId w:val="0"/>
  </w:num>
  <w:num w:numId="26">
    <w:abstractNumId w:val="8"/>
  </w:num>
  <w:num w:numId="27">
    <w:abstractNumId w:val="2"/>
  </w:num>
  <w:num w:numId="28">
    <w:abstractNumId w:val="6"/>
  </w:num>
  <w:num w:numId="29">
    <w:abstractNumId w:val="31"/>
  </w:num>
  <w:num w:numId="30">
    <w:abstractNumId w:val="20"/>
  </w:num>
  <w:num w:numId="31">
    <w:abstractNumId w:val="33"/>
  </w:num>
  <w:num w:numId="32">
    <w:abstractNumId w:val="26"/>
  </w:num>
  <w:num w:numId="33">
    <w:abstractNumId w:val="9"/>
  </w:num>
  <w:num w:numId="34">
    <w:abstractNumId w:val="29"/>
  </w:num>
  <w:num w:numId="35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357"/>
    <w:rsid w:val="000001C6"/>
    <w:rsid w:val="00001F1E"/>
    <w:rsid w:val="00004238"/>
    <w:rsid w:val="00004E86"/>
    <w:rsid w:val="00005395"/>
    <w:rsid w:val="00007C5A"/>
    <w:rsid w:val="00010345"/>
    <w:rsid w:val="000127CE"/>
    <w:rsid w:val="00012D8E"/>
    <w:rsid w:val="00012DC8"/>
    <w:rsid w:val="00013632"/>
    <w:rsid w:val="00013944"/>
    <w:rsid w:val="0001501C"/>
    <w:rsid w:val="00015605"/>
    <w:rsid w:val="0001582A"/>
    <w:rsid w:val="00021831"/>
    <w:rsid w:val="00023AF1"/>
    <w:rsid w:val="0002613C"/>
    <w:rsid w:val="00030AEB"/>
    <w:rsid w:val="000319AA"/>
    <w:rsid w:val="0003633B"/>
    <w:rsid w:val="00041DD1"/>
    <w:rsid w:val="00043050"/>
    <w:rsid w:val="0004315D"/>
    <w:rsid w:val="0004399B"/>
    <w:rsid w:val="0004421B"/>
    <w:rsid w:val="000455F4"/>
    <w:rsid w:val="00046B21"/>
    <w:rsid w:val="00051968"/>
    <w:rsid w:val="00052F19"/>
    <w:rsid w:val="00053920"/>
    <w:rsid w:val="00057568"/>
    <w:rsid w:val="00060AB0"/>
    <w:rsid w:val="00061CD0"/>
    <w:rsid w:val="00063757"/>
    <w:rsid w:val="00063EB8"/>
    <w:rsid w:val="00064E41"/>
    <w:rsid w:val="0006602C"/>
    <w:rsid w:val="00072901"/>
    <w:rsid w:val="000749FB"/>
    <w:rsid w:val="0007696B"/>
    <w:rsid w:val="00085503"/>
    <w:rsid w:val="00086197"/>
    <w:rsid w:val="00086E82"/>
    <w:rsid w:val="00091080"/>
    <w:rsid w:val="00091883"/>
    <w:rsid w:val="00092B15"/>
    <w:rsid w:val="00092CCA"/>
    <w:rsid w:val="000941DF"/>
    <w:rsid w:val="00094CCC"/>
    <w:rsid w:val="000961D2"/>
    <w:rsid w:val="00096295"/>
    <w:rsid w:val="00096477"/>
    <w:rsid w:val="00096A52"/>
    <w:rsid w:val="000A2B63"/>
    <w:rsid w:val="000A2DC5"/>
    <w:rsid w:val="000A5B40"/>
    <w:rsid w:val="000A7896"/>
    <w:rsid w:val="000B1A28"/>
    <w:rsid w:val="000B1FCE"/>
    <w:rsid w:val="000B652A"/>
    <w:rsid w:val="000C01A4"/>
    <w:rsid w:val="000C0B26"/>
    <w:rsid w:val="000C0B4D"/>
    <w:rsid w:val="000C350C"/>
    <w:rsid w:val="000C3B14"/>
    <w:rsid w:val="000C56AB"/>
    <w:rsid w:val="000C68BF"/>
    <w:rsid w:val="000D1C5F"/>
    <w:rsid w:val="000D27DF"/>
    <w:rsid w:val="000D4242"/>
    <w:rsid w:val="000D4550"/>
    <w:rsid w:val="000D69D8"/>
    <w:rsid w:val="000D7AB9"/>
    <w:rsid w:val="000E03B7"/>
    <w:rsid w:val="000E118A"/>
    <w:rsid w:val="000E2FC6"/>
    <w:rsid w:val="000E3A04"/>
    <w:rsid w:val="000E41FC"/>
    <w:rsid w:val="000E5AD5"/>
    <w:rsid w:val="000E5B73"/>
    <w:rsid w:val="000E69D7"/>
    <w:rsid w:val="000E781D"/>
    <w:rsid w:val="000F0AD0"/>
    <w:rsid w:val="000F16AD"/>
    <w:rsid w:val="000F3F8B"/>
    <w:rsid w:val="000F55CC"/>
    <w:rsid w:val="000F64C7"/>
    <w:rsid w:val="00106731"/>
    <w:rsid w:val="00113984"/>
    <w:rsid w:val="001163EA"/>
    <w:rsid w:val="001228A8"/>
    <w:rsid w:val="001275D6"/>
    <w:rsid w:val="00130CF2"/>
    <w:rsid w:val="00130E80"/>
    <w:rsid w:val="00130F0A"/>
    <w:rsid w:val="00131141"/>
    <w:rsid w:val="001311C4"/>
    <w:rsid w:val="00133FEE"/>
    <w:rsid w:val="001343CE"/>
    <w:rsid w:val="00134C63"/>
    <w:rsid w:val="00136160"/>
    <w:rsid w:val="00136E31"/>
    <w:rsid w:val="00137B0C"/>
    <w:rsid w:val="00140AB4"/>
    <w:rsid w:val="00140EBB"/>
    <w:rsid w:val="001411F0"/>
    <w:rsid w:val="0014158A"/>
    <w:rsid w:val="0014160B"/>
    <w:rsid w:val="001434A9"/>
    <w:rsid w:val="00150022"/>
    <w:rsid w:val="0015149C"/>
    <w:rsid w:val="00155607"/>
    <w:rsid w:val="00156164"/>
    <w:rsid w:val="001566A8"/>
    <w:rsid w:val="0016210A"/>
    <w:rsid w:val="001651D6"/>
    <w:rsid w:val="00166196"/>
    <w:rsid w:val="00167DA5"/>
    <w:rsid w:val="00172277"/>
    <w:rsid w:val="001723BD"/>
    <w:rsid w:val="00172DB6"/>
    <w:rsid w:val="0017464C"/>
    <w:rsid w:val="00174D03"/>
    <w:rsid w:val="00175FA6"/>
    <w:rsid w:val="00177035"/>
    <w:rsid w:val="0017791E"/>
    <w:rsid w:val="00177BA1"/>
    <w:rsid w:val="00180EEA"/>
    <w:rsid w:val="00182914"/>
    <w:rsid w:val="00184634"/>
    <w:rsid w:val="00184AF4"/>
    <w:rsid w:val="0018600D"/>
    <w:rsid w:val="00191454"/>
    <w:rsid w:val="0019149B"/>
    <w:rsid w:val="00192F29"/>
    <w:rsid w:val="001949E9"/>
    <w:rsid w:val="00194B67"/>
    <w:rsid w:val="00196E20"/>
    <w:rsid w:val="001A06FD"/>
    <w:rsid w:val="001A1E21"/>
    <w:rsid w:val="001A31D6"/>
    <w:rsid w:val="001A3EDF"/>
    <w:rsid w:val="001A529B"/>
    <w:rsid w:val="001B21EE"/>
    <w:rsid w:val="001B45D7"/>
    <w:rsid w:val="001C016F"/>
    <w:rsid w:val="001C1973"/>
    <w:rsid w:val="001C32D5"/>
    <w:rsid w:val="001C5CA5"/>
    <w:rsid w:val="001C5E95"/>
    <w:rsid w:val="001D1C59"/>
    <w:rsid w:val="001D3126"/>
    <w:rsid w:val="001D6A38"/>
    <w:rsid w:val="001E0A17"/>
    <w:rsid w:val="001E2B75"/>
    <w:rsid w:val="001E5242"/>
    <w:rsid w:val="001E5362"/>
    <w:rsid w:val="001E78C8"/>
    <w:rsid w:val="001F1701"/>
    <w:rsid w:val="001F2E7B"/>
    <w:rsid w:val="001F6D91"/>
    <w:rsid w:val="001F7792"/>
    <w:rsid w:val="00203C9D"/>
    <w:rsid w:val="00205875"/>
    <w:rsid w:val="002078D0"/>
    <w:rsid w:val="00207CFE"/>
    <w:rsid w:val="00207D37"/>
    <w:rsid w:val="00210E1B"/>
    <w:rsid w:val="00211955"/>
    <w:rsid w:val="002127B1"/>
    <w:rsid w:val="002140B2"/>
    <w:rsid w:val="002166B0"/>
    <w:rsid w:val="002206F3"/>
    <w:rsid w:val="00226D4C"/>
    <w:rsid w:val="00230597"/>
    <w:rsid w:val="002314BA"/>
    <w:rsid w:val="002338A5"/>
    <w:rsid w:val="002350B9"/>
    <w:rsid w:val="00236042"/>
    <w:rsid w:val="00240330"/>
    <w:rsid w:val="002407D5"/>
    <w:rsid w:val="0024281E"/>
    <w:rsid w:val="00244C8E"/>
    <w:rsid w:val="00244E87"/>
    <w:rsid w:val="002451D8"/>
    <w:rsid w:val="002465C2"/>
    <w:rsid w:val="00252544"/>
    <w:rsid w:val="00253D95"/>
    <w:rsid w:val="00254AB5"/>
    <w:rsid w:val="002653FE"/>
    <w:rsid w:val="00266791"/>
    <w:rsid w:val="00271508"/>
    <w:rsid w:val="002717DD"/>
    <w:rsid w:val="002726AD"/>
    <w:rsid w:val="00273615"/>
    <w:rsid w:val="0027420E"/>
    <w:rsid w:val="0027446A"/>
    <w:rsid w:val="00277031"/>
    <w:rsid w:val="00277077"/>
    <w:rsid w:val="00280861"/>
    <w:rsid w:val="00283621"/>
    <w:rsid w:val="00284F03"/>
    <w:rsid w:val="002876D0"/>
    <w:rsid w:val="002910EF"/>
    <w:rsid w:val="00295B07"/>
    <w:rsid w:val="002971F1"/>
    <w:rsid w:val="00297772"/>
    <w:rsid w:val="002A229B"/>
    <w:rsid w:val="002A22FB"/>
    <w:rsid w:val="002A2A1C"/>
    <w:rsid w:val="002A351E"/>
    <w:rsid w:val="002A64B0"/>
    <w:rsid w:val="002B0621"/>
    <w:rsid w:val="002B209C"/>
    <w:rsid w:val="002B3D5E"/>
    <w:rsid w:val="002B46EF"/>
    <w:rsid w:val="002C1FC4"/>
    <w:rsid w:val="002C218B"/>
    <w:rsid w:val="002C2FD4"/>
    <w:rsid w:val="002C5844"/>
    <w:rsid w:val="002C6F16"/>
    <w:rsid w:val="002C788C"/>
    <w:rsid w:val="002D0479"/>
    <w:rsid w:val="002D3631"/>
    <w:rsid w:val="002D3B2E"/>
    <w:rsid w:val="002D4BC0"/>
    <w:rsid w:val="002D4D32"/>
    <w:rsid w:val="002D6E66"/>
    <w:rsid w:val="002D7BDD"/>
    <w:rsid w:val="002E11C4"/>
    <w:rsid w:val="002E3237"/>
    <w:rsid w:val="002E4473"/>
    <w:rsid w:val="002E5C42"/>
    <w:rsid w:val="002E6AF6"/>
    <w:rsid w:val="002F15C0"/>
    <w:rsid w:val="002F19A0"/>
    <w:rsid w:val="002F1E2F"/>
    <w:rsid w:val="002F273F"/>
    <w:rsid w:val="002F28AB"/>
    <w:rsid w:val="002F3F3A"/>
    <w:rsid w:val="002F5335"/>
    <w:rsid w:val="002F590D"/>
    <w:rsid w:val="002F5C20"/>
    <w:rsid w:val="002F67CF"/>
    <w:rsid w:val="00301B68"/>
    <w:rsid w:val="00311656"/>
    <w:rsid w:val="003135E0"/>
    <w:rsid w:val="00315E0B"/>
    <w:rsid w:val="0031616E"/>
    <w:rsid w:val="00317B46"/>
    <w:rsid w:val="00317FF8"/>
    <w:rsid w:val="00322B84"/>
    <w:rsid w:val="00322EDB"/>
    <w:rsid w:val="00324A0F"/>
    <w:rsid w:val="00332984"/>
    <w:rsid w:val="00334EF0"/>
    <w:rsid w:val="003350D3"/>
    <w:rsid w:val="00336AEE"/>
    <w:rsid w:val="003374DE"/>
    <w:rsid w:val="0033798D"/>
    <w:rsid w:val="00337B1E"/>
    <w:rsid w:val="00343BDD"/>
    <w:rsid w:val="00345B31"/>
    <w:rsid w:val="00356163"/>
    <w:rsid w:val="0035647F"/>
    <w:rsid w:val="00356546"/>
    <w:rsid w:val="003620DB"/>
    <w:rsid w:val="003631A1"/>
    <w:rsid w:val="003639E6"/>
    <w:rsid w:val="00363E01"/>
    <w:rsid w:val="00363EB1"/>
    <w:rsid w:val="003641CE"/>
    <w:rsid w:val="00365D43"/>
    <w:rsid w:val="003663A8"/>
    <w:rsid w:val="00366528"/>
    <w:rsid w:val="003710F6"/>
    <w:rsid w:val="00371BA0"/>
    <w:rsid w:val="00371CFF"/>
    <w:rsid w:val="003726DE"/>
    <w:rsid w:val="00372BD2"/>
    <w:rsid w:val="003751BE"/>
    <w:rsid w:val="003765C3"/>
    <w:rsid w:val="0037697A"/>
    <w:rsid w:val="0037731B"/>
    <w:rsid w:val="003801E2"/>
    <w:rsid w:val="00381E94"/>
    <w:rsid w:val="00383C10"/>
    <w:rsid w:val="0038504E"/>
    <w:rsid w:val="0038624E"/>
    <w:rsid w:val="00387F54"/>
    <w:rsid w:val="003917E9"/>
    <w:rsid w:val="00393A5D"/>
    <w:rsid w:val="00395AA5"/>
    <w:rsid w:val="00395ED0"/>
    <w:rsid w:val="00396766"/>
    <w:rsid w:val="003A39E2"/>
    <w:rsid w:val="003A4AA6"/>
    <w:rsid w:val="003A5501"/>
    <w:rsid w:val="003A678D"/>
    <w:rsid w:val="003B0076"/>
    <w:rsid w:val="003B0676"/>
    <w:rsid w:val="003B4416"/>
    <w:rsid w:val="003B45A4"/>
    <w:rsid w:val="003B5508"/>
    <w:rsid w:val="003C0119"/>
    <w:rsid w:val="003C0209"/>
    <w:rsid w:val="003C08BB"/>
    <w:rsid w:val="003C1489"/>
    <w:rsid w:val="003C200D"/>
    <w:rsid w:val="003C2C60"/>
    <w:rsid w:val="003C4CE9"/>
    <w:rsid w:val="003C5663"/>
    <w:rsid w:val="003C5879"/>
    <w:rsid w:val="003C5A09"/>
    <w:rsid w:val="003D05C2"/>
    <w:rsid w:val="003D0ED4"/>
    <w:rsid w:val="003D204F"/>
    <w:rsid w:val="003D2931"/>
    <w:rsid w:val="003D684B"/>
    <w:rsid w:val="003D68E0"/>
    <w:rsid w:val="003E248A"/>
    <w:rsid w:val="003E46D4"/>
    <w:rsid w:val="003E538C"/>
    <w:rsid w:val="003E55B4"/>
    <w:rsid w:val="003E7700"/>
    <w:rsid w:val="003F30DA"/>
    <w:rsid w:val="00404180"/>
    <w:rsid w:val="00404D53"/>
    <w:rsid w:val="0040557A"/>
    <w:rsid w:val="00406176"/>
    <w:rsid w:val="004072C7"/>
    <w:rsid w:val="00407F0F"/>
    <w:rsid w:val="004105CD"/>
    <w:rsid w:val="00414D09"/>
    <w:rsid w:val="004156FB"/>
    <w:rsid w:val="0041652B"/>
    <w:rsid w:val="00416884"/>
    <w:rsid w:val="004168BA"/>
    <w:rsid w:val="00421AD5"/>
    <w:rsid w:val="00422771"/>
    <w:rsid w:val="00422F6B"/>
    <w:rsid w:val="004262D2"/>
    <w:rsid w:val="004264B0"/>
    <w:rsid w:val="00426E59"/>
    <w:rsid w:val="0042719C"/>
    <w:rsid w:val="00431169"/>
    <w:rsid w:val="004311E4"/>
    <w:rsid w:val="0043261F"/>
    <w:rsid w:val="00433C64"/>
    <w:rsid w:val="004340C5"/>
    <w:rsid w:val="00434338"/>
    <w:rsid w:val="00434C2C"/>
    <w:rsid w:val="00434C42"/>
    <w:rsid w:val="00437135"/>
    <w:rsid w:val="00440C67"/>
    <w:rsid w:val="00441426"/>
    <w:rsid w:val="00442E25"/>
    <w:rsid w:val="00443173"/>
    <w:rsid w:val="00443FFC"/>
    <w:rsid w:val="00445DDC"/>
    <w:rsid w:val="00447B05"/>
    <w:rsid w:val="00447F5A"/>
    <w:rsid w:val="004506EB"/>
    <w:rsid w:val="00456EF1"/>
    <w:rsid w:val="004575E2"/>
    <w:rsid w:val="004619E1"/>
    <w:rsid w:val="00461A3D"/>
    <w:rsid w:val="0046250A"/>
    <w:rsid w:val="004652D2"/>
    <w:rsid w:val="004655EC"/>
    <w:rsid w:val="00465B37"/>
    <w:rsid w:val="00470E9D"/>
    <w:rsid w:val="00472D52"/>
    <w:rsid w:val="00473EBE"/>
    <w:rsid w:val="00474BBC"/>
    <w:rsid w:val="00476BCA"/>
    <w:rsid w:val="00476E57"/>
    <w:rsid w:val="004775F7"/>
    <w:rsid w:val="004804F1"/>
    <w:rsid w:val="0048342F"/>
    <w:rsid w:val="00483ABB"/>
    <w:rsid w:val="00483BEB"/>
    <w:rsid w:val="0048605A"/>
    <w:rsid w:val="004866F4"/>
    <w:rsid w:val="00491B6E"/>
    <w:rsid w:val="00495E74"/>
    <w:rsid w:val="004A585C"/>
    <w:rsid w:val="004A7F30"/>
    <w:rsid w:val="004B0698"/>
    <w:rsid w:val="004B0FBC"/>
    <w:rsid w:val="004B12CD"/>
    <w:rsid w:val="004B1E58"/>
    <w:rsid w:val="004B238B"/>
    <w:rsid w:val="004B2EAF"/>
    <w:rsid w:val="004B49B6"/>
    <w:rsid w:val="004B6AA6"/>
    <w:rsid w:val="004B7E74"/>
    <w:rsid w:val="004C08A6"/>
    <w:rsid w:val="004C10F3"/>
    <w:rsid w:val="004C2925"/>
    <w:rsid w:val="004D1ADE"/>
    <w:rsid w:val="004D2CCA"/>
    <w:rsid w:val="004D585B"/>
    <w:rsid w:val="004D65B4"/>
    <w:rsid w:val="004D6B19"/>
    <w:rsid w:val="004D7D12"/>
    <w:rsid w:val="004E0864"/>
    <w:rsid w:val="004E2692"/>
    <w:rsid w:val="004E3BE8"/>
    <w:rsid w:val="004E42DE"/>
    <w:rsid w:val="004E5440"/>
    <w:rsid w:val="004E5F9A"/>
    <w:rsid w:val="004F0070"/>
    <w:rsid w:val="004F0D04"/>
    <w:rsid w:val="004F2D70"/>
    <w:rsid w:val="004F3082"/>
    <w:rsid w:val="004F3785"/>
    <w:rsid w:val="004F4C07"/>
    <w:rsid w:val="004F532B"/>
    <w:rsid w:val="004F7187"/>
    <w:rsid w:val="0050043E"/>
    <w:rsid w:val="00501B12"/>
    <w:rsid w:val="0050354D"/>
    <w:rsid w:val="00505726"/>
    <w:rsid w:val="00506633"/>
    <w:rsid w:val="00511242"/>
    <w:rsid w:val="005118C5"/>
    <w:rsid w:val="0051220A"/>
    <w:rsid w:val="00514ED8"/>
    <w:rsid w:val="005165B9"/>
    <w:rsid w:val="00520D20"/>
    <w:rsid w:val="00523B54"/>
    <w:rsid w:val="0052749D"/>
    <w:rsid w:val="005274B1"/>
    <w:rsid w:val="005313C1"/>
    <w:rsid w:val="00534EA3"/>
    <w:rsid w:val="00541D38"/>
    <w:rsid w:val="00544FD0"/>
    <w:rsid w:val="005513F2"/>
    <w:rsid w:val="005529B6"/>
    <w:rsid w:val="00552DC2"/>
    <w:rsid w:val="00553256"/>
    <w:rsid w:val="005539DE"/>
    <w:rsid w:val="00555CC1"/>
    <w:rsid w:val="005605F3"/>
    <w:rsid w:val="00563970"/>
    <w:rsid w:val="00565872"/>
    <w:rsid w:val="00566ED0"/>
    <w:rsid w:val="005672CA"/>
    <w:rsid w:val="0056794C"/>
    <w:rsid w:val="00571D6D"/>
    <w:rsid w:val="00571E83"/>
    <w:rsid w:val="00573103"/>
    <w:rsid w:val="00573EEC"/>
    <w:rsid w:val="00576907"/>
    <w:rsid w:val="00582B56"/>
    <w:rsid w:val="005844D8"/>
    <w:rsid w:val="00585FDC"/>
    <w:rsid w:val="00586196"/>
    <w:rsid w:val="00586329"/>
    <w:rsid w:val="00594017"/>
    <w:rsid w:val="005950B0"/>
    <w:rsid w:val="0059633A"/>
    <w:rsid w:val="005A300F"/>
    <w:rsid w:val="005A3189"/>
    <w:rsid w:val="005A34B6"/>
    <w:rsid w:val="005A605C"/>
    <w:rsid w:val="005A76D1"/>
    <w:rsid w:val="005A7753"/>
    <w:rsid w:val="005A7E26"/>
    <w:rsid w:val="005B20ED"/>
    <w:rsid w:val="005B487A"/>
    <w:rsid w:val="005B5491"/>
    <w:rsid w:val="005B6F68"/>
    <w:rsid w:val="005B77A2"/>
    <w:rsid w:val="005C09FB"/>
    <w:rsid w:val="005C3E9D"/>
    <w:rsid w:val="005C5763"/>
    <w:rsid w:val="005C6398"/>
    <w:rsid w:val="005C6EF6"/>
    <w:rsid w:val="005C7090"/>
    <w:rsid w:val="005C7F2D"/>
    <w:rsid w:val="005C7F95"/>
    <w:rsid w:val="005D0B02"/>
    <w:rsid w:val="005D4640"/>
    <w:rsid w:val="005D74D1"/>
    <w:rsid w:val="005E3B84"/>
    <w:rsid w:val="005E6A64"/>
    <w:rsid w:val="005E6B15"/>
    <w:rsid w:val="005F0456"/>
    <w:rsid w:val="005F38DE"/>
    <w:rsid w:val="005F455E"/>
    <w:rsid w:val="005F4F5B"/>
    <w:rsid w:val="005F648D"/>
    <w:rsid w:val="005F6987"/>
    <w:rsid w:val="005F72E6"/>
    <w:rsid w:val="00602BEE"/>
    <w:rsid w:val="00603187"/>
    <w:rsid w:val="00604877"/>
    <w:rsid w:val="006065FC"/>
    <w:rsid w:val="006108BC"/>
    <w:rsid w:val="006117A5"/>
    <w:rsid w:val="00611824"/>
    <w:rsid w:val="00611A6E"/>
    <w:rsid w:val="0061321C"/>
    <w:rsid w:val="00613C0B"/>
    <w:rsid w:val="00614346"/>
    <w:rsid w:val="0061468E"/>
    <w:rsid w:val="0061713D"/>
    <w:rsid w:val="006229D2"/>
    <w:rsid w:val="00624FD3"/>
    <w:rsid w:val="0063135A"/>
    <w:rsid w:val="006344E4"/>
    <w:rsid w:val="006367FA"/>
    <w:rsid w:val="006400F2"/>
    <w:rsid w:val="0064319A"/>
    <w:rsid w:val="0064430F"/>
    <w:rsid w:val="00645834"/>
    <w:rsid w:val="006461FB"/>
    <w:rsid w:val="00646844"/>
    <w:rsid w:val="00646ACB"/>
    <w:rsid w:val="006471D8"/>
    <w:rsid w:val="0065052A"/>
    <w:rsid w:val="006525CE"/>
    <w:rsid w:val="00653D67"/>
    <w:rsid w:val="00655355"/>
    <w:rsid w:val="00655C22"/>
    <w:rsid w:val="00657B9C"/>
    <w:rsid w:val="00657B9F"/>
    <w:rsid w:val="006654D4"/>
    <w:rsid w:val="006666DA"/>
    <w:rsid w:val="00673662"/>
    <w:rsid w:val="00675CD9"/>
    <w:rsid w:val="00675D20"/>
    <w:rsid w:val="0067706C"/>
    <w:rsid w:val="006807AD"/>
    <w:rsid w:val="006813F7"/>
    <w:rsid w:val="00681ADF"/>
    <w:rsid w:val="00684A99"/>
    <w:rsid w:val="00690153"/>
    <w:rsid w:val="00690DB9"/>
    <w:rsid w:val="00691807"/>
    <w:rsid w:val="00692D43"/>
    <w:rsid w:val="0069404C"/>
    <w:rsid w:val="00694434"/>
    <w:rsid w:val="00694AA0"/>
    <w:rsid w:val="00696EE0"/>
    <w:rsid w:val="006976FC"/>
    <w:rsid w:val="006A1B58"/>
    <w:rsid w:val="006A35AA"/>
    <w:rsid w:val="006A6673"/>
    <w:rsid w:val="006B08B9"/>
    <w:rsid w:val="006B1474"/>
    <w:rsid w:val="006B1986"/>
    <w:rsid w:val="006B1E38"/>
    <w:rsid w:val="006B3177"/>
    <w:rsid w:val="006B4078"/>
    <w:rsid w:val="006B4EA9"/>
    <w:rsid w:val="006B58D4"/>
    <w:rsid w:val="006B62C1"/>
    <w:rsid w:val="006B6490"/>
    <w:rsid w:val="006C01E4"/>
    <w:rsid w:val="006C184E"/>
    <w:rsid w:val="006C1CEB"/>
    <w:rsid w:val="006C42E4"/>
    <w:rsid w:val="006C5705"/>
    <w:rsid w:val="006C6D1C"/>
    <w:rsid w:val="006D0113"/>
    <w:rsid w:val="006D0EE9"/>
    <w:rsid w:val="006D19D0"/>
    <w:rsid w:val="006D1D1E"/>
    <w:rsid w:val="006D6765"/>
    <w:rsid w:val="006D6A5D"/>
    <w:rsid w:val="006D7EC2"/>
    <w:rsid w:val="006E0EA7"/>
    <w:rsid w:val="006E19EE"/>
    <w:rsid w:val="006E23D4"/>
    <w:rsid w:val="006E31B4"/>
    <w:rsid w:val="006E4649"/>
    <w:rsid w:val="006E71F0"/>
    <w:rsid w:val="006E7962"/>
    <w:rsid w:val="006F3F0A"/>
    <w:rsid w:val="006F5196"/>
    <w:rsid w:val="006F5A62"/>
    <w:rsid w:val="006F7BAF"/>
    <w:rsid w:val="00700D9B"/>
    <w:rsid w:val="00701035"/>
    <w:rsid w:val="00702A9C"/>
    <w:rsid w:val="007074E2"/>
    <w:rsid w:val="00710A8A"/>
    <w:rsid w:val="00710F9A"/>
    <w:rsid w:val="007117C8"/>
    <w:rsid w:val="0071197F"/>
    <w:rsid w:val="0071690B"/>
    <w:rsid w:val="007217C1"/>
    <w:rsid w:val="007231F4"/>
    <w:rsid w:val="00726B82"/>
    <w:rsid w:val="0072721A"/>
    <w:rsid w:val="007349F5"/>
    <w:rsid w:val="00734FEE"/>
    <w:rsid w:val="0073681A"/>
    <w:rsid w:val="00746675"/>
    <w:rsid w:val="0074674D"/>
    <w:rsid w:val="00751361"/>
    <w:rsid w:val="007525D7"/>
    <w:rsid w:val="00752667"/>
    <w:rsid w:val="00755523"/>
    <w:rsid w:val="00755743"/>
    <w:rsid w:val="0075678C"/>
    <w:rsid w:val="0076005F"/>
    <w:rsid w:val="007604EC"/>
    <w:rsid w:val="0076138B"/>
    <w:rsid w:val="00761A89"/>
    <w:rsid w:val="007629B0"/>
    <w:rsid w:val="0076474C"/>
    <w:rsid w:val="00764B79"/>
    <w:rsid w:val="007656DD"/>
    <w:rsid w:val="007753E7"/>
    <w:rsid w:val="00776851"/>
    <w:rsid w:val="00777606"/>
    <w:rsid w:val="00781293"/>
    <w:rsid w:val="00784170"/>
    <w:rsid w:val="007845B2"/>
    <w:rsid w:val="0078476E"/>
    <w:rsid w:val="00795C86"/>
    <w:rsid w:val="00796D93"/>
    <w:rsid w:val="007A3544"/>
    <w:rsid w:val="007A5118"/>
    <w:rsid w:val="007B05BC"/>
    <w:rsid w:val="007B17BC"/>
    <w:rsid w:val="007B2E1E"/>
    <w:rsid w:val="007B3DDD"/>
    <w:rsid w:val="007B418B"/>
    <w:rsid w:val="007B4267"/>
    <w:rsid w:val="007B716F"/>
    <w:rsid w:val="007C1F43"/>
    <w:rsid w:val="007C4371"/>
    <w:rsid w:val="007C5F04"/>
    <w:rsid w:val="007C6056"/>
    <w:rsid w:val="007D145B"/>
    <w:rsid w:val="007D3636"/>
    <w:rsid w:val="007D66EF"/>
    <w:rsid w:val="007D6835"/>
    <w:rsid w:val="007D7877"/>
    <w:rsid w:val="007E1C27"/>
    <w:rsid w:val="007E1EF5"/>
    <w:rsid w:val="007E6380"/>
    <w:rsid w:val="007F255B"/>
    <w:rsid w:val="007F3861"/>
    <w:rsid w:val="007F3898"/>
    <w:rsid w:val="007F6510"/>
    <w:rsid w:val="007F7180"/>
    <w:rsid w:val="007F7972"/>
    <w:rsid w:val="0080157F"/>
    <w:rsid w:val="008048E1"/>
    <w:rsid w:val="00807F0A"/>
    <w:rsid w:val="00810541"/>
    <w:rsid w:val="00814FB7"/>
    <w:rsid w:val="00815CBC"/>
    <w:rsid w:val="00816148"/>
    <w:rsid w:val="008161E3"/>
    <w:rsid w:val="008168BD"/>
    <w:rsid w:val="008204EF"/>
    <w:rsid w:val="00821353"/>
    <w:rsid w:val="00821380"/>
    <w:rsid w:val="00823FE6"/>
    <w:rsid w:val="00824E6D"/>
    <w:rsid w:val="00825094"/>
    <w:rsid w:val="008254A3"/>
    <w:rsid w:val="00825FCD"/>
    <w:rsid w:val="00826D93"/>
    <w:rsid w:val="00830B69"/>
    <w:rsid w:val="00830C07"/>
    <w:rsid w:val="00831F33"/>
    <w:rsid w:val="0083471F"/>
    <w:rsid w:val="00836D80"/>
    <w:rsid w:val="008374B5"/>
    <w:rsid w:val="00840F40"/>
    <w:rsid w:val="008413AE"/>
    <w:rsid w:val="008421CB"/>
    <w:rsid w:val="008421D7"/>
    <w:rsid w:val="00844E0D"/>
    <w:rsid w:val="0084642D"/>
    <w:rsid w:val="00847628"/>
    <w:rsid w:val="00850FA8"/>
    <w:rsid w:val="00853EF0"/>
    <w:rsid w:val="008562CF"/>
    <w:rsid w:val="00856430"/>
    <w:rsid w:val="00856EBF"/>
    <w:rsid w:val="0086112B"/>
    <w:rsid w:val="00862AA4"/>
    <w:rsid w:val="008647D2"/>
    <w:rsid w:val="00864CC6"/>
    <w:rsid w:val="00870AD4"/>
    <w:rsid w:val="00872CE8"/>
    <w:rsid w:val="00872D24"/>
    <w:rsid w:val="00876315"/>
    <w:rsid w:val="008770AB"/>
    <w:rsid w:val="0088089E"/>
    <w:rsid w:val="00880F85"/>
    <w:rsid w:val="00881B8E"/>
    <w:rsid w:val="00883E2B"/>
    <w:rsid w:val="00884405"/>
    <w:rsid w:val="0089071E"/>
    <w:rsid w:val="00891A5F"/>
    <w:rsid w:val="00895124"/>
    <w:rsid w:val="00895820"/>
    <w:rsid w:val="008A0F97"/>
    <w:rsid w:val="008A1C5B"/>
    <w:rsid w:val="008A2F44"/>
    <w:rsid w:val="008A4F46"/>
    <w:rsid w:val="008A7302"/>
    <w:rsid w:val="008B5423"/>
    <w:rsid w:val="008B54FC"/>
    <w:rsid w:val="008C0B2A"/>
    <w:rsid w:val="008C0B4F"/>
    <w:rsid w:val="008C70C6"/>
    <w:rsid w:val="008D0561"/>
    <w:rsid w:val="008D28DC"/>
    <w:rsid w:val="008D3013"/>
    <w:rsid w:val="008D3504"/>
    <w:rsid w:val="008E1858"/>
    <w:rsid w:val="008E2528"/>
    <w:rsid w:val="008E2F7D"/>
    <w:rsid w:val="008E4FF3"/>
    <w:rsid w:val="008E5622"/>
    <w:rsid w:val="008E5885"/>
    <w:rsid w:val="008E6ED2"/>
    <w:rsid w:val="008F02E0"/>
    <w:rsid w:val="008F070F"/>
    <w:rsid w:val="008F1D5C"/>
    <w:rsid w:val="008F3703"/>
    <w:rsid w:val="008F3918"/>
    <w:rsid w:val="008F4504"/>
    <w:rsid w:val="008F63AC"/>
    <w:rsid w:val="008F6781"/>
    <w:rsid w:val="008F6ACC"/>
    <w:rsid w:val="008F7E5C"/>
    <w:rsid w:val="00900EEB"/>
    <w:rsid w:val="009022D9"/>
    <w:rsid w:val="00903836"/>
    <w:rsid w:val="00904DE0"/>
    <w:rsid w:val="009079DC"/>
    <w:rsid w:val="009102C5"/>
    <w:rsid w:val="00910AD0"/>
    <w:rsid w:val="00910D82"/>
    <w:rsid w:val="00911B28"/>
    <w:rsid w:val="00912F9B"/>
    <w:rsid w:val="009159FC"/>
    <w:rsid w:val="00922FF9"/>
    <w:rsid w:val="009256CC"/>
    <w:rsid w:val="0093055D"/>
    <w:rsid w:val="009308DD"/>
    <w:rsid w:val="00931CC5"/>
    <w:rsid w:val="009327BF"/>
    <w:rsid w:val="00932FB7"/>
    <w:rsid w:val="00933903"/>
    <w:rsid w:val="009355CD"/>
    <w:rsid w:val="009363A8"/>
    <w:rsid w:val="0093671D"/>
    <w:rsid w:val="00937C13"/>
    <w:rsid w:val="00937EE5"/>
    <w:rsid w:val="00941B5D"/>
    <w:rsid w:val="009463ED"/>
    <w:rsid w:val="009478B5"/>
    <w:rsid w:val="00954961"/>
    <w:rsid w:val="009549F1"/>
    <w:rsid w:val="00961535"/>
    <w:rsid w:val="00962A43"/>
    <w:rsid w:val="009635A9"/>
    <w:rsid w:val="009639F8"/>
    <w:rsid w:val="00964DD9"/>
    <w:rsid w:val="00966415"/>
    <w:rsid w:val="00972070"/>
    <w:rsid w:val="0097465E"/>
    <w:rsid w:val="009770B9"/>
    <w:rsid w:val="0097715E"/>
    <w:rsid w:val="00981599"/>
    <w:rsid w:val="00983B35"/>
    <w:rsid w:val="009846EC"/>
    <w:rsid w:val="00985946"/>
    <w:rsid w:val="0098699A"/>
    <w:rsid w:val="00987172"/>
    <w:rsid w:val="00987910"/>
    <w:rsid w:val="0099370A"/>
    <w:rsid w:val="00993889"/>
    <w:rsid w:val="009939DA"/>
    <w:rsid w:val="009949FE"/>
    <w:rsid w:val="009A4238"/>
    <w:rsid w:val="009A5241"/>
    <w:rsid w:val="009A5356"/>
    <w:rsid w:val="009B0218"/>
    <w:rsid w:val="009B02A0"/>
    <w:rsid w:val="009B149F"/>
    <w:rsid w:val="009B1F44"/>
    <w:rsid w:val="009B2FEA"/>
    <w:rsid w:val="009B30C9"/>
    <w:rsid w:val="009B6E61"/>
    <w:rsid w:val="009C2308"/>
    <w:rsid w:val="009C31AE"/>
    <w:rsid w:val="009C353E"/>
    <w:rsid w:val="009C3DA7"/>
    <w:rsid w:val="009C3F37"/>
    <w:rsid w:val="009C41A1"/>
    <w:rsid w:val="009C4A60"/>
    <w:rsid w:val="009C4CB5"/>
    <w:rsid w:val="009C4D6A"/>
    <w:rsid w:val="009C7287"/>
    <w:rsid w:val="009D0733"/>
    <w:rsid w:val="009D19E0"/>
    <w:rsid w:val="009D25C7"/>
    <w:rsid w:val="009D3533"/>
    <w:rsid w:val="009D5304"/>
    <w:rsid w:val="009E1BF4"/>
    <w:rsid w:val="009E2337"/>
    <w:rsid w:val="009E4C5E"/>
    <w:rsid w:val="009E52C1"/>
    <w:rsid w:val="009E6B59"/>
    <w:rsid w:val="009E7947"/>
    <w:rsid w:val="009F17D6"/>
    <w:rsid w:val="009F2145"/>
    <w:rsid w:val="009F2B62"/>
    <w:rsid w:val="009F324A"/>
    <w:rsid w:val="009F5041"/>
    <w:rsid w:val="00A003AB"/>
    <w:rsid w:val="00A004B5"/>
    <w:rsid w:val="00A00F9C"/>
    <w:rsid w:val="00A03F2E"/>
    <w:rsid w:val="00A074F3"/>
    <w:rsid w:val="00A10667"/>
    <w:rsid w:val="00A10CCC"/>
    <w:rsid w:val="00A14AC6"/>
    <w:rsid w:val="00A14D1F"/>
    <w:rsid w:val="00A14FD3"/>
    <w:rsid w:val="00A15867"/>
    <w:rsid w:val="00A15E88"/>
    <w:rsid w:val="00A175ED"/>
    <w:rsid w:val="00A21D16"/>
    <w:rsid w:val="00A220B9"/>
    <w:rsid w:val="00A22494"/>
    <w:rsid w:val="00A22789"/>
    <w:rsid w:val="00A23DD2"/>
    <w:rsid w:val="00A23ED8"/>
    <w:rsid w:val="00A24187"/>
    <w:rsid w:val="00A247ED"/>
    <w:rsid w:val="00A30489"/>
    <w:rsid w:val="00A3232E"/>
    <w:rsid w:val="00A34087"/>
    <w:rsid w:val="00A342F5"/>
    <w:rsid w:val="00A34431"/>
    <w:rsid w:val="00A35FF5"/>
    <w:rsid w:val="00A36429"/>
    <w:rsid w:val="00A36F0B"/>
    <w:rsid w:val="00A36F51"/>
    <w:rsid w:val="00A37907"/>
    <w:rsid w:val="00A40F73"/>
    <w:rsid w:val="00A42A83"/>
    <w:rsid w:val="00A436D0"/>
    <w:rsid w:val="00A438F3"/>
    <w:rsid w:val="00A454C2"/>
    <w:rsid w:val="00A45B91"/>
    <w:rsid w:val="00A46130"/>
    <w:rsid w:val="00A47530"/>
    <w:rsid w:val="00A50566"/>
    <w:rsid w:val="00A512B2"/>
    <w:rsid w:val="00A515A4"/>
    <w:rsid w:val="00A518C2"/>
    <w:rsid w:val="00A51C91"/>
    <w:rsid w:val="00A52E79"/>
    <w:rsid w:val="00A557AA"/>
    <w:rsid w:val="00A5792F"/>
    <w:rsid w:val="00A602C8"/>
    <w:rsid w:val="00A60992"/>
    <w:rsid w:val="00A610F5"/>
    <w:rsid w:val="00A62EAA"/>
    <w:rsid w:val="00A63E23"/>
    <w:rsid w:val="00A64143"/>
    <w:rsid w:val="00A65381"/>
    <w:rsid w:val="00A65698"/>
    <w:rsid w:val="00A673C1"/>
    <w:rsid w:val="00A706C0"/>
    <w:rsid w:val="00A71ACF"/>
    <w:rsid w:val="00A77FDD"/>
    <w:rsid w:val="00A87269"/>
    <w:rsid w:val="00A9021A"/>
    <w:rsid w:val="00A9348D"/>
    <w:rsid w:val="00A94555"/>
    <w:rsid w:val="00A950D5"/>
    <w:rsid w:val="00A979DF"/>
    <w:rsid w:val="00AA15AE"/>
    <w:rsid w:val="00AA56F1"/>
    <w:rsid w:val="00AA63B4"/>
    <w:rsid w:val="00AA6473"/>
    <w:rsid w:val="00AB1510"/>
    <w:rsid w:val="00AB1E59"/>
    <w:rsid w:val="00AB3394"/>
    <w:rsid w:val="00AB580A"/>
    <w:rsid w:val="00AC6D00"/>
    <w:rsid w:val="00AC6DC4"/>
    <w:rsid w:val="00AC78D4"/>
    <w:rsid w:val="00AD1551"/>
    <w:rsid w:val="00AD15C0"/>
    <w:rsid w:val="00AD1C39"/>
    <w:rsid w:val="00AD3918"/>
    <w:rsid w:val="00AD6503"/>
    <w:rsid w:val="00AE1580"/>
    <w:rsid w:val="00AE16D6"/>
    <w:rsid w:val="00AE1EFA"/>
    <w:rsid w:val="00AE2D89"/>
    <w:rsid w:val="00AE5434"/>
    <w:rsid w:val="00AE68E9"/>
    <w:rsid w:val="00AF10BC"/>
    <w:rsid w:val="00AF4A47"/>
    <w:rsid w:val="00AF55B2"/>
    <w:rsid w:val="00AF7398"/>
    <w:rsid w:val="00AF7F78"/>
    <w:rsid w:val="00B0139C"/>
    <w:rsid w:val="00B03BBA"/>
    <w:rsid w:val="00B05837"/>
    <w:rsid w:val="00B06336"/>
    <w:rsid w:val="00B17673"/>
    <w:rsid w:val="00B17F25"/>
    <w:rsid w:val="00B20412"/>
    <w:rsid w:val="00B20435"/>
    <w:rsid w:val="00B23349"/>
    <w:rsid w:val="00B238BA"/>
    <w:rsid w:val="00B23A54"/>
    <w:rsid w:val="00B24CF3"/>
    <w:rsid w:val="00B30A39"/>
    <w:rsid w:val="00B30F1C"/>
    <w:rsid w:val="00B31F9D"/>
    <w:rsid w:val="00B32235"/>
    <w:rsid w:val="00B355FB"/>
    <w:rsid w:val="00B370FB"/>
    <w:rsid w:val="00B37600"/>
    <w:rsid w:val="00B37AE2"/>
    <w:rsid w:val="00B401E0"/>
    <w:rsid w:val="00B439C4"/>
    <w:rsid w:val="00B44F65"/>
    <w:rsid w:val="00B45958"/>
    <w:rsid w:val="00B45DC9"/>
    <w:rsid w:val="00B52AF8"/>
    <w:rsid w:val="00B52C4D"/>
    <w:rsid w:val="00B530B9"/>
    <w:rsid w:val="00B54D4A"/>
    <w:rsid w:val="00B5616C"/>
    <w:rsid w:val="00B562F7"/>
    <w:rsid w:val="00B609A3"/>
    <w:rsid w:val="00B609D9"/>
    <w:rsid w:val="00B61E56"/>
    <w:rsid w:val="00B61FEC"/>
    <w:rsid w:val="00B622D8"/>
    <w:rsid w:val="00B63357"/>
    <w:rsid w:val="00B652B7"/>
    <w:rsid w:val="00B70A02"/>
    <w:rsid w:val="00B75AF0"/>
    <w:rsid w:val="00B75BBF"/>
    <w:rsid w:val="00B779BF"/>
    <w:rsid w:val="00B77A26"/>
    <w:rsid w:val="00B805CD"/>
    <w:rsid w:val="00B80F99"/>
    <w:rsid w:val="00B82F8F"/>
    <w:rsid w:val="00B854A7"/>
    <w:rsid w:val="00B85F1A"/>
    <w:rsid w:val="00B87019"/>
    <w:rsid w:val="00B87227"/>
    <w:rsid w:val="00B90D0B"/>
    <w:rsid w:val="00B91495"/>
    <w:rsid w:val="00B91829"/>
    <w:rsid w:val="00B9248F"/>
    <w:rsid w:val="00B95037"/>
    <w:rsid w:val="00B956A6"/>
    <w:rsid w:val="00B95A94"/>
    <w:rsid w:val="00B95AB6"/>
    <w:rsid w:val="00B96836"/>
    <w:rsid w:val="00B969D2"/>
    <w:rsid w:val="00BA108E"/>
    <w:rsid w:val="00BA4798"/>
    <w:rsid w:val="00BA5A75"/>
    <w:rsid w:val="00BB19AC"/>
    <w:rsid w:val="00BB418E"/>
    <w:rsid w:val="00BB6AD2"/>
    <w:rsid w:val="00BB76D9"/>
    <w:rsid w:val="00BB7F52"/>
    <w:rsid w:val="00BC0D53"/>
    <w:rsid w:val="00BC431A"/>
    <w:rsid w:val="00BC47B8"/>
    <w:rsid w:val="00BC4E89"/>
    <w:rsid w:val="00BD3E3E"/>
    <w:rsid w:val="00BD3F8C"/>
    <w:rsid w:val="00BD5BA9"/>
    <w:rsid w:val="00BD5EF5"/>
    <w:rsid w:val="00BE17F9"/>
    <w:rsid w:val="00BE2348"/>
    <w:rsid w:val="00BE23BE"/>
    <w:rsid w:val="00BE40E7"/>
    <w:rsid w:val="00BE4192"/>
    <w:rsid w:val="00BE57A9"/>
    <w:rsid w:val="00BE7E98"/>
    <w:rsid w:val="00BF12BA"/>
    <w:rsid w:val="00BF19DA"/>
    <w:rsid w:val="00BF2B94"/>
    <w:rsid w:val="00BF31A1"/>
    <w:rsid w:val="00BF42F0"/>
    <w:rsid w:val="00BF4A24"/>
    <w:rsid w:val="00BF56AF"/>
    <w:rsid w:val="00BF587E"/>
    <w:rsid w:val="00BF7B25"/>
    <w:rsid w:val="00BF7DC5"/>
    <w:rsid w:val="00C01555"/>
    <w:rsid w:val="00C01D58"/>
    <w:rsid w:val="00C02D6A"/>
    <w:rsid w:val="00C05F7E"/>
    <w:rsid w:val="00C06299"/>
    <w:rsid w:val="00C067B2"/>
    <w:rsid w:val="00C06C3B"/>
    <w:rsid w:val="00C06C58"/>
    <w:rsid w:val="00C1447F"/>
    <w:rsid w:val="00C14C21"/>
    <w:rsid w:val="00C16455"/>
    <w:rsid w:val="00C168D9"/>
    <w:rsid w:val="00C17337"/>
    <w:rsid w:val="00C17A1D"/>
    <w:rsid w:val="00C2319F"/>
    <w:rsid w:val="00C23472"/>
    <w:rsid w:val="00C2528D"/>
    <w:rsid w:val="00C26DFD"/>
    <w:rsid w:val="00C370BC"/>
    <w:rsid w:val="00C40C86"/>
    <w:rsid w:val="00C42DD5"/>
    <w:rsid w:val="00C44041"/>
    <w:rsid w:val="00C44073"/>
    <w:rsid w:val="00C4434D"/>
    <w:rsid w:val="00C45750"/>
    <w:rsid w:val="00C46455"/>
    <w:rsid w:val="00C46F0A"/>
    <w:rsid w:val="00C5012E"/>
    <w:rsid w:val="00C519A4"/>
    <w:rsid w:val="00C54284"/>
    <w:rsid w:val="00C56490"/>
    <w:rsid w:val="00C57A92"/>
    <w:rsid w:val="00C60F0C"/>
    <w:rsid w:val="00C61488"/>
    <w:rsid w:val="00C622FE"/>
    <w:rsid w:val="00C64902"/>
    <w:rsid w:val="00C64C18"/>
    <w:rsid w:val="00C6549C"/>
    <w:rsid w:val="00C66384"/>
    <w:rsid w:val="00C7147C"/>
    <w:rsid w:val="00C71DF1"/>
    <w:rsid w:val="00C725AC"/>
    <w:rsid w:val="00C72805"/>
    <w:rsid w:val="00C77EEE"/>
    <w:rsid w:val="00C81B53"/>
    <w:rsid w:val="00C81DA0"/>
    <w:rsid w:val="00C82471"/>
    <w:rsid w:val="00C8338F"/>
    <w:rsid w:val="00C83FA0"/>
    <w:rsid w:val="00C8507C"/>
    <w:rsid w:val="00C9191F"/>
    <w:rsid w:val="00C941FA"/>
    <w:rsid w:val="00C94E6D"/>
    <w:rsid w:val="00C95C36"/>
    <w:rsid w:val="00C96001"/>
    <w:rsid w:val="00CA1CB1"/>
    <w:rsid w:val="00CA1F92"/>
    <w:rsid w:val="00CA29E5"/>
    <w:rsid w:val="00CB0417"/>
    <w:rsid w:val="00CB0C1F"/>
    <w:rsid w:val="00CB1B18"/>
    <w:rsid w:val="00CB282B"/>
    <w:rsid w:val="00CB2919"/>
    <w:rsid w:val="00CB51A9"/>
    <w:rsid w:val="00CC17AA"/>
    <w:rsid w:val="00CC48C9"/>
    <w:rsid w:val="00CC540E"/>
    <w:rsid w:val="00CC5C8D"/>
    <w:rsid w:val="00CC6BE7"/>
    <w:rsid w:val="00CD207C"/>
    <w:rsid w:val="00CD38A9"/>
    <w:rsid w:val="00CD46FD"/>
    <w:rsid w:val="00CE0206"/>
    <w:rsid w:val="00CE27E9"/>
    <w:rsid w:val="00CE779F"/>
    <w:rsid w:val="00CE786A"/>
    <w:rsid w:val="00CF3193"/>
    <w:rsid w:val="00CF349B"/>
    <w:rsid w:val="00CF42AB"/>
    <w:rsid w:val="00CF4CA7"/>
    <w:rsid w:val="00CF63C8"/>
    <w:rsid w:val="00CF6EA2"/>
    <w:rsid w:val="00D0334E"/>
    <w:rsid w:val="00D048BC"/>
    <w:rsid w:val="00D04CA8"/>
    <w:rsid w:val="00D12AA0"/>
    <w:rsid w:val="00D13553"/>
    <w:rsid w:val="00D1447F"/>
    <w:rsid w:val="00D1547D"/>
    <w:rsid w:val="00D16F7F"/>
    <w:rsid w:val="00D17E8E"/>
    <w:rsid w:val="00D21890"/>
    <w:rsid w:val="00D222EF"/>
    <w:rsid w:val="00D23D45"/>
    <w:rsid w:val="00D24772"/>
    <w:rsid w:val="00D25E31"/>
    <w:rsid w:val="00D27CA1"/>
    <w:rsid w:val="00D30826"/>
    <w:rsid w:val="00D30C48"/>
    <w:rsid w:val="00D31B45"/>
    <w:rsid w:val="00D3206F"/>
    <w:rsid w:val="00D32433"/>
    <w:rsid w:val="00D339B6"/>
    <w:rsid w:val="00D345D6"/>
    <w:rsid w:val="00D35111"/>
    <w:rsid w:val="00D409E4"/>
    <w:rsid w:val="00D40B1E"/>
    <w:rsid w:val="00D47200"/>
    <w:rsid w:val="00D52E56"/>
    <w:rsid w:val="00D5353B"/>
    <w:rsid w:val="00D53995"/>
    <w:rsid w:val="00D5425E"/>
    <w:rsid w:val="00D54262"/>
    <w:rsid w:val="00D5621A"/>
    <w:rsid w:val="00D60A49"/>
    <w:rsid w:val="00D62683"/>
    <w:rsid w:val="00D629D2"/>
    <w:rsid w:val="00D63EC2"/>
    <w:rsid w:val="00D65825"/>
    <w:rsid w:val="00D664F6"/>
    <w:rsid w:val="00D675AB"/>
    <w:rsid w:val="00D67EDC"/>
    <w:rsid w:val="00D70327"/>
    <w:rsid w:val="00D71F7D"/>
    <w:rsid w:val="00D72336"/>
    <w:rsid w:val="00D73DF7"/>
    <w:rsid w:val="00D752D6"/>
    <w:rsid w:val="00D75440"/>
    <w:rsid w:val="00D754AD"/>
    <w:rsid w:val="00D75B1F"/>
    <w:rsid w:val="00D81461"/>
    <w:rsid w:val="00D82504"/>
    <w:rsid w:val="00D82E2C"/>
    <w:rsid w:val="00D84A87"/>
    <w:rsid w:val="00D84C21"/>
    <w:rsid w:val="00D8514C"/>
    <w:rsid w:val="00D851B1"/>
    <w:rsid w:val="00D902C9"/>
    <w:rsid w:val="00D91692"/>
    <w:rsid w:val="00D9191D"/>
    <w:rsid w:val="00D92E1A"/>
    <w:rsid w:val="00DA193C"/>
    <w:rsid w:val="00DA50A8"/>
    <w:rsid w:val="00DA55F6"/>
    <w:rsid w:val="00DA614F"/>
    <w:rsid w:val="00DA7A23"/>
    <w:rsid w:val="00DB19C6"/>
    <w:rsid w:val="00DB37DA"/>
    <w:rsid w:val="00DB3E1F"/>
    <w:rsid w:val="00DB3EC1"/>
    <w:rsid w:val="00DB4F06"/>
    <w:rsid w:val="00DB7294"/>
    <w:rsid w:val="00DC1623"/>
    <w:rsid w:val="00DC24C4"/>
    <w:rsid w:val="00DC373D"/>
    <w:rsid w:val="00DC39A3"/>
    <w:rsid w:val="00DC3A33"/>
    <w:rsid w:val="00DC5525"/>
    <w:rsid w:val="00DC772A"/>
    <w:rsid w:val="00DD01FB"/>
    <w:rsid w:val="00DD0B91"/>
    <w:rsid w:val="00DD0F6A"/>
    <w:rsid w:val="00DD1CFC"/>
    <w:rsid w:val="00DD367E"/>
    <w:rsid w:val="00DD37DB"/>
    <w:rsid w:val="00DD5496"/>
    <w:rsid w:val="00DD5C43"/>
    <w:rsid w:val="00DD6FA3"/>
    <w:rsid w:val="00DE2E79"/>
    <w:rsid w:val="00DE447D"/>
    <w:rsid w:val="00DE49CC"/>
    <w:rsid w:val="00DE5100"/>
    <w:rsid w:val="00DF1A05"/>
    <w:rsid w:val="00DF350F"/>
    <w:rsid w:val="00DF3F16"/>
    <w:rsid w:val="00DF4D7B"/>
    <w:rsid w:val="00DF6442"/>
    <w:rsid w:val="00DF6AA9"/>
    <w:rsid w:val="00E0060C"/>
    <w:rsid w:val="00E02C7E"/>
    <w:rsid w:val="00E02EEC"/>
    <w:rsid w:val="00E039E1"/>
    <w:rsid w:val="00E04553"/>
    <w:rsid w:val="00E05BA0"/>
    <w:rsid w:val="00E10EA3"/>
    <w:rsid w:val="00E11BC9"/>
    <w:rsid w:val="00E11E0E"/>
    <w:rsid w:val="00E12F7C"/>
    <w:rsid w:val="00E1496B"/>
    <w:rsid w:val="00E1580A"/>
    <w:rsid w:val="00E17B85"/>
    <w:rsid w:val="00E208BB"/>
    <w:rsid w:val="00E25AB4"/>
    <w:rsid w:val="00E25E40"/>
    <w:rsid w:val="00E260F1"/>
    <w:rsid w:val="00E308F1"/>
    <w:rsid w:val="00E34FA1"/>
    <w:rsid w:val="00E35FCD"/>
    <w:rsid w:val="00E36035"/>
    <w:rsid w:val="00E36DB9"/>
    <w:rsid w:val="00E3740E"/>
    <w:rsid w:val="00E42949"/>
    <w:rsid w:val="00E441F0"/>
    <w:rsid w:val="00E453A5"/>
    <w:rsid w:val="00E45908"/>
    <w:rsid w:val="00E46211"/>
    <w:rsid w:val="00E46B9F"/>
    <w:rsid w:val="00E55D43"/>
    <w:rsid w:val="00E56669"/>
    <w:rsid w:val="00E6163F"/>
    <w:rsid w:val="00E61C6C"/>
    <w:rsid w:val="00E63056"/>
    <w:rsid w:val="00E632E5"/>
    <w:rsid w:val="00E753F2"/>
    <w:rsid w:val="00E7630E"/>
    <w:rsid w:val="00E76541"/>
    <w:rsid w:val="00E76AE4"/>
    <w:rsid w:val="00E77E74"/>
    <w:rsid w:val="00E8049C"/>
    <w:rsid w:val="00E81146"/>
    <w:rsid w:val="00E82334"/>
    <w:rsid w:val="00E85652"/>
    <w:rsid w:val="00E86B9E"/>
    <w:rsid w:val="00E87411"/>
    <w:rsid w:val="00E9548A"/>
    <w:rsid w:val="00E97FF7"/>
    <w:rsid w:val="00EA11B6"/>
    <w:rsid w:val="00EA3E49"/>
    <w:rsid w:val="00EA40C4"/>
    <w:rsid w:val="00EA52F1"/>
    <w:rsid w:val="00EB2679"/>
    <w:rsid w:val="00EB6498"/>
    <w:rsid w:val="00EB76AD"/>
    <w:rsid w:val="00EC1A0C"/>
    <w:rsid w:val="00EC1C33"/>
    <w:rsid w:val="00EC20B1"/>
    <w:rsid w:val="00EC502B"/>
    <w:rsid w:val="00EC721D"/>
    <w:rsid w:val="00EC7650"/>
    <w:rsid w:val="00ED13D0"/>
    <w:rsid w:val="00ED1CF4"/>
    <w:rsid w:val="00ED3C11"/>
    <w:rsid w:val="00ED4A0A"/>
    <w:rsid w:val="00ED50DE"/>
    <w:rsid w:val="00EE1E02"/>
    <w:rsid w:val="00EE2039"/>
    <w:rsid w:val="00EE28B0"/>
    <w:rsid w:val="00EE3515"/>
    <w:rsid w:val="00EE5DE5"/>
    <w:rsid w:val="00EE637B"/>
    <w:rsid w:val="00EE799D"/>
    <w:rsid w:val="00EE7D66"/>
    <w:rsid w:val="00EF03A2"/>
    <w:rsid w:val="00EF5485"/>
    <w:rsid w:val="00F02ED0"/>
    <w:rsid w:val="00F06980"/>
    <w:rsid w:val="00F07BFC"/>
    <w:rsid w:val="00F07F9D"/>
    <w:rsid w:val="00F11FD7"/>
    <w:rsid w:val="00F14665"/>
    <w:rsid w:val="00F14985"/>
    <w:rsid w:val="00F16D50"/>
    <w:rsid w:val="00F16E27"/>
    <w:rsid w:val="00F203BF"/>
    <w:rsid w:val="00F2113A"/>
    <w:rsid w:val="00F30D5A"/>
    <w:rsid w:val="00F31F25"/>
    <w:rsid w:val="00F32BFE"/>
    <w:rsid w:val="00F41A26"/>
    <w:rsid w:val="00F4348D"/>
    <w:rsid w:val="00F434E8"/>
    <w:rsid w:val="00F4562A"/>
    <w:rsid w:val="00F46310"/>
    <w:rsid w:val="00F50B5F"/>
    <w:rsid w:val="00F51154"/>
    <w:rsid w:val="00F515AC"/>
    <w:rsid w:val="00F516B4"/>
    <w:rsid w:val="00F52B6E"/>
    <w:rsid w:val="00F5379C"/>
    <w:rsid w:val="00F54ABA"/>
    <w:rsid w:val="00F5597E"/>
    <w:rsid w:val="00F562CB"/>
    <w:rsid w:val="00F61081"/>
    <w:rsid w:val="00F61E79"/>
    <w:rsid w:val="00F62786"/>
    <w:rsid w:val="00F76BC4"/>
    <w:rsid w:val="00F777B2"/>
    <w:rsid w:val="00F8010C"/>
    <w:rsid w:val="00F87078"/>
    <w:rsid w:val="00F9040C"/>
    <w:rsid w:val="00F9181A"/>
    <w:rsid w:val="00F94DDA"/>
    <w:rsid w:val="00FA04D0"/>
    <w:rsid w:val="00FA0C9A"/>
    <w:rsid w:val="00FA0F5B"/>
    <w:rsid w:val="00FA0F86"/>
    <w:rsid w:val="00FA19AD"/>
    <w:rsid w:val="00FA1F1F"/>
    <w:rsid w:val="00FA3896"/>
    <w:rsid w:val="00FA621E"/>
    <w:rsid w:val="00FA6361"/>
    <w:rsid w:val="00FA7DD2"/>
    <w:rsid w:val="00FB0DF4"/>
    <w:rsid w:val="00FB154C"/>
    <w:rsid w:val="00FB15ED"/>
    <w:rsid w:val="00FB1FBF"/>
    <w:rsid w:val="00FB1FC8"/>
    <w:rsid w:val="00FB3353"/>
    <w:rsid w:val="00FB4ABF"/>
    <w:rsid w:val="00FB6C17"/>
    <w:rsid w:val="00FB7FDC"/>
    <w:rsid w:val="00FC067C"/>
    <w:rsid w:val="00FC0F76"/>
    <w:rsid w:val="00FC21AC"/>
    <w:rsid w:val="00FC2865"/>
    <w:rsid w:val="00FD1AE7"/>
    <w:rsid w:val="00FD4A2C"/>
    <w:rsid w:val="00FD4A3C"/>
    <w:rsid w:val="00FD5BB2"/>
    <w:rsid w:val="00FD67D4"/>
    <w:rsid w:val="00FD6B50"/>
    <w:rsid w:val="00FE28B8"/>
    <w:rsid w:val="00FE4CE2"/>
    <w:rsid w:val="00FE5172"/>
    <w:rsid w:val="00FE6B6E"/>
    <w:rsid w:val="00FE7183"/>
    <w:rsid w:val="00FF3026"/>
    <w:rsid w:val="00FF33B5"/>
    <w:rsid w:val="00FF3728"/>
    <w:rsid w:val="057FF322"/>
    <w:rsid w:val="19C83AA0"/>
    <w:rsid w:val="1C477D3F"/>
    <w:rsid w:val="2405EF7D"/>
    <w:rsid w:val="2C0FE4CB"/>
    <w:rsid w:val="337405D9"/>
    <w:rsid w:val="350FD63A"/>
    <w:rsid w:val="50D7144C"/>
    <w:rsid w:val="6FC28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66C363B"/>
  <w15:docId w15:val="{996C9A15-75E2-CB45-B533-5B2E01FF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B1F"/>
    <w:rPr>
      <w:sz w:val="24"/>
      <w:szCs w:val="24"/>
      <w:lang w:eastAsia="en-US"/>
    </w:rPr>
  </w:style>
  <w:style w:type="paragraph" w:styleId="Heading1">
    <w:name w:val="heading 1"/>
    <w:aliases w:val="01a_Heading 1"/>
    <w:basedOn w:val="ListParagraph"/>
    <w:next w:val="Normal"/>
    <w:link w:val="Heading1Char"/>
    <w:qFormat/>
    <w:rsid w:val="00DD6FA3"/>
    <w:pPr>
      <w:spacing w:before="120" w:after="120"/>
      <w:ind w:left="0"/>
      <w:outlineLvl w:val="0"/>
    </w:pPr>
    <w:rPr>
      <w:rFonts w:ascii="Arial Black" w:hAnsi="Arial Black"/>
      <w:color w:val="365F91" w:themeColor="accent1" w:themeShade="BF"/>
      <w:lang w:val="es-CO"/>
    </w:rPr>
  </w:style>
  <w:style w:type="paragraph" w:styleId="Heading2">
    <w:name w:val="heading 2"/>
    <w:aliases w:val="01b_Heading 2"/>
    <w:basedOn w:val="ListParagraph"/>
    <w:next w:val="Normal"/>
    <w:link w:val="Heading2Char"/>
    <w:qFormat/>
    <w:rsid w:val="005A605C"/>
    <w:pPr>
      <w:spacing w:before="120" w:after="120"/>
      <w:ind w:left="0"/>
      <w:outlineLvl w:val="1"/>
    </w:pPr>
    <w:rPr>
      <w:rFonts w:cs="Arial"/>
      <w:b/>
      <w:color w:val="365F91" w:themeColor="accent1" w:themeShade="BF"/>
      <w:lang w:val="es-CO"/>
    </w:rPr>
  </w:style>
  <w:style w:type="paragraph" w:styleId="Heading3">
    <w:name w:val="heading 3"/>
    <w:aliases w:val="01c_Heading 3"/>
    <w:basedOn w:val="ListParagraph"/>
    <w:next w:val="Normal"/>
    <w:link w:val="Heading3Char"/>
    <w:qFormat/>
    <w:rsid w:val="004340C5"/>
    <w:pPr>
      <w:spacing w:before="120" w:after="120"/>
      <w:ind w:left="0"/>
      <w:outlineLvl w:val="2"/>
    </w:pPr>
    <w:rPr>
      <w:rFonts w:cs="Arial"/>
      <w:color w:val="365F91" w:themeColor="accent1" w:themeShade="BF"/>
      <w:lang w:val="de-DE"/>
    </w:rPr>
  </w:style>
  <w:style w:type="paragraph" w:styleId="Heading4">
    <w:name w:val="heading 4"/>
    <w:aliases w:val="01d_Heading 4"/>
    <w:basedOn w:val="Heading3"/>
    <w:next w:val="Normal"/>
    <w:link w:val="Heading4Char"/>
    <w:unhideWhenUsed/>
    <w:qFormat/>
    <w:rsid w:val="005A605C"/>
    <w:pPr>
      <w:numPr>
        <w:ilvl w:val="3"/>
      </w:numPr>
      <w:ind w:left="1440" w:hanging="936"/>
      <w:outlineLvl w:val="3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56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564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564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564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564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TitleHeadline">
    <w:name w:val="00_Title_Headline"/>
    <w:basedOn w:val="Normal"/>
    <w:rsid w:val="002D3631"/>
    <w:pPr>
      <w:spacing w:line="360" w:lineRule="exact"/>
    </w:pPr>
    <w:rPr>
      <w:rFonts w:ascii="Arial Black" w:hAnsi="Arial Black" w:cs="Arial"/>
      <w:caps/>
      <w:color w:val="F0AB00"/>
      <w:sz w:val="32"/>
      <w:szCs w:val="32"/>
    </w:rPr>
  </w:style>
  <w:style w:type="paragraph" w:customStyle="1" w:styleId="07Introduction">
    <w:name w:val="07_Introduction"/>
    <w:basedOn w:val="Normal"/>
    <w:rsid w:val="00B20435"/>
    <w:pPr>
      <w:spacing w:line="300" w:lineRule="exact"/>
    </w:pPr>
    <w:rPr>
      <w:color w:val="666666"/>
      <w:szCs w:val="20"/>
    </w:rPr>
  </w:style>
  <w:style w:type="paragraph" w:customStyle="1" w:styleId="01TitleSubheadline">
    <w:name w:val="01_Title_Subheadline"/>
    <w:basedOn w:val="Normal"/>
    <w:rsid w:val="00FA6361"/>
    <w:pPr>
      <w:spacing w:line="360" w:lineRule="exact"/>
    </w:pPr>
    <w:rPr>
      <w:rFonts w:ascii="Arial (W1)" w:hAnsi="Arial (W1)" w:cs="Arial"/>
      <w:caps/>
      <w:color w:val="FFFFFF"/>
      <w:sz w:val="30"/>
    </w:rPr>
  </w:style>
  <w:style w:type="paragraph" w:styleId="Header">
    <w:name w:val="header"/>
    <w:aliases w:val="Draft,Pg ii+"/>
    <w:basedOn w:val="Normal"/>
    <w:link w:val="HeaderChar"/>
    <w:uiPriority w:val="99"/>
    <w:rsid w:val="004B0FBC"/>
    <w:pPr>
      <w:tabs>
        <w:tab w:val="center" w:pos="4536"/>
        <w:tab w:val="right" w:pos="9072"/>
      </w:tabs>
    </w:pPr>
  </w:style>
  <w:style w:type="paragraph" w:styleId="Footer">
    <w:name w:val="footer"/>
    <w:aliases w:val="f,Footer1,ft"/>
    <w:basedOn w:val="Normal"/>
    <w:link w:val="FooterChar"/>
    <w:rsid w:val="004B0FBC"/>
    <w:pPr>
      <w:tabs>
        <w:tab w:val="center" w:pos="4536"/>
        <w:tab w:val="right" w:pos="9072"/>
      </w:tabs>
    </w:pPr>
  </w:style>
  <w:style w:type="paragraph" w:customStyle="1" w:styleId="12TableIntroduction">
    <w:name w:val="12_Table_Introduction"/>
    <w:basedOn w:val="09TableContent1"/>
    <w:rsid w:val="00FB154C"/>
    <w:rPr>
      <w:b/>
      <w:color w:val="666666"/>
      <w:szCs w:val="20"/>
    </w:rPr>
  </w:style>
  <w:style w:type="paragraph" w:customStyle="1" w:styleId="14TableText">
    <w:name w:val="14_Table_Text"/>
    <w:basedOn w:val="12TableIntroduction"/>
    <w:rsid w:val="00D17E8E"/>
    <w:pPr>
      <w:tabs>
        <w:tab w:val="left" w:pos="363"/>
      </w:tabs>
    </w:pPr>
    <w:rPr>
      <w:b w:val="0"/>
      <w:color w:val="auto"/>
    </w:rPr>
  </w:style>
  <w:style w:type="paragraph" w:customStyle="1" w:styleId="05BodyCopy">
    <w:name w:val="05_Body_Copy"/>
    <w:basedOn w:val="Normal"/>
    <w:rsid w:val="00D04CA8"/>
    <w:pPr>
      <w:spacing w:line="260" w:lineRule="exact"/>
    </w:pPr>
    <w:rPr>
      <w:szCs w:val="20"/>
    </w:rPr>
  </w:style>
  <w:style w:type="paragraph" w:customStyle="1" w:styleId="02Headline">
    <w:name w:val="02_Headline"/>
    <w:basedOn w:val="Normal"/>
    <w:rsid w:val="002D3631"/>
    <w:rPr>
      <w:rFonts w:ascii="Arial Black" w:hAnsi="Arial Black" w:cs="Arial"/>
      <w:color w:val="F0AB00"/>
      <w:sz w:val="32"/>
      <w:szCs w:val="32"/>
    </w:rPr>
  </w:style>
  <w:style w:type="paragraph" w:customStyle="1" w:styleId="03BodycopySubhead">
    <w:name w:val="03_Body_copy_Subhead"/>
    <w:basedOn w:val="Normal"/>
    <w:link w:val="03BodycopySubheadChar"/>
    <w:rsid w:val="00895820"/>
    <w:pPr>
      <w:spacing w:before="120" w:line="260" w:lineRule="exact"/>
    </w:pPr>
    <w:rPr>
      <w:b/>
      <w:bCs/>
      <w:color w:val="44697D"/>
      <w:szCs w:val="20"/>
    </w:rPr>
  </w:style>
  <w:style w:type="paragraph" w:customStyle="1" w:styleId="06BodyCopyBullet7p">
    <w:name w:val="06_Body_Copy_Bullet_7p"/>
    <w:link w:val="06BodyCopyBullet7pZchnZchn"/>
    <w:rsid w:val="007217C1"/>
    <w:pPr>
      <w:numPr>
        <w:numId w:val="2"/>
      </w:numPr>
      <w:spacing w:line="260" w:lineRule="exact"/>
    </w:pPr>
    <w:rPr>
      <w:rFonts w:ascii="Arial" w:hAnsi="Arial"/>
      <w:szCs w:val="22"/>
      <w:lang w:val="en-GB" w:eastAsia="en-US"/>
    </w:rPr>
  </w:style>
  <w:style w:type="character" w:customStyle="1" w:styleId="06BodyCopyBullet7pZchnZchn">
    <w:name w:val="06_Body_Copy_Bullet_7p Zchn Zchn"/>
    <w:link w:val="06BodyCopyBullet7p"/>
    <w:rsid w:val="007217C1"/>
    <w:rPr>
      <w:rFonts w:ascii="Arial" w:hAnsi="Arial"/>
      <w:szCs w:val="22"/>
      <w:lang w:val="en-GB" w:eastAsia="en-US"/>
    </w:rPr>
  </w:style>
  <w:style w:type="paragraph" w:customStyle="1" w:styleId="04BodycopySubhead">
    <w:name w:val="04_Body_copy_Subhead"/>
    <w:basedOn w:val="Normal"/>
    <w:rsid w:val="001C016F"/>
    <w:pPr>
      <w:spacing w:line="260" w:lineRule="atLeast"/>
    </w:pPr>
    <w:rPr>
      <w:color w:val="44697D"/>
      <w:szCs w:val="20"/>
    </w:rPr>
  </w:style>
  <w:style w:type="paragraph" w:customStyle="1" w:styleId="13TableTextMedium">
    <w:name w:val="13_Table_Text_Medium"/>
    <w:basedOn w:val="Normal"/>
    <w:link w:val="13TableTextMediumZchnZchn"/>
    <w:rsid w:val="00FF3026"/>
    <w:pPr>
      <w:tabs>
        <w:tab w:val="left" w:pos="170"/>
      </w:tabs>
      <w:spacing w:line="240" w:lineRule="exact"/>
    </w:pPr>
    <w:rPr>
      <w:b/>
      <w:szCs w:val="22"/>
    </w:rPr>
  </w:style>
  <w:style w:type="paragraph" w:customStyle="1" w:styleId="11TableContentBullet7p">
    <w:name w:val="11_Table_Content_Bullet_7p"/>
    <w:basedOn w:val="06BodyCopyBullet7p"/>
    <w:rsid w:val="001C016F"/>
    <w:pPr>
      <w:spacing w:line="240" w:lineRule="exact"/>
    </w:pPr>
  </w:style>
  <w:style w:type="paragraph" w:customStyle="1" w:styleId="08TableHeading">
    <w:name w:val="08_Table_Heading"/>
    <w:basedOn w:val="Normal"/>
    <w:rsid w:val="00D04CA8"/>
    <w:pPr>
      <w:spacing w:line="390" w:lineRule="exact"/>
    </w:pPr>
    <w:rPr>
      <w:rFonts w:cs="Arial"/>
      <w:b/>
      <w:iCs/>
      <w:caps/>
      <w:szCs w:val="22"/>
    </w:rPr>
  </w:style>
  <w:style w:type="character" w:customStyle="1" w:styleId="13TableTextMediumZchnZchn">
    <w:name w:val="13_Table_Text_Medium Zchn Zchn"/>
    <w:link w:val="13TableTextMedium"/>
    <w:rsid w:val="00FF3026"/>
    <w:rPr>
      <w:rFonts w:ascii="Arial" w:hAnsi="Arial"/>
      <w:b/>
      <w:szCs w:val="22"/>
      <w:lang w:val="en-GB" w:eastAsia="en-US" w:bidi="ar-SA"/>
    </w:rPr>
  </w:style>
  <w:style w:type="paragraph" w:customStyle="1" w:styleId="10TableContent2">
    <w:name w:val="10_Table_Content_2"/>
    <w:basedOn w:val="05BodyCopy"/>
    <w:rsid w:val="001C016F"/>
    <w:pPr>
      <w:tabs>
        <w:tab w:val="left" w:pos="170"/>
      </w:tabs>
      <w:ind w:left="170"/>
    </w:pPr>
  </w:style>
  <w:style w:type="character" w:customStyle="1" w:styleId="09TableContent1Zchn">
    <w:name w:val="09_Table_Content_1 Zchn"/>
    <w:basedOn w:val="06BodyCopyBullet7pZchnZchn"/>
    <w:link w:val="09TableContent1"/>
    <w:rsid w:val="001C016F"/>
    <w:rPr>
      <w:rFonts w:ascii="Arial" w:hAnsi="Arial"/>
      <w:szCs w:val="22"/>
      <w:lang w:val="en-GB" w:eastAsia="en-US" w:bidi="ar-SA"/>
    </w:rPr>
  </w:style>
  <w:style w:type="paragraph" w:customStyle="1" w:styleId="09TableContent1">
    <w:name w:val="09_Table_Content_1"/>
    <w:basedOn w:val="06BodyCopyBullet7p"/>
    <w:link w:val="09TableContent1Zchn"/>
    <w:rsid w:val="001C016F"/>
    <w:pPr>
      <w:numPr>
        <w:numId w:val="0"/>
      </w:numPr>
    </w:pPr>
  </w:style>
  <w:style w:type="paragraph" w:customStyle="1" w:styleId="02HeadlineNummerierung">
    <w:name w:val="02_Headline_Nummerierung"/>
    <w:basedOn w:val="Normal"/>
    <w:rsid w:val="00A50566"/>
    <w:pPr>
      <w:numPr>
        <w:numId w:val="1"/>
      </w:numPr>
    </w:pPr>
    <w:rPr>
      <w:rFonts w:ascii="Arial Black" w:hAnsi="Arial Black" w:cs="Arial"/>
      <w:color w:val="F0AB00"/>
      <w:sz w:val="32"/>
      <w:szCs w:val="32"/>
    </w:rPr>
  </w:style>
  <w:style w:type="character" w:styleId="PageNumber">
    <w:name w:val="page number"/>
    <w:basedOn w:val="DefaultParagraphFont"/>
    <w:rsid w:val="0006602C"/>
  </w:style>
  <w:style w:type="paragraph" w:customStyle="1" w:styleId="06aBodycopyBullet7p">
    <w:name w:val="06a_Body_copy_Bullet 7p"/>
    <w:rsid w:val="007217C1"/>
    <w:pPr>
      <w:numPr>
        <w:ilvl w:val="1"/>
        <w:numId w:val="2"/>
      </w:numPr>
    </w:pPr>
    <w:rPr>
      <w:rFonts w:ascii="Arial" w:hAnsi="Arial"/>
      <w:szCs w:val="22"/>
      <w:lang w:val="en-GB" w:eastAsia="en-US"/>
    </w:rPr>
  </w:style>
  <w:style w:type="paragraph" w:customStyle="1" w:styleId="10FIGUREHEADING">
    <w:name w:val="10_FIGURE_HEADING"/>
    <w:basedOn w:val="08TableHeading"/>
    <w:next w:val="05BodyCopy"/>
    <w:rsid w:val="008F070F"/>
  </w:style>
  <w:style w:type="character" w:styleId="Hyperlink">
    <w:name w:val="Hyperlink"/>
    <w:uiPriority w:val="99"/>
    <w:rsid w:val="006C01E4"/>
    <w:rPr>
      <w:color w:val="0000FF"/>
      <w:u w:val="single"/>
    </w:rPr>
  </w:style>
  <w:style w:type="paragraph" w:styleId="TOC1">
    <w:name w:val="toc 1"/>
    <w:aliases w:val="99_TOC 1,Tab_of_Content_TOC 1"/>
    <w:basedOn w:val="02Headline"/>
    <w:next w:val="Normal"/>
    <w:autoRedefine/>
    <w:uiPriority w:val="39"/>
    <w:qFormat/>
    <w:rsid w:val="008770AB"/>
    <w:pPr>
      <w:tabs>
        <w:tab w:val="left" w:pos="660"/>
        <w:tab w:val="right" w:leader="dot" w:pos="10536"/>
      </w:tabs>
    </w:pPr>
    <w:rPr>
      <w:rFonts w:ascii="Arial" w:hAnsi="Arial"/>
      <w:b/>
      <w:noProof/>
      <w:color w:val="auto"/>
      <w:sz w:val="22"/>
    </w:rPr>
  </w:style>
  <w:style w:type="paragraph" w:styleId="TOC2">
    <w:name w:val="toc 2"/>
    <w:basedOn w:val="03BodycopySubhead"/>
    <w:next w:val="Normal"/>
    <w:autoRedefine/>
    <w:uiPriority w:val="39"/>
    <w:qFormat/>
    <w:rsid w:val="00D3206F"/>
    <w:pPr>
      <w:spacing w:before="20" w:line="240" w:lineRule="auto"/>
    </w:pPr>
    <w:rPr>
      <w:b w:val="0"/>
      <w:color w:val="auto"/>
    </w:rPr>
  </w:style>
  <w:style w:type="paragraph" w:styleId="TOC3">
    <w:name w:val="toc 3"/>
    <w:basedOn w:val="04BodycopySubhead"/>
    <w:next w:val="Normal"/>
    <w:autoRedefine/>
    <w:uiPriority w:val="39"/>
    <w:qFormat/>
    <w:rsid w:val="00D3206F"/>
    <w:rPr>
      <w:color w:val="auto"/>
      <w:sz w:val="18"/>
    </w:rPr>
  </w:style>
  <w:style w:type="paragraph" w:customStyle="1" w:styleId="TableText">
    <w:name w:val="Table Text"/>
    <w:basedOn w:val="Normal"/>
    <w:qFormat/>
    <w:rsid w:val="006C01E4"/>
    <w:pPr>
      <w:spacing w:before="40" w:after="40"/>
    </w:pPr>
    <w:rPr>
      <w:rFonts w:cs="Arial"/>
      <w:noProof/>
      <w:szCs w:val="20"/>
      <w:lang w:val="en-US"/>
    </w:rPr>
  </w:style>
  <w:style w:type="paragraph" w:customStyle="1" w:styleId="TableHeading1">
    <w:name w:val="Table Heading 1"/>
    <w:basedOn w:val="Footer"/>
    <w:rsid w:val="006C01E4"/>
    <w:pPr>
      <w:tabs>
        <w:tab w:val="clear" w:pos="4536"/>
        <w:tab w:val="clear" w:pos="9072"/>
      </w:tabs>
      <w:spacing w:before="120" w:after="120"/>
      <w:jc w:val="center"/>
    </w:pPr>
    <w:rPr>
      <w:b/>
      <w:bCs/>
      <w:smallCaps/>
      <w:lang w:val="en-US"/>
    </w:rPr>
  </w:style>
  <w:style w:type="paragraph" w:customStyle="1" w:styleId="TableHeading2">
    <w:name w:val="Table Heading 2"/>
    <w:basedOn w:val="Normal"/>
    <w:rsid w:val="006C01E4"/>
    <w:pPr>
      <w:keepNext/>
      <w:spacing w:before="120" w:after="40"/>
    </w:pPr>
    <w:rPr>
      <w:b/>
      <w:sz w:val="16"/>
      <w:szCs w:val="20"/>
      <w:lang w:val="en-US"/>
    </w:rPr>
  </w:style>
  <w:style w:type="character" w:customStyle="1" w:styleId="Heading1Char">
    <w:name w:val="Heading 1 Char"/>
    <w:aliases w:val="01a_Heading 1 Char"/>
    <w:basedOn w:val="DefaultParagraphFont"/>
    <w:link w:val="Heading1"/>
    <w:rsid w:val="00DD6FA3"/>
    <w:rPr>
      <w:rFonts w:ascii="Arial Black" w:hAnsi="Arial Black"/>
      <w:color w:val="365F91" w:themeColor="accent1" w:themeShade="BF"/>
      <w:szCs w:val="24"/>
      <w:lang w:val="es-CO" w:eastAsia="en-US"/>
    </w:rPr>
  </w:style>
  <w:style w:type="character" w:customStyle="1" w:styleId="Heading2Char">
    <w:name w:val="Heading 2 Char"/>
    <w:aliases w:val="01b_Heading 2 Char"/>
    <w:link w:val="Heading2"/>
    <w:rsid w:val="005A605C"/>
    <w:rPr>
      <w:rFonts w:ascii="Arial" w:hAnsi="Arial" w:cs="Arial"/>
      <w:b/>
      <w:color w:val="365F91" w:themeColor="accent1" w:themeShade="BF"/>
      <w:szCs w:val="24"/>
      <w:lang w:val="es-CO" w:eastAsia="en-US"/>
    </w:rPr>
  </w:style>
  <w:style w:type="character" w:customStyle="1" w:styleId="Heading3Char">
    <w:name w:val="Heading 3 Char"/>
    <w:aliases w:val="01c_Heading 3 Char"/>
    <w:link w:val="Heading3"/>
    <w:rsid w:val="004340C5"/>
    <w:rPr>
      <w:rFonts w:ascii="Arial" w:hAnsi="Arial" w:cs="Arial"/>
      <w:color w:val="365F91" w:themeColor="accent1" w:themeShade="BF"/>
      <w:szCs w:val="24"/>
      <w:lang w:val="de-DE" w:eastAsia="en-US"/>
    </w:rPr>
  </w:style>
  <w:style w:type="paragraph" w:customStyle="1" w:styleId="ABLOCKPARA">
    <w:name w:val="A BLOCK PARA"/>
    <w:basedOn w:val="Normal"/>
    <w:rsid w:val="00C60F0C"/>
    <w:rPr>
      <w:rFonts w:cs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F7D"/>
    <w:pPr>
      <w:spacing w:before="480" w:line="276" w:lineRule="auto"/>
      <w:outlineLvl w:val="9"/>
    </w:pPr>
    <w:rPr>
      <w:rFonts w:ascii="Cambria" w:hAnsi="Cambria"/>
      <w:b/>
      <w:caps/>
      <w:color w:val="365F91"/>
      <w:sz w:val="28"/>
      <w14:textFill>
        <w14:solidFill>
          <w14:srgbClr w14:val="365F91">
            <w14:lumMod w14:val="75000"/>
          </w14:srgbClr>
        </w14:solidFill>
      </w14:textFill>
    </w:rPr>
  </w:style>
  <w:style w:type="paragraph" w:styleId="BalloonText">
    <w:name w:val="Balloon Text"/>
    <w:basedOn w:val="Normal"/>
    <w:link w:val="BalloonTextChar"/>
    <w:rsid w:val="00D71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71F7D"/>
    <w:rPr>
      <w:rFonts w:ascii="Tahoma" w:hAnsi="Tahoma" w:cs="Tahoma"/>
      <w:sz w:val="16"/>
      <w:szCs w:val="16"/>
      <w:lang w:val="de-DE" w:eastAsia="de-DE"/>
    </w:rPr>
  </w:style>
  <w:style w:type="numbering" w:customStyle="1" w:styleId="Style1">
    <w:name w:val="Style1"/>
    <w:rsid w:val="009079DC"/>
    <w:pPr>
      <w:numPr>
        <w:numId w:val="4"/>
      </w:numPr>
    </w:pPr>
  </w:style>
  <w:style w:type="paragraph" w:customStyle="1" w:styleId="TableHeading">
    <w:name w:val="Table Heading"/>
    <w:basedOn w:val="Normal"/>
    <w:rsid w:val="001A06FD"/>
    <w:pPr>
      <w:keepLines/>
      <w:spacing w:before="60" w:after="60"/>
    </w:pPr>
    <w:rPr>
      <w:rFonts w:ascii="Arial Black" w:hAnsi="Arial Black"/>
      <w:caps/>
      <w:color w:val="44697D"/>
      <w:sz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B1E58"/>
    <w:pPr>
      <w:ind w:left="720"/>
    </w:pPr>
  </w:style>
  <w:style w:type="numbering" w:customStyle="1" w:styleId="Style2">
    <w:name w:val="Style2"/>
    <w:rsid w:val="001B21EE"/>
    <w:pPr>
      <w:numPr>
        <w:numId w:val="5"/>
      </w:numPr>
    </w:pPr>
  </w:style>
  <w:style w:type="numbering" w:customStyle="1" w:styleId="Style3">
    <w:name w:val="Style3"/>
    <w:rsid w:val="001B21EE"/>
    <w:pPr>
      <w:numPr>
        <w:numId w:val="6"/>
      </w:numPr>
    </w:pPr>
  </w:style>
  <w:style w:type="paragraph" w:customStyle="1" w:styleId="BulletText">
    <w:name w:val="Bullet Text"/>
    <w:basedOn w:val="Normal"/>
    <w:rsid w:val="00EC1C33"/>
    <w:pPr>
      <w:keepLines/>
      <w:numPr>
        <w:numId w:val="7"/>
      </w:numPr>
      <w:spacing w:before="120" w:after="120" w:line="288" w:lineRule="auto"/>
    </w:pPr>
    <w:rPr>
      <w:lang w:val="en-US"/>
    </w:rPr>
  </w:style>
  <w:style w:type="paragraph" w:styleId="BodyText">
    <w:name w:val="Body Text"/>
    <w:basedOn w:val="Normal"/>
    <w:link w:val="BodyTextChar"/>
    <w:rsid w:val="00EC1C33"/>
    <w:pPr>
      <w:spacing w:before="120" w:after="120"/>
      <w:ind w:left="720"/>
    </w:pPr>
    <w:rPr>
      <w:lang w:val="en-US"/>
    </w:rPr>
  </w:style>
  <w:style w:type="character" w:customStyle="1" w:styleId="BodyTextChar">
    <w:name w:val="Body Text Char"/>
    <w:link w:val="BodyText"/>
    <w:rsid w:val="00EC1C33"/>
    <w:rPr>
      <w:sz w:val="24"/>
      <w:szCs w:val="24"/>
    </w:rPr>
  </w:style>
  <w:style w:type="paragraph" w:customStyle="1" w:styleId="TableText-Bullet">
    <w:name w:val="Table Text - Bullet"/>
    <w:basedOn w:val="Normal"/>
    <w:rsid w:val="00EC1C33"/>
    <w:pPr>
      <w:keepNext/>
      <w:numPr>
        <w:numId w:val="8"/>
      </w:numPr>
      <w:spacing w:before="20" w:after="20"/>
    </w:pPr>
    <w:rPr>
      <w:rFonts w:cs="Arial"/>
      <w:szCs w:val="20"/>
      <w:lang w:val="en-US"/>
    </w:rPr>
  </w:style>
  <w:style w:type="paragraph" w:customStyle="1" w:styleId="FigureCaptions">
    <w:name w:val="Figure Captions"/>
    <w:basedOn w:val="Normal"/>
    <w:rsid w:val="00C66384"/>
    <w:pPr>
      <w:spacing w:before="240" w:after="240"/>
    </w:pPr>
    <w:rPr>
      <w:i/>
      <w:szCs w:val="20"/>
    </w:rPr>
  </w:style>
  <w:style w:type="paragraph" w:customStyle="1" w:styleId="DelBullets">
    <w:name w:val="Del Bullets"/>
    <w:basedOn w:val="Normal"/>
    <w:rsid w:val="00C66384"/>
    <w:pPr>
      <w:numPr>
        <w:numId w:val="9"/>
      </w:numPr>
      <w:spacing w:before="120" w:after="120"/>
    </w:pPr>
    <w:rPr>
      <w:szCs w:val="20"/>
    </w:rPr>
  </w:style>
  <w:style w:type="paragraph" w:styleId="NormalWeb">
    <w:name w:val="Normal (Web)"/>
    <w:basedOn w:val="Normal"/>
    <w:uiPriority w:val="99"/>
    <w:rsid w:val="00472D52"/>
    <w:pPr>
      <w:spacing w:before="100" w:beforeAutospacing="1" w:after="100" w:afterAutospacing="1"/>
    </w:pPr>
    <w:rPr>
      <w:lang w:val="en-US"/>
    </w:rPr>
  </w:style>
  <w:style w:type="character" w:styleId="CommentReference">
    <w:name w:val="annotation reference"/>
    <w:rsid w:val="00297772"/>
    <w:rPr>
      <w:sz w:val="16"/>
      <w:szCs w:val="16"/>
    </w:rPr>
  </w:style>
  <w:style w:type="paragraph" w:customStyle="1" w:styleId="StyleVMPTitleLeft0cm">
    <w:name w:val="Style VMP Title + Left:  0 cm"/>
    <w:basedOn w:val="Normal"/>
    <w:rsid w:val="00BE2348"/>
    <w:pPr>
      <w:spacing w:before="120" w:after="120"/>
    </w:pPr>
    <w:rPr>
      <w:b/>
      <w:szCs w:val="20"/>
      <w:lang w:val="en-US"/>
    </w:rPr>
  </w:style>
  <w:style w:type="character" w:customStyle="1" w:styleId="Heading4Char">
    <w:name w:val="Heading 4 Char"/>
    <w:aliases w:val="01d_Heading 4 Char"/>
    <w:basedOn w:val="DefaultParagraphFont"/>
    <w:link w:val="Heading4"/>
    <w:rsid w:val="005A605C"/>
    <w:rPr>
      <w:rFonts w:ascii="Arial" w:hAnsi="Arial" w:cs="Arial"/>
      <w:color w:val="365F91" w:themeColor="accent1" w:themeShade="BF"/>
      <w:szCs w:val="24"/>
      <w:lang w:val="de-DE" w:eastAsia="en-US"/>
    </w:rPr>
  </w:style>
  <w:style w:type="paragraph" w:customStyle="1" w:styleId="TableText0">
    <w:name w:val="TableText"/>
    <w:basedOn w:val="Normal"/>
    <w:rsid w:val="00BE2348"/>
    <w:pPr>
      <w:spacing w:before="120" w:after="80" w:line="240" w:lineRule="exact"/>
      <w:ind w:right="72"/>
    </w:pPr>
    <w:rPr>
      <w:noProof/>
      <w:spacing w:val="-5"/>
      <w:szCs w:val="20"/>
      <w:lang w:val="en-US"/>
    </w:rPr>
  </w:style>
  <w:style w:type="character" w:customStyle="1" w:styleId="FooterChar">
    <w:name w:val="Footer Char"/>
    <w:aliases w:val="f Char,Footer1 Char,ft Char"/>
    <w:link w:val="Footer"/>
    <w:uiPriority w:val="99"/>
    <w:rsid w:val="003710F6"/>
    <w:rPr>
      <w:sz w:val="24"/>
      <w:szCs w:val="24"/>
      <w:lang w:val="de-DE" w:eastAsia="de-DE"/>
    </w:rPr>
  </w:style>
  <w:style w:type="paragraph" w:customStyle="1" w:styleId="GeneralHeading">
    <w:name w:val="General Heading"/>
    <w:basedOn w:val="Normal"/>
    <w:rsid w:val="003710F6"/>
    <w:pPr>
      <w:keepLines/>
      <w:spacing w:before="360" w:after="120"/>
    </w:pPr>
    <w:rPr>
      <w:rFonts w:ascii="SAP-SANS2002-ExtraBold" w:hAnsi="SAP-SANS2002-ExtraBold"/>
      <w:caps/>
      <w:color w:val="F0AB00"/>
      <w:sz w:val="36"/>
      <w:lang w:val="en-US"/>
    </w:rPr>
  </w:style>
  <w:style w:type="paragraph" w:styleId="CommentText">
    <w:name w:val="annotation text"/>
    <w:basedOn w:val="Normal"/>
    <w:link w:val="CommentTextChar"/>
    <w:rsid w:val="005C09FB"/>
    <w:rPr>
      <w:szCs w:val="20"/>
    </w:rPr>
  </w:style>
  <w:style w:type="character" w:customStyle="1" w:styleId="CommentTextChar">
    <w:name w:val="Comment Text Char"/>
    <w:link w:val="CommentText"/>
    <w:rsid w:val="005C09FB"/>
    <w:rPr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5C09FB"/>
    <w:rPr>
      <w:b/>
      <w:bCs/>
    </w:rPr>
  </w:style>
  <w:style w:type="character" w:customStyle="1" w:styleId="CommentSubjectChar">
    <w:name w:val="Comment Subject Char"/>
    <w:link w:val="CommentSubject"/>
    <w:rsid w:val="005C09FB"/>
    <w:rPr>
      <w:b/>
      <w:bCs/>
      <w:lang w:val="en-GB" w:eastAsia="de-DE"/>
    </w:rPr>
  </w:style>
  <w:style w:type="table" w:styleId="TableGrid">
    <w:name w:val="Table Grid"/>
    <w:basedOn w:val="TableNormal"/>
    <w:uiPriority w:val="59"/>
    <w:rsid w:val="00895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Draft Char,Pg ii+ Char"/>
    <w:basedOn w:val="DefaultParagraphFont"/>
    <w:link w:val="Header"/>
    <w:uiPriority w:val="99"/>
    <w:rsid w:val="00CB1B18"/>
    <w:rPr>
      <w:rFonts w:asciiTheme="minorHAnsi" w:hAnsiTheme="minorHAnsi"/>
      <w:szCs w:val="24"/>
      <w:lang w:val="en-GB" w:eastAsia="de-DE"/>
    </w:rPr>
  </w:style>
  <w:style w:type="paragraph" w:customStyle="1" w:styleId="01DocHeadline">
    <w:name w:val="01_Doc_Headline"/>
    <w:basedOn w:val="01TitleSubheadline"/>
    <w:qFormat/>
    <w:rsid w:val="00C4434D"/>
    <w:pPr>
      <w:spacing w:line="240" w:lineRule="auto"/>
    </w:pPr>
    <w:rPr>
      <w:rFonts w:ascii="Arial Black" w:hAnsi="Arial Black"/>
      <w:color w:val="152E6A"/>
      <w:sz w:val="48"/>
      <w:lang w:val="es-CO"/>
    </w:rPr>
  </w:style>
  <w:style w:type="paragraph" w:customStyle="1" w:styleId="90InstructionsText">
    <w:name w:val="90_Instructions_Text"/>
    <w:basedOn w:val="Normal"/>
    <w:next w:val="Normal"/>
    <w:link w:val="90InstructionsTextZchn"/>
    <w:qFormat/>
    <w:rsid w:val="00C4434D"/>
    <w:rPr>
      <w:i/>
      <w:color w:val="0000FF"/>
      <w:sz w:val="18"/>
      <w:lang w:val="es-CO"/>
    </w:rPr>
  </w:style>
  <w:style w:type="character" w:customStyle="1" w:styleId="90InstructionsTextZchn">
    <w:name w:val="90_Instructions_Text Zchn"/>
    <w:link w:val="90InstructionsText"/>
    <w:rsid w:val="00C4434D"/>
    <w:rPr>
      <w:rFonts w:ascii="Arial" w:hAnsi="Arial"/>
      <w:i/>
      <w:color w:val="0000FF"/>
      <w:sz w:val="18"/>
      <w:szCs w:val="24"/>
      <w:lang w:val="es-CO" w:eastAsia="de-DE"/>
    </w:rPr>
  </w:style>
  <w:style w:type="paragraph" w:customStyle="1" w:styleId="01Title2">
    <w:name w:val="01_Title2"/>
    <w:basedOn w:val="Heading1"/>
    <w:next w:val="Normal"/>
    <w:link w:val="01Title2Char"/>
    <w:rsid w:val="00013944"/>
    <w:pPr>
      <w:numPr>
        <w:numId w:val="3"/>
      </w:numPr>
      <w:spacing w:line="276" w:lineRule="auto"/>
    </w:pPr>
    <w:rPr>
      <w:rFonts w:asciiTheme="minorHAnsi" w:eastAsiaTheme="majorEastAsia" w:hAnsiTheme="minorHAnsi" w:cstheme="minorHAnsi"/>
      <w:b/>
      <w:caps/>
      <w:sz w:val="28"/>
    </w:rPr>
  </w:style>
  <w:style w:type="character" w:customStyle="1" w:styleId="01Title2Char">
    <w:name w:val="01_Title2 Char"/>
    <w:basedOn w:val="Heading1Char"/>
    <w:link w:val="01Title2"/>
    <w:rsid w:val="00013944"/>
    <w:rPr>
      <w:rFonts w:asciiTheme="minorHAnsi" w:eastAsiaTheme="majorEastAsia" w:hAnsiTheme="minorHAnsi" w:cstheme="minorHAnsi"/>
      <w:b/>
      <w:caps/>
      <w:color w:val="365F91" w:themeColor="accent1" w:themeShade="BF"/>
      <w:sz w:val="28"/>
      <w:szCs w:val="24"/>
      <w:lang w:val="es-CO" w:eastAsia="en-US"/>
    </w:rPr>
  </w:style>
  <w:style w:type="character" w:customStyle="1" w:styleId="03BodycopySubheadChar">
    <w:name w:val="03_Body_copy_Subhead Char"/>
    <w:basedOn w:val="DefaultParagraphFont"/>
    <w:link w:val="03BodycopySubhead"/>
    <w:rsid w:val="00013944"/>
    <w:rPr>
      <w:rFonts w:ascii="Arial" w:hAnsi="Arial"/>
      <w:b/>
      <w:bCs/>
      <w:color w:val="44697D"/>
      <w:lang w:val="en-GB" w:eastAsia="de-DE"/>
    </w:rPr>
  </w:style>
  <w:style w:type="paragraph" w:customStyle="1" w:styleId="Heading4Subtitle">
    <w:name w:val="Heading 4 Subtitle"/>
    <w:basedOn w:val="Normal"/>
    <w:autoRedefine/>
    <w:uiPriority w:val="99"/>
    <w:rsid w:val="0089071E"/>
    <w:pPr>
      <w:overflowPunct w:val="0"/>
      <w:autoSpaceDE w:val="0"/>
      <w:autoSpaceDN w:val="0"/>
      <w:adjustRightInd w:val="0"/>
      <w:textAlignment w:val="baseline"/>
    </w:pPr>
    <w:rPr>
      <w:color w:val="80808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35647F"/>
    <w:rPr>
      <w:rFonts w:asciiTheme="majorHAnsi" w:eastAsiaTheme="majorEastAsia" w:hAnsiTheme="majorHAnsi" w:cstheme="majorBidi"/>
      <w:color w:val="243F60" w:themeColor="accent1" w:themeShade="7F"/>
      <w:szCs w:val="24"/>
      <w:lang w:val="en-GB" w:eastAsia="de-DE"/>
    </w:rPr>
  </w:style>
  <w:style w:type="character" w:customStyle="1" w:styleId="Heading6Char">
    <w:name w:val="Heading 6 Char"/>
    <w:basedOn w:val="DefaultParagraphFont"/>
    <w:link w:val="Heading6"/>
    <w:semiHidden/>
    <w:rsid w:val="0035647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GB" w:eastAsia="de-DE"/>
    </w:rPr>
  </w:style>
  <w:style w:type="character" w:customStyle="1" w:styleId="Heading7Char">
    <w:name w:val="Heading 7 Char"/>
    <w:basedOn w:val="DefaultParagraphFont"/>
    <w:link w:val="Heading7"/>
    <w:semiHidden/>
    <w:rsid w:val="0035647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de-DE"/>
    </w:rPr>
  </w:style>
  <w:style w:type="character" w:customStyle="1" w:styleId="Heading8Char">
    <w:name w:val="Heading 8 Char"/>
    <w:basedOn w:val="DefaultParagraphFont"/>
    <w:link w:val="Heading8"/>
    <w:semiHidden/>
    <w:rsid w:val="0035647F"/>
    <w:rPr>
      <w:rFonts w:asciiTheme="majorHAnsi" w:eastAsiaTheme="majorEastAsia" w:hAnsiTheme="majorHAnsi" w:cstheme="majorBidi"/>
      <w:color w:val="404040" w:themeColor="text1" w:themeTint="BF"/>
      <w:lang w:val="en-GB" w:eastAsia="de-DE"/>
    </w:rPr>
  </w:style>
  <w:style w:type="character" w:customStyle="1" w:styleId="Heading9Char">
    <w:name w:val="Heading 9 Char"/>
    <w:basedOn w:val="DefaultParagraphFont"/>
    <w:link w:val="Heading9"/>
    <w:semiHidden/>
    <w:rsid w:val="0035647F"/>
    <w:rPr>
      <w:rFonts w:asciiTheme="majorHAnsi" w:eastAsiaTheme="majorEastAsia" w:hAnsiTheme="majorHAnsi" w:cstheme="majorBidi"/>
      <w:i/>
      <w:iCs/>
      <w:color w:val="404040" w:themeColor="text1" w:themeTint="BF"/>
      <w:lang w:val="en-GB" w:eastAsia="de-DE"/>
    </w:rPr>
  </w:style>
  <w:style w:type="character" w:customStyle="1" w:styleId="emailstyle19">
    <w:name w:val="emailstyle19"/>
    <w:basedOn w:val="DefaultParagraphFont"/>
    <w:rsid w:val="002E4473"/>
  </w:style>
  <w:style w:type="character" w:customStyle="1" w:styleId="apple-converted-space">
    <w:name w:val="apple-converted-space"/>
    <w:basedOn w:val="DefaultParagraphFont"/>
    <w:rsid w:val="002E4473"/>
  </w:style>
  <w:style w:type="character" w:customStyle="1" w:styleId="ListParagraphChar">
    <w:name w:val="List Paragraph Char"/>
    <w:link w:val="ListParagraph"/>
    <w:uiPriority w:val="34"/>
    <w:locked/>
    <w:rsid w:val="00F30D5A"/>
    <w:rPr>
      <w:rFonts w:ascii="Arial" w:hAnsi="Arial"/>
      <w:szCs w:val="24"/>
      <w:lang w:val="en-GB" w:eastAsia="de-D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6C184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14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84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ui5.sap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apui5.hana.ondemand.com/sdk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ycpslclflab001.dt.cpp.cfapps.us10.hana.ondemand.com/sites#Site-Director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cpslclflab001.us10cf.applicationstudio.cloud.sap/index.html" TargetMode="Externa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5234\Local%20Settings\Temporary%20Internet%20Files\Content.IE5\KNX65OGC\Word_Template_Dov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32B09AA05D694FA3BDDE7C64773D1B" ma:contentTypeVersion="18" ma:contentTypeDescription="Crear nuevo documento." ma:contentTypeScope="" ma:versionID="aae222de5548a4607195de6877c5161e">
  <xsd:schema xmlns:xsd="http://www.w3.org/2001/XMLSchema" xmlns:xs="http://www.w3.org/2001/XMLSchema" xmlns:p="http://schemas.microsoft.com/office/2006/metadata/properties" xmlns:ns2="ebe0290d-154c-4f67-b6d2-6de68fd16cb0" xmlns:ns3="a167dfc3-f134-4414-8e4c-2cb774dc1792" targetNamespace="http://schemas.microsoft.com/office/2006/metadata/properties" ma:root="true" ma:fieldsID="658e6bdc0e9434c4de6180c4eea9d365" ns2:_="" ns3:_="">
    <xsd:import namespace="ebe0290d-154c-4f67-b6d2-6de68fd16cb0"/>
    <xsd:import namespace="a167dfc3-f134-4414-8e4c-2cb774dc1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Orden" minOccurs="0"/>
                <xsd:element ref="ns2:MediaLengthInSeconds" minOccurs="0"/>
                <xsd:element ref="ns2:Vigencia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0290d-154c-4f67-b6d2-6de68fd16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Orden" ma:index="19" nillable="true" ma:displayName="Orden" ma:decimals="0" ma:format="Dropdown" ma:internalName="Orden" ma:percentage="FALSE">
      <xsd:simpleType>
        <xsd:restriction base="dms:Number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Vigencia" ma:index="21" nillable="true" ma:displayName="Vigencia" ma:default="Vigente" ma:format="Dropdown" ma:internalName="Vigencia">
      <xsd:simpleType>
        <xsd:restriction base="dms:Choice">
          <xsd:enumeration value="Vigente-Actualizado"/>
          <xsd:enumeration value="Vigente"/>
          <xsd:enumeration value="En revision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b2a62ba-b3cd-48bc-9bdf-aec0dd6f1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7dfc3-f134-4414-8e4c-2cb774dc179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c5d755-9b77-4de7-bde0-27644c3f9a6c}" ma:internalName="TaxCatchAll" ma:showField="CatchAllData" ma:web="a167dfc3-f134-4414-8e4c-2cb774dc17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n xmlns="ebe0290d-154c-4f67-b6d2-6de68fd16cb0" xsi:nil="true"/>
    <Vigencia xmlns="ebe0290d-154c-4f67-b6d2-6de68fd16cb0">Vigente</Vigencia>
    <TaxCatchAll xmlns="a167dfc3-f134-4414-8e4c-2cb774dc1792" xsi:nil="true"/>
    <lcf76f155ced4ddcb4097134ff3c332f xmlns="ebe0290d-154c-4f67-b6d2-6de68fd16c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E7D587-5956-4BD4-894E-672172C438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1F75E1-CF7D-43E4-AEFC-3A412CA2B2DC}"/>
</file>

<file path=customXml/itemProps3.xml><?xml version="1.0" encoding="utf-8"?>
<ds:datastoreItem xmlns:ds="http://schemas.openxmlformats.org/officeDocument/2006/customXml" ds:itemID="{B8C6FFF1-9CF9-45BC-A5E8-2A6C337068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E7E066-28D1-4BDA-8329-801F4493C2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Word_Template_Dove[1].dot</Template>
  <TotalTime>199</TotalTime>
  <Pages>8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</vt:lpstr>
    </vt:vector>
  </TitlesOfParts>
  <Company>SAP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</dc:title>
  <dc:subject/>
  <dc:creator>I025234</dc:creator>
  <cp:keywords/>
  <dc:description/>
  <cp:lastModifiedBy>Gonzalo Ruiz</cp:lastModifiedBy>
  <cp:revision>17</cp:revision>
  <cp:lastPrinted>2007-09-28T13:59:00Z</cp:lastPrinted>
  <dcterms:created xsi:type="dcterms:W3CDTF">2021-05-01T13:29:00Z</dcterms:created>
  <dcterms:modified xsi:type="dcterms:W3CDTF">2021-06-05T20:02:00Z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 ID">
    <vt:lpwstr>&lt;Object ID&gt;</vt:lpwstr>
  </property>
  <property fmtid="{D5CDD505-2E9C-101B-9397-08002B2CF9AE}" pid="3" name="Object Name">
    <vt:lpwstr>&lt;Object Name&gt;</vt:lpwstr>
  </property>
  <property fmtid="{D5CDD505-2E9C-101B-9397-08002B2CF9AE}" pid="4" name="ContentTypeId">
    <vt:lpwstr>0x0101002032B09AA05D694FA3BDDE7C64773D1B</vt:lpwstr>
  </property>
  <property fmtid="{D5CDD505-2E9C-101B-9397-08002B2CF9AE}" pid="5" name="MSIP_Label_b701c5ec-e5b5-40ab-b632-dbf2eb8611fa_Enabled">
    <vt:lpwstr>True</vt:lpwstr>
  </property>
  <property fmtid="{D5CDD505-2E9C-101B-9397-08002B2CF9AE}" pid="6" name="MSIP_Label_b701c5ec-e5b5-40ab-b632-dbf2eb8611fa_SiteId">
    <vt:lpwstr>038018c3-616c-4b46-ad9b-aa9007f701b5</vt:lpwstr>
  </property>
  <property fmtid="{D5CDD505-2E9C-101B-9397-08002B2CF9AE}" pid="7" name="MSIP_Label_b701c5ec-e5b5-40ab-b632-dbf2eb8611fa_Owner">
    <vt:lpwstr>RY15878@grupo.ypf.com</vt:lpwstr>
  </property>
  <property fmtid="{D5CDD505-2E9C-101B-9397-08002B2CF9AE}" pid="8" name="MSIP_Label_b701c5ec-e5b5-40ab-b632-dbf2eb8611fa_SetDate">
    <vt:lpwstr>2020-09-01T19:32:40.3907181Z</vt:lpwstr>
  </property>
  <property fmtid="{D5CDD505-2E9C-101B-9397-08002B2CF9AE}" pid="9" name="MSIP_Label_b701c5ec-e5b5-40ab-b632-dbf2eb8611fa_Name">
    <vt:lpwstr>YPF - Privada</vt:lpwstr>
  </property>
  <property fmtid="{D5CDD505-2E9C-101B-9397-08002B2CF9AE}" pid="10" name="MSIP_Label_b701c5ec-e5b5-40ab-b632-dbf2eb8611fa_Application">
    <vt:lpwstr>Microsoft Azure Information Protection</vt:lpwstr>
  </property>
  <property fmtid="{D5CDD505-2E9C-101B-9397-08002B2CF9AE}" pid="11" name="MSIP_Label_b701c5ec-e5b5-40ab-b632-dbf2eb8611fa_ActionId">
    <vt:lpwstr>3aae998b-b55a-4e50-aabc-7cb235d3285b</vt:lpwstr>
  </property>
  <property fmtid="{D5CDD505-2E9C-101B-9397-08002B2CF9AE}" pid="12" name="MSIP_Label_b701c5ec-e5b5-40ab-b632-dbf2eb8611fa_Extended_MSFT_Method">
    <vt:lpwstr>Manual</vt:lpwstr>
  </property>
  <property fmtid="{D5CDD505-2E9C-101B-9397-08002B2CF9AE}" pid="13" name="Sensitivity">
    <vt:lpwstr>YPF - Privada</vt:lpwstr>
  </property>
</Properties>
</file>